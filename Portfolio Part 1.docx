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1743633326"/>
        <w:docPartObj>
          <w:docPartGallery w:val="Cover Pages"/>
          <w:docPartUnique/>
        </w:docPartObj>
      </w:sdtPr>
      <w:sdtEndPr>
        <w:rPr>
          <w:caps/>
        </w:rPr>
      </w:sdtEndPr>
      <w:sdtContent>
        <w:p w:rsidR="00422AC5" w:rsidRDefault="00422AC5"/>
        <w:p w:rsidR="001C66BB" w:rsidRPr="008907DB" w:rsidRDefault="0053759F" w:rsidP="008907DB">
          <w:r>
            <w:rPr>
              <w:noProof/>
            </w:rPr>
            <mc:AlternateContent>
              <mc:Choice Requires="wps">
                <w:drawing>
                  <wp:anchor distT="0" distB="0" distL="114300" distR="114300" simplePos="0" relativeHeight="251658752" behindDoc="0" locked="0" layoutInCell="1" allowOverlap="1" wp14:anchorId="42D220E4" wp14:editId="1244A92A">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220E4"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Pr>
              <w:noProof/>
            </w:rPr>
            <mc:AlternateContent>
              <mc:Choice Requires="wps">
                <w:drawing>
                  <wp:anchor distT="0" distB="0" distL="114300" distR="114300" simplePos="0" relativeHeight="251650560" behindDoc="0" locked="0" layoutInCell="0" allowOverlap="1" wp14:anchorId="28A04637" wp14:editId="27B27646">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8A04637" id="Rectangle 16" o:spid="_x0000_s1027" style="position:absolute;margin-left:-6pt;margin-top:184.5pt;width:583.65pt;height:100.6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Pr>
              <w:noProof/>
            </w:rPr>
            <w:drawing>
              <wp:anchor distT="0" distB="0" distL="114300" distR="114300" simplePos="0" relativeHeight="251636224" behindDoc="0" locked="0" layoutInCell="1" allowOverlap="1" wp14:anchorId="047025CD" wp14:editId="5D66D471">
                <wp:simplePos x="0" y="0"/>
                <wp:positionH relativeFrom="column">
                  <wp:posOffset>3286125</wp:posOffset>
                </wp:positionH>
                <wp:positionV relativeFrom="paragraph">
                  <wp:posOffset>2822172</wp:posOffset>
                </wp:positionV>
                <wp:extent cx="2646617" cy="4010025"/>
                <wp:effectExtent l="323850" t="323850" r="325755" b="314325"/>
                <wp:wrapSquare wrapText="bothSides"/>
                <wp:docPr id="3" name="Picture 3" descr="https://fbcdn-sphotos-e-a.akamaihd.net/hphotos-ak-xaf1/v/t1.0-9/313416_10150317016255925_1879122278_n.jpg?oh=a99cc18c030bd21c3502d595efd6f20d&amp;oe=55394EF9&amp;__gda__=1426617202_e3292c6a0033b2987a165a4b6d3ee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af1/v/t1.0-9/313416_10150317016255925_1879122278_n.jpg?oh=a99cc18c030bd21c3502d595efd6f20d&amp;oe=55394EF9&amp;__gda__=1426617202_e3292c6a0033b2987a165a4b6d3eeb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617" cy="4010025"/>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pic:spPr>
                    </pic:pic>
                  </a:graphicData>
                </a:graphic>
              </wp:anchor>
            </w:drawing>
          </w:r>
          <w:r w:rsidR="00422AC5">
            <w:rPr>
              <w:caps/>
            </w:rPr>
            <w:br w:type="page"/>
          </w:r>
        </w:p>
      </w:sdtContent>
    </w:sdt>
    <w:p w:rsidR="005C0F56" w:rsidRPr="005F782A" w:rsidRDefault="005F7908" w:rsidP="005F3B8D">
      <w:pPr>
        <w:pStyle w:val="Heading1"/>
        <w:rPr>
          <w:sz w:val="36"/>
        </w:rPr>
      </w:pPr>
      <w:r w:rsidRPr="005F782A">
        <w:rPr>
          <w:sz w:val="36"/>
        </w:rPr>
        <w:lastRenderedPageBreak/>
        <w:t xml:space="preserve"> </w:t>
      </w:r>
      <w:bookmarkStart w:id="0" w:name="_Toc408056157"/>
      <w:r w:rsidR="00146678" w:rsidRPr="005F782A">
        <w:rPr>
          <w:sz w:val="36"/>
        </w:rPr>
        <w:t>Seljan Company</w:t>
      </w:r>
      <w:bookmarkEnd w:id="0"/>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9D32B2">
      <w:r>
        <w:rPr>
          <w:noProof/>
          <w:sz w:val="36"/>
        </w:rPr>
        <mc:AlternateContent>
          <mc:Choice Requires="wps">
            <w:drawing>
              <wp:anchor distT="0" distB="0" distL="114300" distR="114300" simplePos="0" relativeHeight="251677184" behindDoc="0" locked="0" layoutInCell="1" allowOverlap="1" wp14:anchorId="38CD9338" wp14:editId="41959C6B">
                <wp:simplePos x="0" y="0"/>
                <wp:positionH relativeFrom="margin">
                  <wp:align>center</wp:align>
                </wp:positionH>
                <wp:positionV relativeFrom="paragraph">
                  <wp:posOffset>1645654</wp:posOffset>
                </wp:positionV>
                <wp:extent cx="6315740" cy="0"/>
                <wp:effectExtent l="0" t="19050" r="27940" b="19050"/>
                <wp:wrapNone/>
                <wp:docPr id="10" name="Straight Connector 10"/>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C449DF" id="Straight Connector 10" o:spid="_x0000_s1026" style="position:absolute;z-index:251677184;visibility:visible;mso-wrap-style:square;mso-wrap-distance-left:9pt;mso-wrap-distance-top:0;mso-wrap-distance-right:9pt;mso-wrap-distance-bottom:0;mso-position-horizontal:center;mso-position-horizontal-relative:margin;mso-position-vertical:absolute;mso-position-vertical-relative:text" from="0,129.6pt" to="497.3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" strokecolor="#094276 [1924]" strokeweight="2.25pt">
                <w10:wrap anchorx="margin"/>
              </v:line>
            </w:pict>
          </mc:Fallback>
        </mc:AlternateContent>
      </w:r>
      <w:r w:rsidR="005F7908" w:rsidRPr="005F7908">
        <w:rPr>
          <w:noProof/>
          <w:sz w:val="36"/>
        </w:rPr>
        <w:drawing>
          <wp:anchor distT="0" distB="0" distL="114300" distR="114300" simplePos="0" relativeHeight="251668992" behindDoc="1" locked="0" layoutInCell="1" allowOverlap="1" wp14:anchorId="239E7CE1" wp14:editId="12298C92">
            <wp:simplePos x="0" y="0"/>
            <wp:positionH relativeFrom="column">
              <wp:posOffset>3617493</wp:posOffset>
            </wp:positionH>
            <wp:positionV relativeFrom="paragraph">
              <wp:posOffset>634365</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br w:type="textWrapping" w:clear="all"/>
      </w:r>
    </w:p>
    <w:p w:rsidR="00A32E05" w:rsidRPr="00A32E05" w:rsidRDefault="005F7908" w:rsidP="00A32E05">
      <w:pPr>
        <w:pStyle w:val="Heading1"/>
      </w:pPr>
      <w:bookmarkStart w:id="1" w:name="_Toc407991574"/>
      <w:bookmarkStart w:id="2" w:name="_Toc408056158"/>
      <w:r>
        <w:t>Powder Coating</w:t>
      </w:r>
      <w:r w:rsidR="00221621">
        <w:t xml:space="preserve"> Operation</w:t>
      </w:r>
      <w:bookmarkEnd w:id="1"/>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For my first task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4B5E16">
      <w:pPr>
        <w:pStyle w:val="NoSpacing"/>
        <w:numPr>
          <w:ilvl w:val="0"/>
          <w:numId w:val="13"/>
        </w:numPr>
      </w:pPr>
      <w:r w:rsidRPr="00221621">
        <w:t>Researched process and equipment suppliers</w:t>
      </w:r>
    </w:p>
    <w:p w:rsidR="00221621" w:rsidRPr="00221621" w:rsidRDefault="00221621" w:rsidP="004B5E16">
      <w:pPr>
        <w:pStyle w:val="NoSpacing"/>
        <w:numPr>
          <w:ilvl w:val="0"/>
          <w:numId w:val="13"/>
        </w:numPr>
      </w:pPr>
      <w:r w:rsidRPr="00221621">
        <w:t xml:space="preserve">Obtained </w:t>
      </w:r>
      <w:r w:rsidR="00C60519">
        <w:t xml:space="preserve">equipment </w:t>
      </w:r>
      <w:r w:rsidRPr="00221621">
        <w:t>quotes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p>
    <w:p w:rsidR="00221621" w:rsidRDefault="00221621" w:rsidP="004B5E16">
      <w:pPr>
        <w:pStyle w:val="NoSpacing"/>
        <w:numPr>
          <w:ilvl w:val="0"/>
          <w:numId w:val="13"/>
        </w:numPr>
      </w:pPr>
      <w:r w:rsidRPr="00221621">
        <w:t>Set up powder suppliers</w:t>
      </w:r>
      <w:r w:rsidR="00C60519">
        <w:t xml:space="preserve"> as vendors</w:t>
      </w:r>
    </w:p>
    <w:p w:rsidR="004B5E16" w:rsidRPr="00221621" w:rsidRDefault="004B5E16" w:rsidP="004B5E16">
      <w:pPr>
        <w:pStyle w:val="NoSpacing"/>
        <w:numPr>
          <w:ilvl w:val="0"/>
          <w:numId w:val="13"/>
        </w:numPr>
      </w:pPr>
      <w:r>
        <w:t xml:space="preserve">Designed and built </w:t>
      </w:r>
      <w:r w:rsidR="00C60519">
        <w:t>powder application</w:t>
      </w:r>
      <w:r>
        <w:t xml:space="preserve"> carts</w:t>
      </w:r>
    </w:p>
    <w:p w:rsidR="00221621" w:rsidRPr="00221621" w:rsidRDefault="00221621" w:rsidP="004B5E16">
      <w:pPr>
        <w:pStyle w:val="NoSpacing"/>
        <w:numPr>
          <w:ilvl w:val="0"/>
          <w:numId w:val="13"/>
        </w:numPr>
      </w:pPr>
      <w:r w:rsidRPr="00221621">
        <w:t>Lead team to assemble powder coating oven and powder application booth</w:t>
      </w:r>
    </w:p>
    <w:p w:rsidR="00221621" w:rsidRPr="00221621" w:rsidRDefault="00221621" w:rsidP="004B5E16">
      <w:pPr>
        <w:pStyle w:val="NoSpacing"/>
        <w:numPr>
          <w:ilvl w:val="0"/>
          <w:numId w:val="13"/>
        </w:numPr>
      </w:pPr>
      <w:r w:rsidRPr="00221621">
        <w:t xml:space="preserve">Attended powder coating </w:t>
      </w:r>
      <w:r w:rsidR="00C60519">
        <w:t>seminar</w:t>
      </w:r>
      <w:r w:rsidRPr="00221621">
        <w:t xml:space="preserve"> </w:t>
      </w:r>
      <w:r w:rsidR="00C60519">
        <w:t>in Tennessee with Seljan’s production foreman to better train workers</w:t>
      </w:r>
    </w:p>
    <w:p w:rsidR="00237BCD" w:rsidRDefault="004B5E16" w:rsidP="005F7908">
      <w:r w:rsidRPr="00237BCD">
        <w:rPr>
          <w:noProof/>
        </w:rPr>
        <w:drawing>
          <wp:anchor distT="0" distB="0" distL="114300" distR="114300" simplePos="0" relativeHeight="251670016" behindDoc="1" locked="0" layoutInCell="1" allowOverlap="1" wp14:anchorId="5F0285CB" wp14:editId="7ED3A4E5">
            <wp:simplePos x="0" y="0"/>
            <wp:positionH relativeFrom="column">
              <wp:posOffset>2713355</wp:posOffset>
            </wp:positionH>
            <wp:positionV relativeFrom="paragraph">
              <wp:posOffset>543560</wp:posOffset>
            </wp:positionV>
            <wp:extent cx="3235960" cy="1821180"/>
            <wp:effectExtent l="76200" t="76200" r="135890" b="140970"/>
            <wp:wrapTopAndBottom/>
            <wp:docPr id="4" name="Picture 4" descr="E:\Laptop Files\Work Pictures\IMG_20140113_144944_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aptop Files\Work Pictures\IMG_20140113_144944_86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68CC">
        <w:rPr>
          <w:noProof/>
        </w:rPr>
        <w:drawing>
          <wp:anchor distT="0" distB="0" distL="114300" distR="114300" simplePos="0" relativeHeight="251671040" behindDoc="1" locked="0" layoutInCell="1" allowOverlap="1" wp14:anchorId="1869D177" wp14:editId="2E9587D7">
            <wp:simplePos x="0" y="0"/>
            <wp:positionH relativeFrom="column">
              <wp:posOffset>-545421</wp:posOffset>
            </wp:positionH>
            <wp:positionV relativeFrom="paragraph">
              <wp:posOffset>543560</wp:posOffset>
            </wp:positionV>
            <wp:extent cx="2912745" cy="1821180"/>
            <wp:effectExtent l="76200" t="76200" r="135255" b="140970"/>
            <wp:wrapTopAndBottom/>
            <wp:docPr id="5" name="Picture 5" descr="C:\Users\Andy\Desktop\Steam booth solid mo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Desktop\Steam booth solid model.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237BCD" w:rsidRDefault="005F782A" w:rsidP="005F782A">
      <w:pPr>
        <w:jc w:val="center"/>
      </w:pPr>
      <w:r>
        <w:t xml:space="preserve">Solid model of steam booth and end result.  The square </w:t>
      </w:r>
      <w:r w:rsidR="004E3FC2">
        <w:t>ductwork</w:t>
      </w:r>
      <w:r>
        <w:t xml:space="preserve"> leading to t</w:t>
      </w:r>
      <w:r w:rsidR="00C60519">
        <w:t xml:space="preserve">he ceiling is connected to an </w:t>
      </w:r>
      <w:r>
        <w:t>existing exhaust fan</w:t>
      </w:r>
      <w:r w:rsidR="00C60519">
        <w:t>, for steam removal</w:t>
      </w:r>
      <w:r>
        <w:t>.</w:t>
      </w:r>
    </w:p>
    <w:p w:rsidR="00237BCD" w:rsidRDefault="009D32B2" w:rsidP="005F7908">
      <w:r>
        <w:rPr>
          <w:noProof/>
        </w:rPr>
        <w:lastRenderedPageBreak/>
        <mc:AlternateContent>
          <mc:Choice Requires="wpg">
            <w:drawing>
              <wp:anchor distT="0" distB="0" distL="114300" distR="114300" simplePos="0" relativeHeight="251676160" behindDoc="0" locked="0" layoutInCell="1" allowOverlap="1" wp14:anchorId="37D61A5A" wp14:editId="2BBDC756">
                <wp:simplePos x="0" y="0"/>
                <wp:positionH relativeFrom="margin">
                  <wp:posOffset>-457200</wp:posOffset>
                </wp:positionH>
                <wp:positionV relativeFrom="paragraph">
                  <wp:posOffset>229974</wp:posOffset>
                </wp:positionV>
                <wp:extent cx="6342868" cy="1786255"/>
                <wp:effectExtent l="76200" t="76200" r="134620" b="137795"/>
                <wp:wrapNone/>
                <wp:docPr id="11" name="Group 11"/>
                <wp:cNvGraphicFramePr/>
                <a:graphic xmlns:a="http://schemas.openxmlformats.org/drawingml/2006/main">
                  <a:graphicData uri="http://schemas.microsoft.com/office/word/2010/wordprocessingGroup">
                    <wpg:wgp>
                      <wpg:cNvGrpSpPr/>
                      <wpg:grpSpPr>
                        <a:xfrm>
                          <a:off x="0" y="0"/>
                          <a:ext cx="6342868" cy="1786255"/>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14"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1ABFD614" id="Group 11" o:spid="_x0000_s1026" style="position:absolute;margin-left:-36pt;margin-top:18.1pt;width:499.45pt;height:140.65pt;z-index:251676160;mso-position-horizontal-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XY7PDAAAA2gAAAA8AAABkcnMvZG93bnJldi54bWxEj0FrwkAUhO+C/2F5Qm+6UUQkuooIogg9&#10;NLal3p7Z1yQ0+zbsrjH9964geBxm5htmue5MLVpyvrKsYDxKQBDnVldcKPg87YZzED4ga6wtk4J/&#10;8rBe9XtLTLW98Qe1WShEhLBPUUEZQpNK6fOSDPqRbYij92udwRClK6R2eItwU8tJksykwYrjQokN&#10;bUvK/7KrUZBcTPv+s7lm7vjli+9mf55Otmel3gbdZgEiUBde4Wf7oBXM4HEl3gC5u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Fdjs8MAAADaAAAADwAAAAAAAAAAAAAAAACf&#10;AgAAZHJzL2Rvd25yZXYueG1sUEsFBgAAAAAEAAQA9wAAAI8DAAAAAA==&#10;" stroked="t" strokecolor="#0f6fc6 [3204]" strokeweight="3pt">
                  <v:stroke endcap="square"/>
                  <v:imagedata r:id="rId16"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PUJi/AAAA2gAAAA8AAABkcnMvZG93bnJldi54bWxET02LwjAQvS/4H8IIXkTTepClNhYRFhQF&#10;Wd3DHodmbIvNpCRZ2/57cxD2+HjfeTGYVjzJ+caygnSZgCAurW64UvBz+1p8gvABWWNrmRSM5KHY&#10;Tj5yzLTt+Zue11CJGMI+QwV1CF0mpS9rMuiXtiOO3N06gyFCV0ntsI/hppWrJFlLgw3Hhho72tdU&#10;Pq5/RsHwO7+czuPYcj+vjjQeTjo1TqnZdNhtQAQawr/47T5oBXFrvBJvgNy+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z1CYvwAAANoAAAAPAAAAAAAAAAAAAAAAAJ8CAABk&#10;cnMvZG93bnJldi54bWxQSwUGAAAAAAQABAD3AAAAiwMAAAAA&#10;" stroked="t" strokecolor="#0f6fc6 [3204]" strokeweight="3pt">
                  <v:stroke endcap="square"/>
                  <v:imagedata r:id="rId17" o:title="IMG_20140113_145259_187"/>
                  <v:shadow on="t" color="black" opacity="28180f" origin="-.5,-.5" offset=".74836mm,.74836mm"/>
                  <v:path arrowok="t"/>
                </v:shape>
                <w10:wrap anchorx="margin"/>
              </v:group>
            </w:pict>
          </mc:Fallback>
        </mc:AlternateContent>
      </w:r>
    </w:p>
    <w:p w:rsidR="009D32B2" w:rsidRDefault="009D32B2" w:rsidP="005F7908"/>
    <w:p w:rsidR="009D32B2" w:rsidRDefault="009D32B2" w:rsidP="005F7908"/>
    <w:p w:rsidR="009D32B2" w:rsidRDefault="009D32B2" w:rsidP="005F7908"/>
    <w:p w:rsidR="009D32B2" w:rsidRDefault="009D32B2" w:rsidP="005F7908"/>
    <w:p w:rsidR="009D32B2" w:rsidRDefault="009D32B2" w:rsidP="005F7908"/>
    <w:p w:rsidR="00ED7B7F" w:rsidRDefault="00ED7B7F" w:rsidP="00A32E05">
      <w:pPr>
        <w:jc w:val="center"/>
      </w:pPr>
    </w:p>
    <w:p w:rsidR="004B5E16" w:rsidRPr="00A32E05" w:rsidRDefault="004B5E16" w:rsidP="00A32E05">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p w:rsidR="004B5E16" w:rsidRDefault="009D32B2" w:rsidP="00A32E05">
      <w:pPr>
        <w:pStyle w:val="Heading1"/>
      </w:pPr>
      <w:bookmarkStart w:id="3" w:name="_Toc407991575"/>
      <w:bookmarkStart w:id="4" w:name="_Toc408056159"/>
      <w:r>
        <w:rPr>
          <w:noProof/>
          <w:sz w:val="36"/>
        </w:rPr>
        <mc:AlternateContent>
          <mc:Choice Requires="wps">
            <w:drawing>
              <wp:anchor distT="0" distB="0" distL="114300" distR="114300" simplePos="0" relativeHeight="251679232" behindDoc="0" locked="0" layoutInCell="1" allowOverlap="1" wp14:anchorId="2160C135" wp14:editId="17E0D1C4">
                <wp:simplePos x="0" y="0"/>
                <wp:positionH relativeFrom="margin">
                  <wp:posOffset>-428625</wp:posOffset>
                </wp:positionH>
                <wp:positionV relativeFrom="paragraph">
                  <wp:posOffset>29269</wp:posOffset>
                </wp:positionV>
                <wp:extent cx="6315740" cy="0"/>
                <wp:effectExtent l="0" t="19050" r="27940" b="190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5C6A02" id="Straight Connector 12" o:spid="_x0000_s1026" style="position:absolute;z-index:251679232;visibility:visible;mso-wrap-style:square;mso-wrap-distance-left:9pt;mso-wrap-distance-top:0;mso-wrap-distance-right:9pt;mso-wrap-distance-bottom:0;mso-position-horizontal:absolute;mso-position-horizontal-relative:margin;mso-position-vertical:absolute;mso-position-vertical-relative:text" from="-33.75pt,2.3pt" to="463.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" strokecolor="#094276 [1924]" strokeweight="2.25pt">
                <w10:wrap anchorx="margin"/>
              </v:line>
            </w:pict>
          </mc:Fallback>
        </mc:AlternateContent>
      </w:r>
      <w:r w:rsidR="00D70BCB">
        <w:t>Conveyor S</w:t>
      </w:r>
      <w:r w:rsidR="004B5E16">
        <w:t>ystem</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A32E05" w:rsidRDefault="00A32E05" w:rsidP="00A32E05"/>
    <w:p w:rsidR="00A32E05" w:rsidRDefault="009D32B2" w:rsidP="009D32B2">
      <w:pPr>
        <w:ind w:firstLine="360"/>
      </w:pPr>
      <w:r>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and at a fraction of the cost.  After some reluctance, I was allowed the opportunity to build a prototype of the conveyors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C0059E" w:rsidRDefault="00C0059E" w:rsidP="00C0059E">
      <w:pPr>
        <w:pStyle w:val="NoSpacing"/>
        <w:numPr>
          <w:ilvl w:val="0"/>
          <w:numId w:val="19"/>
        </w:numPr>
        <w:rPr>
          <w:u w:val="single"/>
        </w:rPr>
      </w:pPr>
      <w:r>
        <w:t>Assembled final units</w:t>
      </w:r>
    </w:p>
    <w:p w:rsidR="00C0059E" w:rsidRDefault="00C0059E" w:rsidP="005524CD">
      <w:pPr>
        <w:pStyle w:val="ListParagraph"/>
        <w:rPr>
          <w:u w:val="single"/>
        </w:rPr>
      </w:pPr>
    </w:p>
    <w:p w:rsidR="005524CD" w:rsidRDefault="005524CD" w:rsidP="005524CD">
      <w:pPr>
        <w:pStyle w:val="ListParagraph"/>
        <w:rPr>
          <w:u w:val="single"/>
        </w:rPr>
      </w:pPr>
    </w:p>
    <w:p w:rsidR="005524CD" w:rsidRDefault="005524CD" w:rsidP="005524CD">
      <w:pPr>
        <w:pStyle w:val="ListParagraph"/>
        <w:rPr>
          <w:u w:val="single"/>
        </w:rPr>
      </w:pPr>
    </w:p>
    <w:p w:rsidR="005524CD" w:rsidRDefault="005524CD" w:rsidP="005524CD">
      <w:pPr>
        <w:pStyle w:val="ListParagraph"/>
        <w:rPr>
          <w:u w:val="single"/>
        </w:rPr>
      </w:pPr>
    </w:p>
    <w:p w:rsidR="005524CD" w:rsidRDefault="005524CD" w:rsidP="005524CD">
      <w:pPr>
        <w:pStyle w:val="ListParagraph"/>
        <w:rPr>
          <w:u w:val="single"/>
        </w:rPr>
      </w:pPr>
    </w:p>
    <w:p w:rsidR="005524CD" w:rsidRDefault="005524CD" w:rsidP="005524CD">
      <w:pPr>
        <w:pStyle w:val="ListParagraph"/>
        <w:rPr>
          <w:u w:val="single"/>
        </w:rPr>
      </w:pPr>
    </w:p>
    <w:p w:rsidR="005524CD" w:rsidRPr="00C0059E" w:rsidRDefault="005524CD" w:rsidP="005524CD">
      <w:pPr>
        <w:pStyle w:val="ListParagraph"/>
        <w:rPr>
          <w:u w:val="single"/>
        </w:rPr>
      </w:pPr>
    </w:p>
    <w:p w:rsidR="005524CD" w:rsidRDefault="00A76246" w:rsidP="004443A8">
      <w:pPr>
        <w:rPr>
          <w:u w:val="single"/>
        </w:rPr>
      </w:pPr>
      <w:r>
        <w:rPr>
          <w:noProof/>
        </w:rPr>
        <w:lastRenderedPageBreak/>
        <mc:AlternateContent>
          <mc:Choice Requires="wpg">
            <w:drawing>
              <wp:anchor distT="0" distB="0" distL="114300" distR="114300" simplePos="0" relativeHeight="251708928" behindDoc="0" locked="0" layoutInCell="1" allowOverlap="1">
                <wp:simplePos x="0" y="0"/>
                <wp:positionH relativeFrom="margin">
                  <wp:align>center</wp:align>
                </wp:positionH>
                <wp:positionV relativeFrom="paragraph">
                  <wp:posOffset>419735</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36305F57" id="Group 31" o:spid="_x0000_s1026" style="position:absolute;margin-left:0;margin-top:33.05pt;width:529.05pt;height:140.25pt;z-index:251708928;mso-position-horizontal:center;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20"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21" o:title=""/>
                  <v:shadow on="t" color="black" opacity="28180f" origin="-.5,-.5" offset=".74836mm,.74836mm"/>
                  <v:path arrowok="t"/>
                </v:shape>
                <w10:wrap type="topAndBottom" anchorx="margin"/>
              </v:group>
            </w:pict>
          </mc:Fallback>
        </mc:AlternateContent>
      </w:r>
      <w:r w:rsidR="00441F8B">
        <w:rPr>
          <w:noProof/>
        </w:rPr>
        <w:t xml:space="preserve"> </w:t>
      </w:r>
    </w:p>
    <w:p w:rsidR="00441F8B" w:rsidRPr="00A76246" w:rsidRDefault="00441F8B" w:rsidP="00A76246">
      <w:pPr>
        <w:jc w:val="center"/>
      </w:pPr>
      <w:r>
        <w:t>Show</w:t>
      </w:r>
      <w:r w:rsidR="000114ED">
        <w:t>s</w:t>
      </w:r>
      <w:r>
        <w:t xml:space="preserve"> the conveyor system removing slugs from the back of a 300 ton press break.  Prior to the creating of this system, the slugs fell on the floor and were removed using scoop shovels.</w:t>
      </w:r>
    </w:p>
    <w:p w:rsidR="004443A8" w:rsidRPr="004443A8" w:rsidRDefault="004E3045" w:rsidP="004443A8">
      <w:pPr>
        <w:rPr>
          <w:u w:val="single"/>
        </w:rPr>
      </w:pPr>
      <w:r w:rsidRPr="004E3045">
        <w:rPr>
          <w:u w:val="single"/>
        </w:rPr>
        <w:t>Project Highlights</w:t>
      </w:r>
    </w:p>
    <w:p w:rsidR="004B5E16" w:rsidRPr="004E3045" w:rsidRDefault="004B5E16" w:rsidP="004E3045">
      <w:pPr>
        <w:pStyle w:val="NoSpacing"/>
        <w:numPr>
          <w:ilvl w:val="0"/>
          <w:numId w:val="13"/>
        </w:numPr>
      </w:pPr>
      <w:r w:rsidRPr="004E3045">
        <w:t>Have been running almost continuously for 6 months without breaking down</w:t>
      </w:r>
    </w:p>
    <w:p w:rsidR="00A76246" w:rsidRDefault="004B5E16" w:rsidP="00A76246">
      <w:pPr>
        <w:pStyle w:val="NoSpacing"/>
        <w:numPr>
          <w:ilvl w:val="0"/>
          <w:numId w:val="13"/>
        </w:numPr>
      </w:pPr>
      <w:r w:rsidRPr="004E3045">
        <w:t>Ha</w:t>
      </w:r>
      <w:r w:rsidR="00953219">
        <w:t>ve</w:t>
      </w:r>
      <w:r w:rsidRPr="004E3045">
        <w:t xml:space="preserve"> moved approximately 60 tons of slugs</w:t>
      </w:r>
    </w:p>
    <w:p w:rsidR="00441F8B" w:rsidRPr="00441F8B" w:rsidRDefault="00441F8B" w:rsidP="00441F8B">
      <w:pPr>
        <w:pStyle w:val="NoSpacing"/>
        <w:ind w:left="720"/>
        <w:rPr>
          <w:sz w:val="16"/>
        </w:rPr>
      </w:pPr>
    </w:p>
    <w:p w:rsidR="004443A8" w:rsidRDefault="004443A8" w:rsidP="004443A8">
      <w:pPr>
        <w:pStyle w:val="Heading1"/>
      </w:pPr>
      <w:bookmarkStart w:id="5" w:name="_Toc407991576"/>
      <w:bookmarkStart w:id="6" w:name="_Toc408056160"/>
      <w:r>
        <w:rPr>
          <w:noProof/>
          <w:sz w:val="36"/>
        </w:rPr>
        <mc:AlternateContent>
          <mc:Choice Requires="wps">
            <w:drawing>
              <wp:anchor distT="0" distB="0" distL="114300" distR="114300" simplePos="0" relativeHeight="251681280" behindDoc="0" locked="0" layoutInCell="1" allowOverlap="1" wp14:anchorId="1B6FD6FC" wp14:editId="2C973E9D">
                <wp:simplePos x="0" y="0"/>
                <wp:positionH relativeFrom="margin">
                  <wp:posOffset>-428625</wp:posOffset>
                </wp:positionH>
                <wp:positionV relativeFrom="paragraph">
                  <wp:posOffset>29269</wp:posOffset>
                </wp:positionV>
                <wp:extent cx="6315740" cy="0"/>
                <wp:effectExtent l="0" t="19050" r="27940" b="19050"/>
                <wp:wrapNone/>
                <wp:docPr id="13" name="Straight Connector 13"/>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538DAF" id="Straight Connector 13" o:spid="_x0000_s1026" style="position:absolute;z-index:251681280;visibility:visible;mso-wrap-style:square;mso-wrap-distance-left:9pt;mso-wrap-distance-top:0;mso-wrap-distance-right:9pt;mso-wrap-distance-bottom:0;mso-position-horizontal:absolute;mso-position-horizontal-relative:margin;mso-position-vertical:absolute;mso-position-vertical-relative:text" from="-33.75pt,2.3pt" to="463.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" strokecolor="#094276 [1924]" strokeweight="2.25pt">
                <w10:wrap anchorx="margin"/>
              </v:line>
            </w:pict>
          </mc:Fallback>
        </mc:AlternateContent>
      </w:r>
      <w:r>
        <w:t>Pallet Construction Operation</w:t>
      </w:r>
      <w:bookmarkEnd w:id="5"/>
      <w:bookmarkEnd w:id="6"/>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D477C1">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mc:AlternateContent>
          <mc:Choice Requires="wpg">
            <w:drawing>
              <wp:anchor distT="0" distB="0" distL="114300" distR="114300" simplePos="0" relativeHeight="251684352"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22"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666141D" id="Group 18" o:spid="_x0000_s1026" style="position:absolute;margin-left:0;margin-top:36.05pt;width:524.25pt;height:126.95pt;z-index:251684352;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24"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25" o:title="IMG_20141230_125405_733"/>
                  <v:shadow on="t" color="black" opacity="28180f" origin="-.5,-.5" offset=".74836mm,.74836mm"/>
                  <v:path arrowok="t"/>
                </v:shape>
                <w10:wrap type="topAndBottom" anchorx="margin"/>
              </v:group>
            </w:pict>
          </mc:Fallback>
        </mc:AlternateContent>
      </w:r>
    </w:p>
    <w:p w:rsidR="00D477C1" w:rsidRDefault="00D477C1" w:rsidP="005524CD">
      <w:pPr>
        <w:jc w:val="center"/>
      </w:pPr>
      <w:r>
        <w:t xml:space="preserve">Shows the pallet </w:t>
      </w:r>
      <w:r w:rsidR="00A76246">
        <w:t xml:space="preserve">assembly </w:t>
      </w:r>
      <w:r>
        <w:t>fixture and finish</w:t>
      </w:r>
      <w:r w:rsidR="00A76246">
        <w:t>ed pallets</w:t>
      </w:r>
      <w:r>
        <w:t>, as we</w:t>
      </w:r>
      <w:r w:rsidR="00A76246">
        <w:t>ll as the lumber sawing station.</w:t>
      </w:r>
    </w:p>
    <w:p w:rsidR="00D477C1" w:rsidRPr="005F782A" w:rsidRDefault="001C538A" w:rsidP="00D477C1">
      <w:pPr>
        <w:pStyle w:val="Heading1"/>
        <w:rPr>
          <w:sz w:val="36"/>
        </w:rPr>
      </w:pPr>
      <w:bookmarkStart w:id="7" w:name="_Toc408056161"/>
      <w:r>
        <w:rPr>
          <w:noProof/>
        </w:rPr>
        <w:lastRenderedPageBreak/>
        <w:drawing>
          <wp:anchor distT="0" distB="0" distL="114300" distR="114300" simplePos="0" relativeHeight="251705856" behindDoc="0" locked="0" layoutInCell="1" allowOverlap="1" wp14:anchorId="3647B5DD" wp14:editId="7818B2FA">
            <wp:simplePos x="0" y="0"/>
            <wp:positionH relativeFrom="column">
              <wp:posOffset>3760766</wp:posOffset>
            </wp:positionH>
            <wp:positionV relativeFrom="paragraph">
              <wp:posOffset>405130</wp:posOffset>
            </wp:positionV>
            <wp:extent cx="1771650" cy="1327785"/>
            <wp:effectExtent l="76200" t="76200" r="133350" b="139065"/>
            <wp:wrapTopAndBottom/>
            <wp:docPr id="450" name="Picture 450" descr="https://scontent-a-ord.xx.fbcdn.net/hphotos-xaf1/t31.0-8/10669307_257533657704264_759920432320114930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a-ord.xx.fbcdn.net/hphotos-xaf1/t31.0-8/10669307_257533657704264_7599204323201149302_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71650" cy="132778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7"/>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6E6716">
            <w:pPr>
              <w:jc w:val="right"/>
              <w:cnfStyle w:val="000000100000" w:firstRow="0" w:lastRow="0" w:firstColumn="0" w:lastColumn="0" w:oddVBand="0" w:evenVBand="0" w:oddHBand="1" w:evenHBand="0" w:firstRowFirstColumn="0" w:firstRowLastColumn="0" w:lastRowFirstColumn="0" w:lastRowLastColumn="0"/>
            </w:pPr>
            <w:r>
              <w:t>Fall 2014 - Present</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C82485" w:rsidRDefault="00C82485" w:rsidP="00C82485">
      <w:pPr>
        <w:ind w:firstLine="360"/>
      </w:pPr>
      <w:r>
        <w:t xml:space="preserve">The </w:t>
      </w:r>
      <w:r w:rsidR="00A76246">
        <w:t>recently</w:t>
      </w:r>
      <w:r>
        <w:t xml:space="preserve"> created Aero team at UW – Platteville did not have any members who were Electrical Engineers </w:t>
      </w:r>
      <w:r w:rsidR="00F17A87">
        <w:t xml:space="preserve">students </w:t>
      </w:r>
      <w:r>
        <w:t xml:space="preserve">until myself and another student joined the team.  Because of this, the power system for their previous plane was not </w:t>
      </w:r>
      <w:r w:rsidR="00F17A87">
        <w:t>utilized to</w:t>
      </w:r>
      <w:r>
        <w:t xml:space="preserve"> its full potential.  Furthermore, the motor/propeller </w:t>
      </w:r>
      <w:r w:rsidR="00F17A87">
        <w:t xml:space="preserve">test </w:t>
      </w:r>
      <w:r>
        <w:t xml:space="preserve">stand that they were using had a large amount of parasitic friction, lacked the ability to produce consistent tests, and required handwritten data collection.  It was our goal to greatly improve this system by </w:t>
      </w:r>
      <w:r w:rsidR="00F17A87">
        <w:t xml:space="preserve">completely redesigning the stand and </w:t>
      </w:r>
      <w:r>
        <w:t>au</w:t>
      </w:r>
      <w:r w:rsidR="00F17A87">
        <w:t>tomating the testing process</w:t>
      </w:r>
      <w:r>
        <w:t>.</w:t>
      </w:r>
    </w:p>
    <w:p w:rsidR="00EE113D" w:rsidRDefault="00EE113D" w:rsidP="00EE113D">
      <w:pPr>
        <w:pStyle w:val="Heading1"/>
      </w:pPr>
      <w:bookmarkStart w:id="8" w:name="_Toc407991578"/>
      <w:bookmarkStart w:id="9" w:name="_Toc408056162"/>
      <w:r>
        <w:rPr>
          <w:noProof/>
          <w:sz w:val="36"/>
        </w:rPr>
        <mc:AlternateContent>
          <mc:Choice Requires="wps">
            <w:drawing>
              <wp:anchor distT="0" distB="0" distL="114300" distR="114300" simplePos="0" relativeHeight="251686400" behindDoc="0" locked="0" layoutInCell="1" allowOverlap="1" wp14:anchorId="344A911B" wp14:editId="2BAD8490">
                <wp:simplePos x="0" y="0"/>
                <wp:positionH relativeFrom="margin">
                  <wp:posOffset>-428625</wp:posOffset>
                </wp:positionH>
                <wp:positionV relativeFrom="paragraph">
                  <wp:posOffset>29269</wp:posOffset>
                </wp:positionV>
                <wp:extent cx="6315740" cy="0"/>
                <wp:effectExtent l="0" t="19050" r="27940" b="19050"/>
                <wp:wrapNone/>
                <wp:docPr id="15" name="Straight Connector 15"/>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7F5EDF" id="Straight Connector 15" o:spid="_x0000_s1026" style="position:absolute;z-index:251686400;visibility:visible;mso-wrap-style:square;mso-wrap-distance-left:9pt;mso-wrap-distance-top:0;mso-wrap-distance-right:9pt;mso-wrap-distance-bottom:0;mso-position-horizontal:absolute;mso-position-horizontal-relative:margin;mso-position-vertical:absolute;mso-position-vertical-relative:text" from="-33.75pt,2.3pt" to="463.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" strokecolor="#094276 [1924]" strokeweight="2.25pt">
                <w10:wrap anchorx="margin"/>
              </v:line>
            </w:pict>
          </mc:Fallback>
        </mc:AlternateContent>
      </w:r>
      <w:r>
        <w:t xml:space="preserve">Motor/Propeller Test </w:t>
      </w:r>
      <w:r w:rsidR="00C06B8C">
        <w:t>S</w:t>
      </w:r>
      <w:r>
        <w:t>tand</w:t>
      </w:r>
      <w:bookmarkEnd w:id="8"/>
      <w:bookmarkEnd w:id="9"/>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EE113D" w:rsidP="006E6716">
            <w:pPr>
              <w:pStyle w:val="NoSpacing"/>
              <w:jc w:val="right"/>
            </w:pPr>
            <w:r>
              <w:t>Ongoing</w:t>
            </w:r>
          </w:p>
        </w:tc>
      </w:tr>
    </w:tbl>
    <w:p w:rsidR="004A0F22" w:rsidRDefault="004A0F22" w:rsidP="005F7908"/>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p>
    <w:p w:rsidR="00FD1F80" w:rsidRPr="00FD1F80" w:rsidRDefault="00FD1F80" w:rsidP="00FD1F80">
      <w:pPr>
        <w:pStyle w:val="ListParagraph"/>
        <w:numPr>
          <w:ilvl w:val="0"/>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Designed circuitry that allows a Teensy 3.1 microcontroller to measure</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Current</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Voltage</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Thrust</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RPM</w:t>
      </w:r>
    </w:p>
    <w:p w:rsidR="00FD1F80" w:rsidRPr="00FD1F80" w:rsidRDefault="00FD1F80" w:rsidP="00FD1F80">
      <w:pPr>
        <w:pStyle w:val="ListParagraph"/>
        <w:numPr>
          <w:ilvl w:val="0"/>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Wrote program in Python to</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Check battery voltage to ensure battery is not over drained</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Zero out current sensor and strain gauge</w:t>
      </w:r>
      <w:r w:rsidR="00953219">
        <w:rPr>
          <w:rFonts w:eastAsia="Times New Roman" w:cs="Times New Roman"/>
          <w:color w:val="000000"/>
          <w:szCs w:val="27"/>
        </w:rPr>
        <w:t xml:space="preserve"> readings</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Request and obtain ADC values from microcontroller</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Scale ADC values</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Create test profile based on power consumption</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Control throttle of test stand based on reference power profile and instantaneous power consumption</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 xml:space="preserve">Create a </w:t>
      </w:r>
      <w:r w:rsidR="00F17A87">
        <w:rPr>
          <w:rFonts w:eastAsia="Times New Roman" w:cs="Times New Roman"/>
          <w:color w:val="000000"/>
          <w:szCs w:val="27"/>
        </w:rPr>
        <w:t>.</w:t>
      </w:r>
      <w:r w:rsidRPr="00FD1F80">
        <w:rPr>
          <w:rFonts w:eastAsia="Times New Roman" w:cs="Times New Roman"/>
          <w:color w:val="000000"/>
          <w:szCs w:val="27"/>
        </w:rPr>
        <w:t>txt file with measured values for future analysis</w:t>
      </w:r>
    </w:p>
    <w:p w:rsidR="00FD1F80" w:rsidRPr="00FD1F80" w:rsidRDefault="00FD1F80"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sidRPr="00FD1F80">
        <w:rPr>
          <w:rFonts w:eastAsia="Times New Roman" w:cs="Times New Roman"/>
          <w:color w:val="000000"/>
          <w:szCs w:val="27"/>
        </w:rPr>
        <w:t>Display graphs with test results</w:t>
      </w:r>
    </w:p>
    <w:p w:rsidR="00FD1F80" w:rsidRDefault="00FD1F80" w:rsidP="005F7908"/>
    <w:p w:rsidR="00D477C1" w:rsidRDefault="00D477C1" w:rsidP="005F7908">
      <w:bookmarkStart w:id="10" w:name="_GoBack"/>
      <w:bookmarkEnd w:id="10"/>
    </w:p>
    <w:p w:rsidR="00D477C1" w:rsidRDefault="00D477C1" w:rsidP="005F7908"/>
    <w:p w:rsidR="00C06B8C" w:rsidRDefault="00172315" w:rsidP="001D0BC6">
      <w:pPr>
        <w:ind w:firstLine="360"/>
        <w:jc w:val="center"/>
      </w:pPr>
      <w:r>
        <w:rPr>
          <w:noProof/>
        </w:rPr>
        <w:lastRenderedPageBreak/>
        <mc:AlternateContent>
          <mc:Choice Requires="wpg">
            <w:drawing>
              <wp:anchor distT="0" distB="0" distL="114300" distR="114300" simplePos="0" relativeHeight="251692544" behindDoc="0" locked="0" layoutInCell="1" allowOverlap="1">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28"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9372856" id="Group 16" o:spid="_x0000_s1026" style="position:absolute;margin-left:0;margin-top:6pt;width:523.3pt;height:172.4pt;z-index:251692544;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29"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30" o:title="IMG_20150102_173519_879" cropleft="12503f" cropright="12038f"/>
                  <v:shadow on="t" color="black" opacity="28180f" origin="-.5,-.5" offset=".74836mm,.74836mm"/>
                  <v:path arrowok="t"/>
                </v:shape>
                <w10:wrap type="topAndBottom" anchorx="margin"/>
              </v:group>
            </w:pict>
          </mc:Fallback>
        </mc:AlternateContent>
      </w:r>
      <w:r w:rsidR="006E6716">
        <w:t>Shows the test stand (powder coated UW – Platteville colors) and the strain gauge used to measure thrust.</w:t>
      </w:r>
    </w:p>
    <w:p w:rsidR="001D0BC6" w:rsidRDefault="001D0BC6" w:rsidP="001D0BC6">
      <w:pPr>
        <w:ind w:firstLine="360"/>
        <w:jc w:val="center"/>
      </w:pPr>
    </w:p>
    <w:p w:rsidR="00D477C1" w:rsidRDefault="001D0BC6" w:rsidP="00FD1F80">
      <w:pPr>
        <w:ind w:firstLine="360"/>
      </w:pPr>
      <w:r>
        <w:rPr>
          <w:noProof/>
        </w:rPr>
        <w:drawing>
          <wp:anchor distT="0" distB="0" distL="114300" distR="114300" simplePos="0" relativeHeight="251693568" behindDoc="0" locked="0" layoutInCell="1" allowOverlap="1" wp14:anchorId="61B3895D" wp14:editId="3FA9A361">
            <wp:simplePos x="0" y="0"/>
            <wp:positionH relativeFrom="margin">
              <wp:align>center</wp:align>
            </wp:positionH>
            <wp:positionV relativeFrom="paragraph">
              <wp:posOffset>2052099</wp:posOffset>
            </wp:positionV>
            <wp:extent cx="3436620" cy="1933575"/>
            <wp:effectExtent l="76200" t="76200" r="125730" b="142875"/>
            <wp:wrapTopAndBottom/>
            <wp:docPr id="22" name="Picture 22" descr="C:\Users\Andy\AppData\Local\Microsoft\Windows\INetCache\Content.Word\IMG_20150102_173644_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y\AppData\Local\Microsoft\Windows\INetCache\Content.Word\IMG_20150102_173644_57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36620" cy="19335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D1F80">
        <w:t xml:space="preserve">The aspect of this project that I am most proud of is the </w:t>
      </w:r>
      <w:r w:rsidR="004E3FC2">
        <w:t>throttle controller that I built</w:t>
      </w:r>
      <w:r w:rsidR="00FD1F80">
        <w:t xml:space="preserve"> in software.  Competition rules place the maximum power that the electrical system can consume at 1000 W, and </w:t>
      </w:r>
      <w:r w:rsidR="00F17A87">
        <w:t xml:space="preserve">require </w:t>
      </w:r>
      <w:r w:rsidR="00FD1F80">
        <w:t xml:space="preserve">that each </w:t>
      </w:r>
      <w:r w:rsidR="00F17A87">
        <w:t>team</w:t>
      </w:r>
      <w:r w:rsidR="00FD1F80">
        <w:t xml:space="preserve"> install a power limiter in their plane that shuts off the motor in </w:t>
      </w:r>
      <w:r w:rsidR="00F17A87">
        <w:t>the event</w:t>
      </w:r>
      <w:r w:rsidR="00FD1F80">
        <w:t xml:space="preserve"> that the plane goes over this limit.  For this reason, i</w:t>
      </w:r>
      <w:r w:rsidR="00F17A87">
        <w:t>t will be</w:t>
      </w:r>
      <w:r w:rsidR="00FD1F80">
        <w:t xml:space="preserve"> very valuable to have a controller that will manage the </w:t>
      </w:r>
      <w:r w:rsidR="00F17A87">
        <w:t>throttle of the motor based on the desired power consumption of the system.</w:t>
      </w:r>
      <w:r w:rsidR="00FD1F80">
        <w:t xml:space="preserve">  </w:t>
      </w:r>
      <w:r w:rsidR="00C06B8C">
        <w:t>A similar controller will be</w:t>
      </w:r>
      <w:r w:rsidR="00FD1F80">
        <w:t xml:space="preserve"> implement</w:t>
      </w:r>
      <w:r w:rsidR="00C06B8C">
        <w:t>ed</w:t>
      </w:r>
      <w:r w:rsidR="00FD1F80">
        <w:t xml:space="preserve"> in the competition plane to ensure that </w:t>
      </w:r>
      <w:r w:rsidR="00C06B8C">
        <w:t>the maximum allowable power is being consumed</w:t>
      </w:r>
      <w:r w:rsidR="00F17A87">
        <w:t>, without fear of exceeding the competition limit</w:t>
      </w:r>
      <w:r w:rsidR="00C06B8C">
        <w:t xml:space="preserve">.  The team feels that the power system improvements </w:t>
      </w:r>
      <w:r w:rsidR="002D74C7">
        <w:t>along with a</w:t>
      </w:r>
      <w:r w:rsidR="00C06B8C">
        <w:t xml:space="preserve"> larger aspect ratio </w:t>
      </w:r>
      <w:r w:rsidR="00F17A87">
        <w:t xml:space="preserve">wing </w:t>
      </w:r>
      <w:r w:rsidR="00C06B8C">
        <w:t xml:space="preserve">will allow us to best the fourth-place finish </w:t>
      </w:r>
      <w:r w:rsidR="002D74C7">
        <w:t xml:space="preserve">that was </w:t>
      </w:r>
      <w:r w:rsidR="00C06B8C">
        <w:t>achieved last year.</w:t>
      </w:r>
      <w:r w:rsidRPr="001D0B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B7BC8" w:rsidRDefault="00B930D4" w:rsidP="001D0BC6">
      <w:pPr>
        <w:jc w:val="center"/>
      </w:pPr>
      <w:r>
        <w:t>Shows the data acquisition circuit</w:t>
      </w:r>
      <w:r w:rsidR="0032371D">
        <w:t>ry and microcontroller</w:t>
      </w:r>
      <w:r w:rsidR="001D0BC6">
        <w:t>.</w:t>
      </w:r>
    </w:p>
    <w:p w:rsidR="001D0BC6" w:rsidRDefault="001D0BC6" w:rsidP="00B930D4">
      <w:pPr>
        <w:jc w:val="center"/>
      </w:pPr>
    </w:p>
    <w:p w:rsidR="001D0BC6" w:rsidRPr="001D0BC6" w:rsidRDefault="00953219" w:rsidP="00B930D4">
      <w:pPr>
        <w:jc w:val="center"/>
        <w:rPr>
          <w:b/>
          <w:color w:val="C00000"/>
          <w:u w:val="single"/>
        </w:rPr>
      </w:pPr>
      <w:r>
        <w:rPr>
          <w:b/>
          <w:color w:val="C00000"/>
          <w:u w:val="single"/>
        </w:rPr>
        <w:t>See Appendix for an example power and thrust graph</w:t>
      </w:r>
    </w:p>
    <w:sectPr w:rsidR="001D0BC6" w:rsidRPr="001D0BC6" w:rsidSect="00194E91">
      <w:headerReference w:type="even" r:id="rId32"/>
      <w:headerReference w:type="default" r:id="rId33"/>
      <w:footerReference w:type="even" r:id="rId34"/>
      <w:footerReference w:type="default" r:id="rId35"/>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3DA7" w:rsidRDefault="00BD3DA7">
      <w:r>
        <w:separator/>
      </w:r>
    </w:p>
  </w:endnote>
  <w:endnote w:type="continuationSeparator" w:id="0">
    <w:p w:rsidR="00BD3DA7" w:rsidRDefault="00BD3D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10006FF" w:usb1="4000205B" w:usb2="00000010" w:usb3="00000000" w:csb0="0000019F" w:csb1="00000000"/>
  </w:font>
  <w:font w:name="Times New Roman">
    <w:altName w:val="Times"/>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BD3DA7">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editId="4B6C6389">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6B624C">
                          <w:pPr>
                            <w:jc w:val="right"/>
                          </w:pPr>
                          <w:r>
                            <w:t>1</w:t>
                          </w:r>
                          <w:r w:rsidR="00953219">
                            <w:t>/8</w:t>
                          </w:r>
                          <w:r>
                            <w:t>/2015</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id="Rectangle 459" o:spid="_x0000_s1030"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6B624C">
                    <w:pPr>
                      <w:jc w:val="right"/>
                    </w:pPr>
                    <w:r>
                      <w:t>1</w:t>
                    </w:r>
                    <w:r w:rsidR="00953219">
                      <w:t>/8</w:t>
                    </w:r>
                    <w:r>
                      <w:t>/2015</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editId="618F2431">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3DA7" w:rsidRDefault="00BD3DA7">
      <w:r>
        <w:separator/>
      </w:r>
    </w:p>
  </w:footnote>
  <w:footnote w:type="continuationSeparator" w:id="0">
    <w:p w:rsidR="00BD3DA7" w:rsidRDefault="00BD3DA7">
      <w:r>
        <w:separator/>
      </w:r>
    </w:p>
  </w:footnote>
  <w:footnote w:type="continuationNotice" w:id="1">
    <w:p w:rsidR="00BD3DA7" w:rsidRDefault="00BD3DA7">
      <w:pPr>
        <w:rPr>
          <w:i/>
          <w:sz w:val="18"/>
        </w:rPr>
      </w:pPr>
      <w:r>
        <w:rPr>
          <w:i/>
          <w:sz w:val="18"/>
        </w:rPr>
        <w:t>(footnote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8"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106435" w:rsidRPr="00106435">
                            <w:rPr>
                              <w:noProof/>
                              <w:color w:val="FFFFFF" w:themeColor="background1"/>
                              <w14:numForm w14:val="lining"/>
                            </w:rPr>
                            <w:t>5</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29"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106435" w:rsidRPr="00106435">
                      <w:rPr>
                        <w:noProof/>
                        <w:color w:val="FFFFFF" w:themeColor="background1"/>
                        <w14:numForm w14:val="lining"/>
                      </w:rPr>
                      <w:t>5</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pStyle w:val="ListBullet"/>
      <w:lvlText w:val="*"/>
      <w:lvlJc w:val="left"/>
    </w:lvl>
  </w:abstractNum>
  <w:abstractNum w:abstractNumId="1">
    <w:nsid w:val="114C3942"/>
    <w:multiLevelType w:val="singleLevel"/>
    <w:tmpl w:val="C8727A20"/>
    <w:lvl w:ilvl="0">
      <w:start w:val="1"/>
      <w:numFmt w:val="decimal"/>
      <w:lvlText w:val="%1)"/>
      <w:legacy w:legacy="1" w:legacySpace="0" w:legacyIndent="360"/>
      <w:lvlJc w:val="left"/>
      <w:pPr>
        <w:ind w:left="720" w:hanging="360"/>
      </w:pPr>
    </w:lvl>
  </w:abstractNum>
  <w:abstractNum w:abstractNumId="2">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5">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6">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C629B3"/>
    <w:multiLevelType w:val="singleLevel"/>
    <w:tmpl w:val="C8727A20"/>
    <w:lvl w:ilvl="0">
      <w:start w:val="1"/>
      <w:numFmt w:val="decimal"/>
      <w:lvlText w:val="%1)"/>
      <w:legacy w:legacy="1" w:legacySpace="0" w:legacyIndent="360"/>
      <w:lvlJc w:val="left"/>
      <w:pPr>
        <w:ind w:left="720" w:hanging="360"/>
      </w:pPr>
    </w:lvl>
  </w:abstractNum>
  <w:abstractNum w:abstractNumId="15">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4"/>
  </w:num>
  <w:num w:numId="4">
    <w:abstractNumId w:val="15"/>
  </w:num>
  <w:num w:numId="5">
    <w:abstractNumId w:val="2"/>
  </w:num>
  <w:num w:numId="6">
    <w:abstractNumId w:val="2"/>
    <w:lvlOverride w:ilvl="0">
      <w:startOverride w:val="1"/>
    </w:lvlOverride>
  </w:num>
  <w:num w:numId="7">
    <w:abstractNumId w:val="7"/>
  </w:num>
  <w:num w:numId="8">
    <w:abstractNumId w:val="17"/>
  </w:num>
  <w:num w:numId="9">
    <w:abstractNumId w:val="16"/>
  </w:num>
  <w:num w:numId="10">
    <w:abstractNumId w:val="5"/>
  </w:num>
  <w:num w:numId="11">
    <w:abstractNumId w:val="4"/>
  </w:num>
  <w:num w:numId="12">
    <w:abstractNumId w:val="8"/>
  </w:num>
  <w:num w:numId="13">
    <w:abstractNumId w:val="9"/>
  </w:num>
  <w:num w:numId="14">
    <w:abstractNumId w:val="13"/>
  </w:num>
  <w:num w:numId="15">
    <w:abstractNumId w:val="3"/>
  </w:num>
  <w:num w:numId="16">
    <w:abstractNumId w:val="10"/>
  </w:num>
  <w:num w:numId="17">
    <w:abstractNumId w:val="6"/>
  </w:num>
  <w:num w:numId="18">
    <w:abstractNumId w:val="11"/>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removePersonalInformation/>
  <w:removeDateAndTime/>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30266"/>
    <w:rsid w:val="00033F9B"/>
    <w:rsid w:val="00037518"/>
    <w:rsid w:val="000725FB"/>
    <w:rsid w:val="00092630"/>
    <w:rsid w:val="000B4DA0"/>
    <w:rsid w:val="000B5830"/>
    <w:rsid w:val="000E1F82"/>
    <w:rsid w:val="000E6397"/>
    <w:rsid w:val="000F34D4"/>
    <w:rsid w:val="0010043F"/>
    <w:rsid w:val="00106435"/>
    <w:rsid w:val="001160E0"/>
    <w:rsid w:val="00125087"/>
    <w:rsid w:val="00146678"/>
    <w:rsid w:val="00146DFC"/>
    <w:rsid w:val="00150680"/>
    <w:rsid w:val="00172315"/>
    <w:rsid w:val="0017488E"/>
    <w:rsid w:val="0017501D"/>
    <w:rsid w:val="00194E91"/>
    <w:rsid w:val="001B540A"/>
    <w:rsid w:val="001C538A"/>
    <w:rsid w:val="001C66BB"/>
    <w:rsid w:val="001D0BC6"/>
    <w:rsid w:val="001D78F1"/>
    <w:rsid w:val="001E0899"/>
    <w:rsid w:val="00221621"/>
    <w:rsid w:val="00237BCD"/>
    <w:rsid w:val="00267F18"/>
    <w:rsid w:val="00284E51"/>
    <w:rsid w:val="00292CE8"/>
    <w:rsid w:val="002A07CB"/>
    <w:rsid w:val="002A26D8"/>
    <w:rsid w:val="002C5511"/>
    <w:rsid w:val="002D74C7"/>
    <w:rsid w:val="002E1DA3"/>
    <w:rsid w:val="002F0672"/>
    <w:rsid w:val="002F116B"/>
    <w:rsid w:val="003055CF"/>
    <w:rsid w:val="0032371D"/>
    <w:rsid w:val="00357489"/>
    <w:rsid w:val="0036070A"/>
    <w:rsid w:val="0037530E"/>
    <w:rsid w:val="00383A3E"/>
    <w:rsid w:val="003A2CAB"/>
    <w:rsid w:val="003A746B"/>
    <w:rsid w:val="003B620C"/>
    <w:rsid w:val="003B7BC8"/>
    <w:rsid w:val="003C158A"/>
    <w:rsid w:val="003C6960"/>
    <w:rsid w:val="003C6F82"/>
    <w:rsid w:val="003F54D1"/>
    <w:rsid w:val="00413E8B"/>
    <w:rsid w:val="00422AC5"/>
    <w:rsid w:val="00441F8B"/>
    <w:rsid w:val="004443A8"/>
    <w:rsid w:val="0047443E"/>
    <w:rsid w:val="004864FA"/>
    <w:rsid w:val="004A0F22"/>
    <w:rsid w:val="004A51BD"/>
    <w:rsid w:val="004B5E16"/>
    <w:rsid w:val="004C6F35"/>
    <w:rsid w:val="004D6BEC"/>
    <w:rsid w:val="004E3045"/>
    <w:rsid w:val="004E3FC2"/>
    <w:rsid w:val="004E798E"/>
    <w:rsid w:val="005010C1"/>
    <w:rsid w:val="005140FB"/>
    <w:rsid w:val="00515EC0"/>
    <w:rsid w:val="00521FF5"/>
    <w:rsid w:val="005346C4"/>
    <w:rsid w:val="0053759F"/>
    <w:rsid w:val="0054794E"/>
    <w:rsid w:val="005524CD"/>
    <w:rsid w:val="005612F6"/>
    <w:rsid w:val="00570E86"/>
    <w:rsid w:val="00576707"/>
    <w:rsid w:val="005A7659"/>
    <w:rsid w:val="005C0F56"/>
    <w:rsid w:val="005E6AF1"/>
    <w:rsid w:val="005F3B8D"/>
    <w:rsid w:val="005F782A"/>
    <w:rsid w:val="005F7908"/>
    <w:rsid w:val="0060655D"/>
    <w:rsid w:val="00660DF0"/>
    <w:rsid w:val="00667555"/>
    <w:rsid w:val="00670D96"/>
    <w:rsid w:val="00683EEA"/>
    <w:rsid w:val="00697ACE"/>
    <w:rsid w:val="006B2C02"/>
    <w:rsid w:val="006B624C"/>
    <w:rsid w:val="006B7F76"/>
    <w:rsid w:val="006E6716"/>
    <w:rsid w:val="006E6EA6"/>
    <w:rsid w:val="006F3BB1"/>
    <w:rsid w:val="00721855"/>
    <w:rsid w:val="007429C1"/>
    <w:rsid w:val="00785966"/>
    <w:rsid w:val="007A114C"/>
    <w:rsid w:val="007A50F0"/>
    <w:rsid w:val="007D7972"/>
    <w:rsid w:val="007E0A6F"/>
    <w:rsid w:val="00816CE9"/>
    <w:rsid w:val="0083726A"/>
    <w:rsid w:val="008422EA"/>
    <w:rsid w:val="008448DE"/>
    <w:rsid w:val="00863BF5"/>
    <w:rsid w:val="0086654F"/>
    <w:rsid w:val="008907DB"/>
    <w:rsid w:val="008B3901"/>
    <w:rsid w:val="008F002B"/>
    <w:rsid w:val="008F786E"/>
    <w:rsid w:val="009213D9"/>
    <w:rsid w:val="00953219"/>
    <w:rsid w:val="00982798"/>
    <w:rsid w:val="00992D2A"/>
    <w:rsid w:val="009A119B"/>
    <w:rsid w:val="009A5FD6"/>
    <w:rsid w:val="009B24DE"/>
    <w:rsid w:val="009C18F9"/>
    <w:rsid w:val="009D32B2"/>
    <w:rsid w:val="009F69CB"/>
    <w:rsid w:val="00A10AC3"/>
    <w:rsid w:val="00A232BB"/>
    <w:rsid w:val="00A32E05"/>
    <w:rsid w:val="00A65BA0"/>
    <w:rsid w:val="00A7380B"/>
    <w:rsid w:val="00A76246"/>
    <w:rsid w:val="00A839DE"/>
    <w:rsid w:val="00AA79C8"/>
    <w:rsid w:val="00AB5A59"/>
    <w:rsid w:val="00AD13DC"/>
    <w:rsid w:val="00AD49C1"/>
    <w:rsid w:val="00AD5346"/>
    <w:rsid w:val="00AF3B41"/>
    <w:rsid w:val="00B22C35"/>
    <w:rsid w:val="00B26926"/>
    <w:rsid w:val="00B64864"/>
    <w:rsid w:val="00B72078"/>
    <w:rsid w:val="00B930D4"/>
    <w:rsid w:val="00BC1CC4"/>
    <w:rsid w:val="00BD3DA7"/>
    <w:rsid w:val="00C0059E"/>
    <w:rsid w:val="00C06B8C"/>
    <w:rsid w:val="00C260C9"/>
    <w:rsid w:val="00C368AF"/>
    <w:rsid w:val="00C41631"/>
    <w:rsid w:val="00C431D0"/>
    <w:rsid w:val="00C50433"/>
    <w:rsid w:val="00C55553"/>
    <w:rsid w:val="00C60519"/>
    <w:rsid w:val="00C63EEB"/>
    <w:rsid w:val="00C74123"/>
    <w:rsid w:val="00C82485"/>
    <w:rsid w:val="00CB11F0"/>
    <w:rsid w:val="00CC6E03"/>
    <w:rsid w:val="00CD12EE"/>
    <w:rsid w:val="00CE3752"/>
    <w:rsid w:val="00D13740"/>
    <w:rsid w:val="00D23FBB"/>
    <w:rsid w:val="00D2451E"/>
    <w:rsid w:val="00D477C1"/>
    <w:rsid w:val="00D70BCB"/>
    <w:rsid w:val="00D768CC"/>
    <w:rsid w:val="00DF690B"/>
    <w:rsid w:val="00E1253E"/>
    <w:rsid w:val="00E40017"/>
    <w:rsid w:val="00E52A9C"/>
    <w:rsid w:val="00E54EF8"/>
    <w:rsid w:val="00E557CF"/>
    <w:rsid w:val="00E64298"/>
    <w:rsid w:val="00E85454"/>
    <w:rsid w:val="00E91A9C"/>
    <w:rsid w:val="00E920A6"/>
    <w:rsid w:val="00EA31F8"/>
    <w:rsid w:val="00ED7B7F"/>
    <w:rsid w:val="00EE113D"/>
    <w:rsid w:val="00EE2471"/>
    <w:rsid w:val="00F01721"/>
    <w:rsid w:val="00F17A87"/>
    <w:rsid w:val="00F24647"/>
    <w:rsid w:val="00F36644"/>
    <w:rsid w:val="00F37233"/>
    <w:rsid w:val="00F61C9E"/>
    <w:rsid w:val="00F65732"/>
    <w:rsid w:val="00F67691"/>
    <w:rsid w:val="00F67986"/>
    <w:rsid w:val="00F73288"/>
    <w:rsid w:val="00F75EA4"/>
    <w:rsid w:val="00F82C06"/>
    <w:rsid w:val="00FA2390"/>
    <w:rsid w:val="00FD1F80"/>
    <w:rsid w:val="00FD58A6"/>
    <w:rsid w:val="00FE795F"/>
    <w:rsid w:val="00FF0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DEF562D0-34B5-4BBC-9C5F-C099E7F9C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6</Pages>
  <Words>884</Words>
  <Characters>5039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2015-01-17T21:51:00Z</dcterms:created>
  <dcterms:modified xsi:type="dcterms:W3CDTF">2015-01-17T21:59:00Z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