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1743633326"/>
        <w:docPartObj>
          <w:docPartGallery w:val="Cover Pages"/>
          <w:docPartUnique/>
        </w:docPartObj>
      </w:sdtPr>
      <w:sdtEndPr>
        <w:rPr>
          <w:caps/>
        </w:rPr>
      </w:sdtEndPr>
      <w:sdtContent>
        <w:p w:rsidR="00422AC5" w:rsidRDefault="00422AC5"/>
        <w:p w:rsidR="00422AC5" w:rsidRDefault="0053759F">
          <w:r>
            <w:rPr>
              <w:noProof/>
            </w:rPr>
            <mc:AlternateContent>
              <mc:Choice Requires="wps">
                <w:drawing>
                  <wp:anchor distT="0" distB="0" distL="114300" distR="114300" simplePos="0" relativeHeight="251655680" behindDoc="0" locked="0" layoutInCell="1" allowOverlap="1" wp14:anchorId="42D220E4" wp14:editId="1244A92A">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220E4"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Pr>
              <w:noProof/>
            </w:rPr>
            <mc:AlternateContent>
              <mc:Choice Requires="wps">
                <w:drawing>
                  <wp:anchor distT="0" distB="0" distL="114300" distR="114300" simplePos="0" relativeHeight="251647488" behindDoc="0" locked="0" layoutInCell="0" allowOverlap="1" wp14:anchorId="28A04637" wp14:editId="27B27646">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8A04637" id="Rectangle 16" o:spid="_x0000_s1027" style="position:absolute;margin-left:-6pt;margin-top:184.5pt;width:583.65pt;height:100.6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Pr>
              <w:noProof/>
            </w:rPr>
            <w:drawing>
              <wp:anchor distT="0" distB="0" distL="114300" distR="114300" simplePos="0" relativeHeight="251633152" behindDoc="0" locked="0" layoutInCell="1" allowOverlap="1" wp14:anchorId="047025CD" wp14:editId="5D66D471">
                <wp:simplePos x="0" y="0"/>
                <wp:positionH relativeFrom="column">
                  <wp:posOffset>3286125</wp:posOffset>
                </wp:positionH>
                <wp:positionV relativeFrom="paragraph">
                  <wp:posOffset>2822172</wp:posOffset>
                </wp:positionV>
                <wp:extent cx="2646617" cy="4010025"/>
                <wp:effectExtent l="323850" t="323850" r="325755" b="314325"/>
                <wp:wrapSquare wrapText="bothSides"/>
                <wp:docPr id="3" name="Picture 3" descr="https://fbcdn-sphotos-e-a.akamaihd.net/hphotos-ak-xaf1/v/t1.0-9/313416_10150317016255925_1879122278_n.jpg?oh=a99cc18c030bd21c3502d595efd6f20d&amp;oe=55394EF9&amp;__gda__=1426617202_e3292c6a0033b2987a165a4b6d3ee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af1/v/t1.0-9/313416_10150317016255925_1879122278_n.jpg?oh=a99cc18c030bd21c3502d595efd6f20d&amp;oe=55394EF9&amp;__gda__=1426617202_e3292c6a0033b2987a165a4b6d3eeb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617" cy="4010025"/>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pic:spPr>
                    </pic:pic>
                  </a:graphicData>
                </a:graphic>
              </wp:anchor>
            </w:drawing>
          </w:r>
          <w:r w:rsidR="00422AC5">
            <w:rPr>
              <w:caps/>
            </w:rPr>
            <w:br w:type="page"/>
          </w:r>
        </w:p>
      </w:sdtContent>
    </w:sdt>
    <w:bookmarkStart w:id="0" w:name="_Toc407991572" w:displacedByCustomXml="next"/>
    <w:bookmarkStart w:id="1" w:name="_Toc408056156"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6B624C" w:rsidRDefault="005C0F56" w:rsidP="006B624C">
          <w:pPr>
            <w:pStyle w:val="Heading1"/>
            <w:rPr>
              <w:noProof/>
            </w:rPr>
          </w:pPr>
          <w:r>
            <w:t>Contents</w:t>
          </w:r>
          <w:bookmarkEnd w:id="1"/>
          <w:bookmarkEnd w:id="0"/>
          <w:r w:rsidR="00267F18">
            <w:rPr>
              <w:b w:val="0"/>
              <w:bCs w:val="0"/>
            </w:rPr>
            <w:fldChar w:fldCharType="begin"/>
          </w:r>
          <w:r>
            <w:instrText xml:space="preserve"> TOC \o "1-3" \h \z \u </w:instrText>
          </w:r>
          <w:r w:rsidR="00267F18">
            <w:rPr>
              <w:b w:val="0"/>
              <w:bCs w:val="0"/>
            </w:rPr>
            <w:fldChar w:fldCharType="separate"/>
          </w:r>
        </w:p>
        <w:p w:rsidR="006B624C" w:rsidRDefault="0037167B">
          <w:pPr>
            <w:pStyle w:val="TOC1"/>
            <w:rPr>
              <w:noProof/>
            </w:rPr>
          </w:pPr>
          <w:hyperlink w:anchor="_Toc408056157" w:history="1">
            <w:r w:rsidR="006B624C" w:rsidRPr="00261AE8">
              <w:rPr>
                <w:rStyle w:val="Hyperlink"/>
                <w:noProof/>
              </w:rPr>
              <w:t>Seljan Company</w:t>
            </w:r>
            <w:r w:rsidR="00C60519">
              <w:rPr>
                <w:rStyle w:val="Hyperlink"/>
                <w:noProof/>
              </w:rPr>
              <w:t xml:space="preserve"> Internship</w:t>
            </w:r>
            <w:r w:rsidR="006B624C">
              <w:rPr>
                <w:noProof/>
                <w:webHidden/>
              </w:rPr>
              <w:tab/>
            </w:r>
            <w:r w:rsidR="006B624C">
              <w:rPr>
                <w:noProof/>
                <w:webHidden/>
              </w:rPr>
              <w:fldChar w:fldCharType="begin"/>
            </w:r>
            <w:r w:rsidR="006B624C">
              <w:rPr>
                <w:noProof/>
                <w:webHidden/>
              </w:rPr>
              <w:instrText xml:space="preserve"> PAGEREF _Toc408056157 \h </w:instrText>
            </w:r>
            <w:r w:rsidR="006B624C">
              <w:rPr>
                <w:noProof/>
                <w:webHidden/>
              </w:rPr>
            </w:r>
            <w:r w:rsidR="006B624C">
              <w:rPr>
                <w:noProof/>
                <w:webHidden/>
              </w:rPr>
              <w:fldChar w:fldCharType="separate"/>
            </w:r>
            <w:r w:rsidR="0011263B">
              <w:rPr>
                <w:noProof/>
                <w:webHidden/>
              </w:rPr>
              <w:t>2</w:t>
            </w:r>
            <w:r w:rsidR="006B624C">
              <w:rPr>
                <w:noProof/>
                <w:webHidden/>
              </w:rPr>
              <w:fldChar w:fldCharType="end"/>
            </w:r>
          </w:hyperlink>
        </w:p>
        <w:p w:rsidR="006B624C" w:rsidRDefault="0037167B">
          <w:pPr>
            <w:pStyle w:val="TOC1"/>
            <w:rPr>
              <w:noProof/>
            </w:rPr>
          </w:pPr>
          <w:hyperlink w:anchor="_Toc408056161" w:history="1">
            <w:r w:rsidR="006B624C" w:rsidRPr="00261AE8">
              <w:rPr>
                <w:rStyle w:val="Hyperlink"/>
                <w:noProof/>
              </w:rPr>
              <w:t>Society of Automotive Engineers, Aero</w:t>
            </w:r>
            <w:r w:rsidR="006B624C">
              <w:rPr>
                <w:noProof/>
                <w:webHidden/>
              </w:rPr>
              <w:tab/>
            </w:r>
            <w:r w:rsidR="006B624C">
              <w:rPr>
                <w:noProof/>
                <w:webHidden/>
              </w:rPr>
              <w:fldChar w:fldCharType="begin"/>
            </w:r>
            <w:r w:rsidR="006B624C">
              <w:rPr>
                <w:noProof/>
                <w:webHidden/>
              </w:rPr>
              <w:instrText xml:space="preserve"> PAGEREF _Toc408056161 \h </w:instrText>
            </w:r>
            <w:r w:rsidR="006B624C">
              <w:rPr>
                <w:noProof/>
                <w:webHidden/>
              </w:rPr>
            </w:r>
            <w:r w:rsidR="006B624C">
              <w:rPr>
                <w:noProof/>
                <w:webHidden/>
              </w:rPr>
              <w:fldChar w:fldCharType="separate"/>
            </w:r>
            <w:r w:rsidR="0011263B">
              <w:rPr>
                <w:noProof/>
                <w:webHidden/>
              </w:rPr>
              <w:t>5</w:t>
            </w:r>
            <w:r w:rsidR="006B624C">
              <w:rPr>
                <w:noProof/>
                <w:webHidden/>
              </w:rPr>
              <w:fldChar w:fldCharType="end"/>
            </w:r>
          </w:hyperlink>
        </w:p>
        <w:p w:rsidR="006B624C" w:rsidRDefault="0037167B">
          <w:pPr>
            <w:pStyle w:val="TOC1"/>
            <w:rPr>
              <w:noProof/>
            </w:rPr>
          </w:pPr>
          <w:hyperlink w:anchor="_Toc408056163" w:history="1">
            <w:r w:rsidR="006B624C" w:rsidRPr="00261AE8">
              <w:rPr>
                <w:rStyle w:val="Hyperlink"/>
                <w:noProof/>
              </w:rPr>
              <w:t>Undergraduate Research</w:t>
            </w:r>
            <w:r w:rsidR="006B624C">
              <w:rPr>
                <w:noProof/>
                <w:webHidden/>
              </w:rPr>
              <w:tab/>
            </w:r>
            <w:r w:rsidR="006B624C">
              <w:rPr>
                <w:noProof/>
                <w:webHidden/>
              </w:rPr>
              <w:fldChar w:fldCharType="begin"/>
            </w:r>
            <w:r w:rsidR="006B624C">
              <w:rPr>
                <w:noProof/>
                <w:webHidden/>
              </w:rPr>
              <w:instrText xml:space="preserve"> PAGEREF _Toc408056163 \h </w:instrText>
            </w:r>
            <w:r w:rsidR="006B624C">
              <w:rPr>
                <w:noProof/>
                <w:webHidden/>
              </w:rPr>
            </w:r>
            <w:r w:rsidR="006B624C">
              <w:rPr>
                <w:noProof/>
                <w:webHidden/>
              </w:rPr>
              <w:fldChar w:fldCharType="separate"/>
            </w:r>
            <w:r w:rsidR="0011263B">
              <w:rPr>
                <w:noProof/>
                <w:webHidden/>
              </w:rPr>
              <w:t>7</w:t>
            </w:r>
            <w:r w:rsidR="006B624C">
              <w:rPr>
                <w:noProof/>
                <w:webHidden/>
              </w:rPr>
              <w:fldChar w:fldCharType="end"/>
            </w:r>
          </w:hyperlink>
        </w:p>
        <w:p w:rsidR="006B624C" w:rsidRDefault="0037167B">
          <w:pPr>
            <w:pStyle w:val="TOC1"/>
            <w:rPr>
              <w:rStyle w:val="Hyperlink"/>
              <w:noProof/>
            </w:rPr>
          </w:pPr>
          <w:hyperlink w:anchor="_Toc408056165" w:history="1">
            <w:r w:rsidR="006B624C" w:rsidRPr="00261AE8">
              <w:rPr>
                <w:rStyle w:val="Hyperlink"/>
                <w:noProof/>
              </w:rPr>
              <w:t>Boy Scouts of America</w:t>
            </w:r>
            <w:r w:rsidR="006B624C">
              <w:rPr>
                <w:noProof/>
                <w:webHidden/>
              </w:rPr>
              <w:tab/>
            </w:r>
            <w:r w:rsidR="006B624C">
              <w:rPr>
                <w:noProof/>
                <w:webHidden/>
              </w:rPr>
              <w:fldChar w:fldCharType="begin"/>
            </w:r>
            <w:r w:rsidR="006B624C">
              <w:rPr>
                <w:noProof/>
                <w:webHidden/>
              </w:rPr>
              <w:instrText xml:space="preserve"> PAGEREF _Toc408056165 \h </w:instrText>
            </w:r>
            <w:r w:rsidR="006B624C">
              <w:rPr>
                <w:noProof/>
                <w:webHidden/>
              </w:rPr>
            </w:r>
            <w:r w:rsidR="006B624C">
              <w:rPr>
                <w:noProof/>
                <w:webHidden/>
              </w:rPr>
              <w:fldChar w:fldCharType="separate"/>
            </w:r>
            <w:r w:rsidR="0011263B">
              <w:rPr>
                <w:noProof/>
                <w:webHidden/>
              </w:rPr>
              <w:t>9</w:t>
            </w:r>
            <w:r w:rsidR="006B624C">
              <w:rPr>
                <w:noProof/>
                <w:webHidden/>
              </w:rPr>
              <w:fldChar w:fldCharType="end"/>
            </w:r>
          </w:hyperlink>
        </w:p>
        <w:p w:rsidR="001D0BC6" w:rsidRPr="001D0BC6" w:rsidRDefault="001D0BC6">
          <w:pPr>
            <w:pStyle w:val="TOC1"/>
            <w:rPr>
              <w:noProof/>
            </w:rPr>
          </w:pPr>
          <w:r w:rsidRPr="001D0BC6">
            <w:rPr>
              <w:rStyle w:val="Hyperlink"/>
              <w:noProof/>
              <w:color w:val="auto"/>
              <w:u w:val="none"/>
            </w:rPr>
            <w:t>Appendix</w:t>
          </w:r>
          <w:r w:rsidRPr="001D0BC6">
            <w:rPr>
              <w:rStyle w:val="Hyperlink"/>
              <w:noProof/>
              <w:color w:val="auto"/>
              <w:u w:val="none"/>
            </w:rPr>
            <w:tab/>
            <w:t>10</w:t>
          </w:r>
        </w:p>
        <w:p w:rsidR="005C0F56" w:rsidRDefault="00267F18">
          <w:r>
            <w:rPr>
              <w:b/>
              <w:bCs/>
              <w:noProof/>
            </w:rPr>
            <w:fldChar w:fldCharType="end"/>
          </w:r>
        </w:p>
      </w:sdtContent>
    </w:sdt>
    <w:p w:rsidR="001C66BB" w:rsidRDefault="001C66BB">
      <w:pPr>
        <w:rPr>
          <w:rFonts w:asciiTheme="majorHAnsi" w:eastAsiaTheme="majorEastAsia" w:hAnsiTheme="majorHAnsi" w:cstheme="majorBidi"/>
          <w:b/>
          <w:bCs/>
          <w:color w:val="0B5294" w:themeColor="accent1" w:themeShade="BF"/>
          <w:sz w:val="28"/>
          <w:szCs w:val="28"/>
        </w:rPr>
      </w:pPr>
      <w:r>
        <w:br w:type="page"/>
      </w:r>
    </w:p>
    <w:p w:rsidR="00EE1A5A" w:rsidRDefault="00EE1A5A" w:rsidP="00EE1A5A">
      <w:pPr>
        <w:pStyle w:val="Heading1"/>
        <w:rPr>
          <w:sz w:val="36"/>
        </w:rPr>
      </w:pPr>
      <w:r>
        <w:rPr>
          <w:noProof/>
        </w:rPr>
        <w:lastRenderedPageBreak/>
        <w:drawing>
          <wp:anchor distT="0" distB="0" distL="114300" distR="114300" simplePos="0" relativeHeight="251709952" behindDoc="0" locked="0" layoutInCell="1" allowOverlap="1" wp14:anchorId="3AD2C458" wp14:editId="42C328D4">
            <wp:simplePos x="0" y="0"/>
            <wp:positionH relativeFrom="column">
              <wp:posOffset>3615055</wp:posOffset>
            </wp:positionH>
            <wp:positionV relativeFrom="paragraph">
              <wp:posOffset>313690</wp:posOffset>
            </wp:positionV>
            <wp:extent cx="2538730" cy="1079500"/>
            <wp:effectExtent l="0" t="0" r="0" b="6350"/>
            <wp:wrapTopAndBottom/>
            <wp:docPr id="452" name="Picture 452" descr="http://www.spacefoundation.org/sites/default/files/articles/images/ORB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acefoundation.org/sites/default/files/articles/images/ORBIT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3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B7A">
        <w:rPr>
          <w:sz w:val="36"/>
        </w:rPr>
        <w:t>Orbital Technologies</w:t>
      </w:r>
      <w:r>
        <w:rPr>
          <w:sz w:val="36"/>
        </w:rPr>
        <w:t xml:space="preserve"> Corporation </w:t>
      </w:r>
      <w:r w:rsidR="007D4B7A">
        <w:rPr>
          <w:sz w:val="36"/>
        </w:rPr>
        <w:t xml:space="preserve">(ORBITEC) </w:t>
      </w:r>
      <w:r>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EE1A5A"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Position:</w:t>
            </w:r>
          </w:p>
        </w:tc>
        <w:tc>
          <w:tcPr>
            <w:tcW w:w="3506" w:type="dxa"/>
          </w:tcPr>
          <w:p w:rsidR="00EE1A5A" w:rsidRPr="00C431D0" w:rsidRDefault="007D4B7A"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Electrical</w:t>
            </w:r>
            <w:r w:rsidR="00EE1A5A">
              <w:rPr>
                <w:b w:val="0"/>
              </w:rPr>
              <w:t xml:space="preserve"> Engineering Intern</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Duration:</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Fall</w:t>
            </w:r>
            <w:r w:rsidR="00EE1A5A">
              <w:t xml:space="preserve"> 2015</w:t>
            </w:r>
            <w:r>
              <w:t xml:space="preserve"> – </w:t>
            </w:r>
            <w:r w:rsidR="00946006">
              <w:t>present</w:t>
            </w:r>
          </w:p>
        </w:tc>
      </w:tr>
      <w:tr w:rsidR="00EE1A5A"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Group Setting:</w:t>
            </w:r>
          </w:p>
        </w:tc>
        <w:tc>
          <w:tcPr>
            <w:tcW w:w="3506" w:type="dxa"/>
          </w:tcPr>
          <w:p w:rsidR="00EE1A5A" w:rsidRDefault="007D4B7A" w:rsidP="007D4B7A">
            <w:pPr>
              <w:jc w:val="right"/>
              <w:cnfStyle w:val="000000000000" w:firstRow="0" w:lastRow="0" w:firstColumn="0" w:lastColumn="0" w:oddVBand="0" w:evenVBand="0" w:oddHBand="0" w:evenHBand="0" w:firstRowFirstColumn="0" w:firstRowLastColumn="0" w:lastRowFirstColumn="0" w:lastRowLastColumn="0"/>
            </w:pPr>
            <w:r>
              <w:t>Mostly independent/small group</w:t>
            </w:r>
            <w:r w:rsidR="00EE1A5A">
              <w:t xml:space="preserve">   </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Responsibilities:</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Assisting in many aspects of the final product development of flight fidelity microgravity greenhouse systems for NASA</w:t>
            </w:r>
            <w:r w:rsidR="00946006">
              <w:t xml:space="preserve"> and other tasks</w:t>
            </w:r>
            <w:r>
              <w:t>.  Was expected to work autonomously with little training.</w:t>
            </w:r>
            <w:r w:rsidR="00EE1A5A">
              <w:t xml:space="preserve"> </w:t>
            </w:r>
          </w:p>
        </w:tc>
      </w:tr>
    </w:tbl>
    <w:p w:rsidR="007D4B7A" w:rsidRDefault="007D4B7A" w:rsidP="007D4B7A">
      <w:pPr>
        <w:pStyle w:val="Heading1"/>
      </w:pPr>
    </w:p>
    <w:p w:rsidR="007D4B7A" w:rsidRDefault="00AB0642" w:rsidP="007D4B7A">
      <w:pPr>
        <w:pStyle w:val="Heading1"/>
      </w:pPr>
      <w:r>
        <w:rPr>
          <w:noProof/>
        </w:rPr>
        <w:drawing>
          <wp:anchor distT="0" distB="0" distL="114300" distR="114300" simplePos="0" relativeHeight="251726336" behindDoc="0" locked="0" layoutInCell="1" allowOverlap="1" wp14:anchorId="6F5903D6" wp14:editId="44F5165D">
            <wp:simplePos x="0" y="0"/>
            <wp:positionH relativeFrom="column">
              <wp:posOffset>3376930</wp:posOffset>
            </wp:positionH>
            <wp:positionV relativeFrom="paragraph">
              <wp:posOffset>313690</wp:posOffset>
            </wp:positionV>
            <wp:extent cx="2771775" cy="1840230"/>
            <wp:effectExtent l="76200" t="76200" r="142875" b="140970"/>
            <wp:wrapSquare wrapText="bothSides"/>
            <wp:docPr id="451" name="Picture 451" descr="http://www.nasa.gov/sites/default/files/veggie_steveswan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sa.gov/sites/default/files/veggie_steveswanso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1840230"/>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46006">
        <w:t>Project Work/Tasks</w:t>
      </w:r>
    </w:p>
    <w:p w:rsidR="00FD7B2F" w:rsidRDefault="00FD7B2F" w:rsidP="00FD7B2F">
      <w:pPr>
        <w:pStyle w:val="ListParagraph"/>
        <w:numPr>
          <w:ilvl w:val="0"/>
          <w:numId w:val="22"/>
        </w:numPr>
      </w:pPr>
      <w:r>
        <w:t>Designed and documented custom cable assemblies.</w:t>
      </w:r>
    </w:p>
    <w:p w:rsidR="00FD7B2F" w:rsidRDefault="00FD7B2F" w:rsidP="00FD7B2F">
      <w:pPr>
        <w:pStyle w:val="ListParagraph"/>
        <w:numPr>
          <w:ilvl w:val="0"/>
          <w:numId w:val="22"/>
        </w:numPr>
      </w:pPr>
      <w:r>
        <w:t xml:space="preserve">Assembled, wired, and </w:t>
      </w:r>
      <w:r w:rsidR="001D5D10">
        <w:t>tested</w:t>
      </w:r>
      <w:r>
        <w:t xml:space="preserve"> a hardware in the loop simulator for the Advanced  Plant Habitat project</w:t>
      </w:r>
    </w:p>
    <w:p w:rsidR="00FD7B2F" w:rsidRDefault="00FD7B2F" w:rsidP="00FD7B2F">
      <w:pPr>
        <w:pStyle w:val="ListParagraph"/>
        <w:numPr>
          <w:ilvl w:val="0"/>
          <w:numId w:val="22"/>
        </w:numPr>
      </w:pPr>
      <w:r>
        <w:t>Developed functional test procedures</w:t>
      </w:r>
    </w:p>
    <w:p w:rsidR="00AB0642" w:rsidRDefault="00AB0642" w:rsidP="005F3B8D">
      <w:pPr>
        <w:pStyle w:val="ListParagraph"/>
        <w:numPr>
          <w:ilvl w:val="0"/>
          <w:numId w:val="22"/>
        </w:numPr>
      </w:pPr>
      <w:r>
        <w:rPr>
          <w:noProof/>
        </w:rPr>
        <mc:AlternateContent>
          <mc:Choice Requires="wps">
            <w:drawing>
              <wp:anchor distT="0" distB="0" distL="114300" distR="114300" simplePos="0" relativeHeight="251728384" behindDoc="0" locked="0" layoutInCell="1" allowOverlap="1" wp14:anchorId="5AA4737E" wp14:editId="71EF8169">
                <wp:simplePos x="0" y="0"/>
                <wp:positionH relativeFrom="column">
                  <wp:posOffset>3133725</wp:posOffset>
                </wp:positionH>
                <wp:positionV relativeFrom="paragraph">
                  <wp:posOffset>455930</wp:posOffset>
                </wp:positionV>
                <wp:extent cx="3257550" cy="635"/>
                <wp:effectExtent l="0" t="0" r="0" b="6985"/>
                <wp:wrapSquare wrapText="bothSides"/>
                <wp:docPr id="453" name="Text Box 453"/>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w:t>
                            </w:r>
                            <w:proofErr w:type="spellStart"/>
                            <w:r>
                              <w:rPr>
                                <w:b w:val="0"/>
                                <w:color w:val="auto"/>
                              </w:rPr>
                              <w:t>SpX</w:t>
                            </w:r>
                            <w:proofErr w:type="spellEnd"/>
                            <w:r>
                              <w:rPr>
                                <w:b w:val="0"/>
                                <w:color w:val="auto"/>
                              </w:rPr>
                              <w:t xml:space="preserve"> – 12 in late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4737E" id="Text Box 453" o:spid="_x0000_s1028" type="#_x0000_t202" style="position:absolute;left:0;text-align:left;margin-left:246.75pt;margin-top:35.9pt;width:256.5pt;height:.05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nPNgIAAHY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" stroked="f">
                <v:textbox style="mso-fit-shape-to-text:t" inset="0,0,0,0">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w:t>
                      </w:r>
                      <w:proofErr w:type="spellStart"/>
                      <w:r>
                        <w:rPr>
                          <w:b w:val="0"/>
                          <w:color w:val="auto"/>
                        </w:rPr>
                        <w:t>SpX</w:t>
                      </w:r>
                      <w:proofErr w:type="spellEnd"/>
                      <w:r>
                        <w:rPr>
                          <w:b w:val="0"/>
                          <w:color w:val="auto"/>
                        </w:rPr>
                        <w:t xml:space="preserve"> – 12 in late 2016.</w:t>
                      </w:r>
                    </w:p>
                  </w:txbxContent>
                </v:textbox>
                <w10:wrap type="square"/>
              </v:shape>
            </w:pict>
          </mc:Fallback>
        </mc:AlternateContent>
      </w:r>
      <w:r w:rsidR="00FD7B2F">
        <w:t>Developed detailed Test Work Instructions</w:t>
      </w:r>
      <w:r>
        <w:br/>
      </w:r>
      <w:r w:rsidR="00FD7B2F">
        <w:t xml:space="preserve"> for </w:t>
      </w:r>
      <w:r>
        <w:t>a subsystem control board.</w:t>
      </w:r>
    </w:p>
    <w:p w:rsidR="00EC39DF" w:rsidRPr="00EC39DF" w:rsidRDefault="00AB0642" w:rsidP="005F3B8D">
      <w:pPr>
        <w:pStyle w:val="ListParagraph"/>
        <w:numPr>
          <w:ilvl w:val="0"/>
          <w:numId w:val="22"/>
        </w:numPr>
      </w:pPr>
      <w:r>
        <w:t xml:space="preserve">Transitioned part and circuit schematic libraries from </w:t>
      </w:r>
      <w:proofErr w:type="spellStart"/>
      <w:r>
        <w:t>DxDesigner</w:t>
      </w:r>
      <w:proofErr w:type="spellEnd"/>
      <w:r>
        <w:t xml:space="preserve"> to </w:t>
      </w:r>
      <w:proofErr w:type="spellStart"/>
      <w:r>
        <w:t>Altium</w:t>
      </w:r>
      <w:proofErr w:type="spellEnd"/>
      <w:r>
        <w:t xml:space="preserve"> Designer</w:t>
      </w:r>
    </w:p>
    <w:p w:rsidR="00B40523" w:rsidRDefault="00391ED9" w:rsidP="005F3B8D">
      <w:pPr>
        <w:pStyle w:val="Heading1"/>
        <w:rPr>
          <w:sz w:val="36"/>
        </w:rPr>
      </w:pPr>
      <w:r>
        <w:rPr>
          <w:noProof/>
        </w:rPr>
        <w:drawing>
          <wp:anchor distT="0" distB="0" distL="114300" distR="114300" simplePos="0" relativeHeight="251708928" behindDoc="0" locked="0" layoutInCell="1" allowOverlap="1" wp14:anchorId="5F5DB041" wp14:editId="283F8A4D">
            <wp:simplePos x="0" y="0"/>
            <wp:positionH relativeFrom="column">
              <wp:posOffset>3764915</wp:posOffset>
            </wp:positionH>
            <wp:positionV relativeFrom="paragraph">
              <wp:posOffset>922020</wp:posOffset>
            </wp:positionV>
            <wp:extent cx="2286000" cy="768985"/>
            <wp:effectExtent l="0" t="0" r="0" b="0"/>
            <wp:wrapSquare wrapText="bothSides"/>
            <wp:docPr id="448" name="Picture 448" descr="http://www.getfilings.com/sec-filings/130610/PLEXUS-CORP_8-K/pressreleasecooannoun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filings.com/sec-filings/130610/PLEXUS-CORP_8-K/pressreleasecooannoun_imag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9DF">
        <w:rPr>
          <w:noProof/>
          <w:sz w:val="36"/>
        </w:rPr>
        <mc:AlternateContent>
          <mc:Choice Requires="wps">
            <w:drawing>
              <wp:anchor distT="0" distB="0" distL="114300" distR="114300" simplePos="0" relativeHeight="251713024" behindDoc="0" locked="0" layoutInCell="1" allowOverlap="1" wp14:anchorId="28A979E6" wp14:editId="08B642CD">
                <wp:simplePos x="0" y="0"/>
                <wp:positionH relativeFrom="margin">
                  <wp:posOffset>-266700</wp:posOffset>
                </wp:positionH>
                <wp:positionV relativeFrom="paragraph">
                  <wp:posOffset>107950</wp:posOffset>
                </wp:positionV>
                <wp:extent cx="6315740" cy="0"/>
                <wp:effectExtent l="38100" t="38100" r="66040" b="95250"/>
                <wp:wrapNone/>
                <wp:docPr id="473" name="Straight Connector 473"/>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DCA6395" id="Straight Connector 473" o:spid="_x0000_s1026" style="position:absolute;z-index:251713024;visibility:visible;mso-wrap-style:square;mso-wrap-distance-left:9pt;mso-wrap-distance-top:0;mso-wrap-distance-right:9pt;mso-wrap-distance-bottom:0;mso-position-horizontal:absolute;mso-position-horizontal-relative:margin;mso-position-vertical:absolute;mso-position-vertical-relative:text" from="-21pt,8.5pt" to="476.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" strokecolor="#0f6fc6 [3204]" strokeweight="3pt">
                <v:shadow on="t" color="black" opacity=".5" origin=",-.5" offset="0"/>
                <w10:wrap anchorx="margin"/>
              </v:line>
            </w:pict>
          </mc:Fallback>
        </mc:AlternateContent>
      </w:r>
      <w:r w:rsidR="00B40523">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B40523"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Position:</w:t>
            </w:r>
          </w:p>
        </w:tc>
        <w:tc>
          <w:tcPr>
            <w:tcW w:w="3506" w:type="dxa"/>
          </w:tcPr>
          <w:p w:rsidR="00B40523" w:rsidRPr="00C431D0" w:rsidRDefault="00B40523"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Duration:</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B40523"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Group Setting:</w:t>
            </w:r>
          </w:p>
        </w:tc>
        <w:tc>
          <w:tcPr>
            <w:tcW w:w="3506" w:type="dxa"/>
          </w:tcPr>
          <w:p w:rsidR="00B40523" w:rsidRDefault="00B40523" w:rsidP="007E4DE3">
            <w:pPr>
              <w:jc w:val="right"/>
              <w:cnfStyle w:val="000000000000" w:firstRow="0" w:lastRow="0" w:firstColumn="0" w:lastColumn="0" w:oddVBand="0" w:evenVBand="0" w:oddHBand="0" w:evenHBand="0" w:firstRowFirstColumn="0" w:firstRowLastColumn="0" w:lastRowFirstColumn="0" w:lastRowLastColumn="0"/>
            </w:pPr>
            <w:r>
              <w:t>Worked in a team of 8 split be</w:t>
            </w:r>
            <w:r w:rsidR="00946006">
              <w:t>tween Neenah, WI and Boulder, CO</w:t>
            </w:r>
            <w:r>
              <w:t xml:space="preserve">.   </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Responsibilities:</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w:t>
            </w:r>
            <w:r w:rsidR="00EE1A5A">
              <w:t xml:space="preserve">and the underlying framework </w:t>
            </w:r>
            <w:r>
              <w:t>to test product software</w:t>
            </w:r>
            <w:r w:rsidR="00EE1A5A">
              <w:t xml:space="preserve">.  Develop a misuse test fixture for engineering confidence testing.  </w:t>
            </w:r>
          </w:p>
        </w:tc>
      </w:tr>
    </w:tbl>
    <w:p w:rsidR="00391ED9" w:rsidRDefault="00391ED9" w:rsidP="00EC39DF">
      <w:pPr>
        <w:pStyle w:val="Heading1"/>
      </w:pPr>
    </w:p>
    <w:p w:rsidR="001F092A" w:rsidRDefault="00391ED9" w:rsidP="00EC39DF">
      <w:pPr>
        <w:pStyle w:val="Heading1"/>
      </w:pPr>
      <w:r>
        <w:rPr>
          <w:noProof/>
          <w:sz w:val="36"/>
        </w:rPr>
        <mc:AlternateContent>
          <mc:Choice Requires="wps">
            <w:drawing>
              <wp:anchor distT="0" distB="0" distL="114300" distR="114300" simplePos="0" relativeHeight="251741696" behindDoc="0" locked="0" layoutInCell="1" allowOverlap="1" wp14:anchorId="1350008C" wp14:editId="7F31AF88">
                <wp:simplePos x="0" y="0"/>
                <wp:positionH relativeFrom="margin">
                  <wp:align>center</wp:align>
                </wp:positionH>
                <wp:positionV relativeFrom="paragraph">
                  <wp:posOffset>179705</wp:posOffset>
                </wp:positionV>
                <wp:extent cx="6315740" cy="0"/>
                <wp:effectExtent l="38100" t="38100" r="66040" b="95250"/>
                <wp:wrapNone/>
                <wp:docPr id="465" name="Straight Connector 465"/>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557C1E5" id="Straight Connector 465" o:spid="_x0000_s1026" style="position:absolute;z-index:251741696;visibility:visible;mso-wrap-style:square;mso-wrap-distance-left:9pt;mso-wrap-distance-top:0;mso-wrap-distance-right:9pt;mso-wrap-distance-bottom:0;mso-position-horizontal:center;mso-position-horizontal-relative:margin;mso-position-vertical:absolute;mso-position-vertical-relative:text" from="0,14.15pt" to="497.3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" strokecolor="#0f6fc6 [3204]" strokeweight="3pt">
                <v:stroke dashstyle="3 1"/>
                <v:shadow on="t" color="black" opacity=".5" origin=",-.5" offset="0"/>
                <w10:wrap anchorx="margin"/>
              </v:line>
            </w:pict>
          </mc:Fallback>
        </mc:AlternateContent>
      </w:r>
      <w:r w:rsidR="001F092A">
        <w:t>Continuous Integration</w:t>
      </w:r>
      <w:r>
        <w:t xml:space="preserve"> </w:t>
      </w:r>
      <w:r w:rsidR="001F092A">
        <w:t>Platform Software Development</w:t>
      </w:r>
    </w:p>
    <w:p w:rsidR="00A11FED" w:rsidRDefault="001F092A" w:rsidP="00B33240">
      <w:pPr>
        <w:jc w:val="both"/>
      </w:pPr>
      <w:r>
        <w:t>Most of my time was spent creating and correcting C++ code for a conti</w:t>
      </w:r>
      <w:r w:rsidR="00552AC4">
        <w:t>nuous i</w:t>
      </w:r>
      <w:r w:rsidR="00391ED9">
        <w:t>ntegration/ hardware in the loop</w:t>
      </w:r>
      <w:r w:rsidR="00552AC4">
        <w:t xml:space="preserve"> system that was used to test every feature of</w:t>
      </w:r>
      <w:r w:rsidR="00391ED9">
        <w:t xml:space="preserve"> a</w:t>
      </w:r>
      <w:r w:rsidR="00552AC4">
        <w:t xml:space="preserve"> medical device.</w:t>
      </w:r>
      <w:r w:rsidR="00A11FED">
        <w:t xml:space="preserve">  The code base</w:t>
      </w:r>
      <w:r w:rsidR="00512242">
        <w:t xml:space="preserve"> was approximately 70,000 lines, with t</w:t>
      </w:r>
      <w:r w:rsidR="00A11FED">
        <w:t xml:space="preserve">ests </w:t>
      </w:r>
      <w:r w:rsidR="00512242">
        <w:t>ranging in length from 30 minutes</w:t>
      </w:r>
      <w:r w:rsidR="00A11FED">
        <w:t xml:space="preserve"> Over 24 hours.</w:t>
      </w:r>
    </w:p>
    <w:p w:rsidR="00391ED9" w:rsidRDefault="00391ED9" w:rsidP="00B33240">
      <w:pPr>
        <w:jc w:val="both"/>
      </w:pPr>
    </w:p>
    <w:p w:rsidR="00552AC4" w:rsidRDefault="00A11FED" w:rsidP="00552AC4">
      <w:pPr>
        <w:rPr>
          <w:u w:val="single"/>
        </w:rPr>
      </w:pPr>
      <w:r>
        <w:rPr>
          <w:u w:val="single"/>
        </w:rPr>
        <w:lastRenderedPageBreak/>
        <w:t xml:space="preserve">Notable </w:t>
      </w:r>
      <w:r w:rsidR="00552AC4" w:rsidRPr="004E3045">
        <w:rPr>
          <w:u w:val="single"/>
        </w:rPr>
        <w:t xml:space="preserve">Project </w:t>
      </w:r>
      <w:r>
        <w:rPr>
          <w:u w:val="single"/>
        </w:rPr>
        <w:t>Achievements</w:t>
      </w:r>
    </w:p>
    <w:p w:rsidR="00552AC4" w:rsidRPr="00A11FED" w:rsidRDefault="00A11FED" w:rsidP="00552AC4">
      <w:pPr>
        <w:pStyle w:val="ListParagraph"/>
        <w:numPr>
          <w:ilvl w:val="0"/>
          <w:numId w:val="20"/>
        </w:numPr>
        <w:rPr>
          <w:u w:val="single"/>
        </w:rPr>
      </w:pPr>
      <w:r>
        <w:t>Fixed countless bugs</w:t>
      </w:r>
    </w:p>
    <w:p w:rsidR="00512242" w:rsidRPr="00A11FED" w:rsidRDefault="00512242" w:rsidP="00512242">
      <w:pPr>
        <w:pStyle w:val="ListParagraph"/>
        <w:numPr>
          <w:ilvl w:val="0"/>
          <w:numId w:val="20"/>
        </w:numPr>
        <w:rPr>
          <w:u w:val="single"/>
        </w:rPr>
      </w:pPr>
      <w:r>
        <w:t>Refactored widely used and complex segments of code that were causing intermittent failures due to telnet communication latency</w:t>
      </w:r>
    </w:p>
    <w:p w:rsidR="00A11FED" w:rsidRPr="00A11FED" w:rsidRDefault="00A11FED" w:rsidP="00552AC4">
      <w:pPr>
        <w:pStyle w:val="ListParagraph"/>
        <w:numPr>
          <w:ilvl w:val="0"/>
          <w:numId w:val="20"/>
        </w:numPr>
        <w:rPr>
          <w:u w:val="single"/>
        </w:rPr>
      </w:pPr>
      <w:r>
        <w:t>Identified and fixed inconsistencies between code and test procedures</w:t>
      </w:r>
    </w:p>
    <w:p w:rsidR="00A11FED" w:rsidRPr="00A11FED" w:rsidRDefault="00A11FED" w:rsidP="00552AC4">
      <w:pPr>
        <w:pStyle w:val="ListParagraph"/>
        <w:numPr>
          <w:ilvl w:val="0"/>
          <w:numId w:val="20"/>
        </w:numPr>
        <w:rPr>
          <w:u w:val="single"/>
        </w:rPr>
      </w:pPr>
      <w:r>
        <w:t xml:space="preserve">Improved </w:t>
      </w:r>
      <w:r w:rsidR="00946006">
        <w:t>message/debug logging</w:t>
      </w:r>
      <w:r>
        <w:t xml:space="preserve"> to increase consistency and human readability</w:t>
      </w:r>
    </w:p>
    <w:p w:rsidR="00512242" w:rsidRPr="00512242" w:rsidRDefault="00A11FED" w:rsidP="00512242">
      <w:pPr>
        <w:pStyle w:val="ListParagraph"/>
        <w:numPr>
          <w:ilvl w:val="0"/>
          <w:numId w:val="20"/>
        </w:numPr>
        <w:rPr>
          <w:u w:val="single"/>
        </w:rPr>
      </w:pPr>
      <w:r>
        <w:t>Wrote a signification number of tests from scratch</w:t>
      </w:r>
    </w:p>
    <w:p w:rsidR="00205F3A" w:rsidRDefault="00830F2A" w:rsidP="00205F3A">
      <w:pPr>
        <w:rPr>
          <w:u w:val="single"/>
        </w:rPr>
      </w:pPr>
      <w:r>
        <w:rPr>
          <w:noProof/>
          <w:u w:val="single"/>
        </w:rPr>
        <mc:AlternateContent>
          <mc:Choice Requires="wpg">
            <w:drawing>
              <wp:anchor distT="0" distB="0" distL="114300" distR="114300" simplePos="0" relativeHeight="251722240" behindDoc="0" locked="0" layoutInCell="1" allowOverlap="1" wp14:anchorId="3DDDA8DD" wp14:editId="7BA3FF12">
                <wp:simplePos x="0" y="0"/>
                <wp:positionH relativeFrom="column">
                  <wp:posOffset>3622675</wp:posOffset>
                </wp:positionH>
                <wp:positionV relativeFrom="paragraph">
                  <wp:posOffset>273900</wp:posOffset>
                </wp:positionV>
                <wp:extent cx="2365211" cy="802640"/>
                <wp:effectExtent l="0" t="0" r="0" b="0"/>
                <wp:wrapSquare wrapText="bothSides"/>
                <wp:docPr id="422" name="Group 422"/>
                <wp:cNvGraphicFramePr/>
                <a:graphic xmlns:a="http://schemas.openxmlformats.org/drawingml/2006/main">
                  <a:graphicData uri="http://schemas.microsoft.com/office/word/2010/wordprocessingGroup">
                    <wpg:wgp>
                      <wpg:cNvGrpSpPr/>
                      <wpg:grpSpPr>
                        <a:xfrm>
                          <a:off x="0" y="0"/>
                          <a:ext cx="2365211" cy="802640"/>
                          <a:chOff x="0" y="0"/>
                          <a:chExt cx="2365211" cy="802640"/>
                        </a:xfrm>
                      </wpg:grpSpPr>
                      <pic:pic xmlns:pic="http://schemas.openxmlformats.org/drawingml/2006/picture">
                        <pic:nvPicPr>
                          <pic:cNvPr id="419" name="Picture 419" descr="Jama-Logo.png (362×36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7238"/>
                            <a:ext cx="716280" cy="714375"/>
                          </a:xfrm>
                          <a:prstGeom prst="rect">
                            <a:avLst/>
                          </a:prstGeom>
                          <a:noFill/>
                          <a:ln>
                            <a:noFill/>
                          </a:ln>
                        </pic:spPr>
                      </pic:pic>
                      <pic:pic xmlns:pic="http://schemas.openxmlformats.org/drawingml/2006/picture">
                        <pic:nvPicPr>
                          <pic:cNvPr id="420" name="Picture 420" descr="IA0AE7ST.png (327×32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H="1" flipV="1">
                            <a:off x="715797" y="0"/>
                            <a:ext cx="802640" cy="802640"/>
                          </a:xfrm>
                          <a:prstGeom prst="rect">
                            <a:avLst/>
                          </a:prstGeom>
                          <a:noFill/>
                          <a:ln>
                            <a:noFill/>
                          </a:ln>
                        </pic:spPr>
                      </pic:pic>
                      <pic:pic xmlns:pic="http://schemas.openxmlformats.org/drawingml/2006/picture">
                        <pic:nvPicPr>
                          <pic:cNvPr id="421" name="Picture 421" descr="tortoisesvn-logo.gif (264×1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69531" y="219290"/>
                            <a:ext cx="995680" cy="531495"/>
                          </a:xfrm>
                          <a:prstGeom prst="rect">
                            <a:avLst/>
                          </a:prstGeom>
                          <a:noFill/>
                          <a:ln>
                            <a:noFill/>
                          </a:ln>
                        </pic:spPr>
                      </pic:pic>
                    </wpg:wgp>
                  </a:graphicData>
                </a:graphic>
              </wp:anchor>
            </w:drawing>
          </mc:Choice>
          <mc:Fallback>
            <w:pict>
              <v:group w14:anchorId="39D74C01" id="Group 422" o:spid="_x0000_s1026" style="position:absolute;margin-left:285.25pt;margin-top:21.55pt;width:186.25pt;height:63.2pt;z-index:251722240" coordsize="23652,802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alt="Jama-Logo.png (362×361)" style="position:absolute;top:372;width:7162;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iD3FAAAA3AAAAA8AAABkcnMvZG93bnJldi54bWxEj0FrwkAUhO8F/8PyhF6kblJF2tRVbKGt&#10;NzHx4PGRfSYh2bchu01Sf31XEHocZuYbZr0dTSN66lxlWUE8j0AQ51ZXXCg4ZZ9PLyCcR9bYWCYF&#10;v+Rgu5k8rDHRduAj9akvRICwS1BB6X2bSOnykgy6uW2Jg3exnUEfZFdI3eEQ4KaRz1G0kgYrDgsl&#10;tvRRUl6nP0bBO9ZSc36+Zs3X0sb1bHGox2+lHqfj7g2Ep9H/h+/tvVawjF/hdiYc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LYg9xQAAANwAAAAPAAAAAAAAAAAAAAAA&#10;AJ8CAABkcnMvZG93bnJldi54bWxQSwUGAAAAAAQABAD3AAAAkQMAAAAA&#10;">
                  <v:imagedata r:id="rId17" o:title="Jama-Logo"/>
                  <v:path arrowok="t"/>
                </v:shape>
                <v:shape id="Picture 420" o:spid="_x0000_s1028" type="#_x0000_t75" alt="IA0AE7ST.png (327×327)" style="position:absolute;left:7157;width:8027;height:8026;rotation:18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WWjBAAAA3AAAAA8AAABkcnMvZG93bnJldi54bWxET02LwjAQvS/4H8IIXpY1VWSRahRRBA+C&#10;W1vY69CMbbGZlCTa+u/NYWGPj/e93g6mFU9yvrGsYDZNQBCXVjdcKSjy49cShA/IGlvLpOBFHrab&#10;0ccaU217zuh5DZWIIexTVFCH0KVS+rImg35qO+LI3awzGCJ0ldQO+xhuWjlPkm9psOHYUGNH+5rK&#10;+/VhFGSyOLj+nC0f53z/e8k+8+JnkSs1GQ+7FYhAQ/gX/7lPWsFiHufH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2WWjBAAAA3AAAAA8AAAAAAAAAAAAAAAAAnwIA&#10;AGRycy9kb3ducmV2LnhtbFBLBQYAAAAABAAEAPcAAACNAwAAAAA=&#10;">
                  <v:imagedata r:id="rId18" o:title="IA0AE7ST"/>
                  <v:path arrowok="t"/>
                </v:shape>
                <v:shape id="Picture 421" o:spid="_x0000_s1029" type="#_x0000_t75" alt="tortoisesvn-logo.gif (264×141)" style="position:absolute;left:13695;top:2192;width:9957;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WazFAAAA3AAAAA8AAABkcnMvZG93bnJldi54bWxEj0GLwjAUhO+C/yE8wZum6lpKNYosCMKu&#10;oFUQb4/m2Rabl9JktfvvzcKCx2FmvmGW687U4kGtqywrmIwjEMS51RUXCs6n7SgB4TyyxtoyKfgl&#10;B+tVv7fEVNsnH+mR+UIECLsUFZTeN6mULi/JoBvbhjh4N9sa9EG2hdQtPgPc1HIaRbE0WHFYKLGh&#10;z5Lye/ZjFNTuax/f48P2GsXVZZ7vvrPZOVFqOOg2CxCeOv8O/7d3WsHHdAJ/Z8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lmsxQAAANwAAAAPAAAAAAAAAAAAAAAA&#10;AJ8CAABkcnMvZG93bnJldi54bWxQSwUGAAAAAAQABAD3AAAAkQMAAAAA&#10;">
                  <v:imagedata r:id="rId19" o:title="tortoisesvn-logo"/>
                  <v:path arrowok="t"/>
                </v:shape>
                <w10:wrap type="square"/>
              </v:group>
            </w:pict>
          </mc:Fallback>
        </mc:AlternateContent>
      </w:r>
      <w:r w:rsidR="00205F3A">
        <w:rPr>
          <w:u w:val="single"/>
        </w:rPr>
        <w:t>Tools and Techniques</w:t>
      </w:r>
    </w:p>
    <w:p w:rsidR="00205F3A" w:rsidRPr="00205F3A" w:rsidRDefault="00205F3A" w:rsidP="00205F3A">
      <w:pPr>
        <w:pStyle w:val="ListParagraph"/>
        <w:numPr>
          <w:ilvl w:val="0"/>
          <w:numId w:val="21"/>
        </w:numPr>
        <w:rPr>
          <w:u w:val="single"/>
        </w:rPr>
      </w:pPr>
      <w:r>
        <w:t>Agile software development method</w:t>
      </w:r>
      <w:r w:rsidRPr="00205F3A">
        <w:t xml:space="preserve"> </w:t>
      </w:r>
    </w:p>
    <w:p w:rsidR="00205F3A" w:rsidRPr="00205F3A" w:rsidRDefault="00660929" w:rsidP="00205F3A">
      <w:pPr>
        <w:pStyle w:val="ListParagraph"/>
        <w:numPr>
          <w:ilvl w:val="0"/>
          <w:numId w:val="21"/>
        </w:numPr>
        <w:rPr>
          <w:u w:val="single"/>
        </w:rPr>
      </w:pPr>
      <w:r>
        <w:t>Tortoise</w:t>
      </w:r>
      <w:r w:rsidR="00205F3A">
        <w:t xml:space="preserve"> SVN (software version control)</w:t>
      </w:r>
    </w:p>
    <w:p w:rsidR="00205F3A" w:rsidRPr="00205F3A" w:rsidRDefault="00205F3A" w:rsidP="00205F3A">
      <w:pPr>
        <w:pStyle w:val="ListParagraph"/>
        <w:numPr>
          <w:ilvl w:val="0"/>
          <w:numId w:val="21"/>
        </w:numPr>
        <w:rPr>
          <w:u w:val="single"/>
        </w:rPr>
      </w:pPr>
      <w:proofErr w:type="spellStart"/>
      <w:r>
        <w:t>Atlassian</w:t>
      </w:r>
      <w:proofErr w:type="spellEnd"/>
      <w:r>
        <w:t xml:space="preserve"> JIRA (Issue tracking)</w:t>
      </w:r>
    </w:p>
    <w:p w:rsidR="00205F3A" w:rsidRPr="00205F3A" w:rsidRDefault="00205F3A" w:rsidP="00205F3A">
      <w:pPr>
        <w:pStyle w:val="ListParagraph"/>
        <w:numPr>
          <w:ilvl w:val="0"/>
          <w:numId w:val="21"/>
        </w:numPr>
        <w:rPr>
          <w:u w:val="single"/>
        </w:rPr>
      </w:pPr>
      <w:r>
        <w:t>JAMA (Product Development/Requirement Tracking)</w:t>
      </w:r>
    </w:p>
    <w:p w:rsidR="00205F3A" w:rsidRDefault="00205F3A" w:rsidP="00E8787F">
      <w:pPr>
        <w:pStyle w:val="ListParagraph"/>
        <w:numPr>
          <w:ilvl w:val="0"/>
          <w:numId w:val="21"/>
        </w:numPr>
      </w:pPr>
      <w:proofErr w:type="spellStart"/>
      <w:r>
        <w:t>Atlassian</w:t>
      </w:r>
      <w:proofErr w:type="spellEnd"/>
      <w:r>
        <w:t xml:space="preserve"> Bamboo (</w:t>
      </w:r>
      <w:r w:rsidRPr="00205F3A">
        <w:t>continuous integration</w:t>
      </w:r>
      <w:r>
        <w:t>/code automation)</w:t>
      </w:r>
      <w:r w:rsidRPr="00205F3A">
        <w:t xml:space="preserve"> </w:t>
      </w:r>
    </w:p>
    <w:p w:rsidR="00205F3A" w:rsidRDefault="00205F3A" w:rsidP="00205F3A"/>
    <w:p w:rsidR="00512242" w:rsidRDefault="00512242" w:rsidP="00F66276">
      <w:pPr>
        <w:pStyle w:val="Heading1"/>
      </w:pPr>
      <w:r>
        <w:rPr>
          <w:noProof/>
          <w:sz w:val="36"/>
        </w:rPr>
        <mc:AlternateContent>
          <mc:Choice Requires="wps">
            <w:drawing>
              <wp:anchor distT="0" distB="0" distL="114300" distR="114300" simplePos="0" relativeHeight="251718144" behindDoc="0" locked="0" layoutInCell="1" allowOverlap="1" wp14:anchorId="5D7D5F1B" wp14:editId="2DB67B88">
                <wp:simplePos x="0" y="0"/>
                <wp:positionH relativeFrom="margin">
                  <wp:posOffset>-428625</wp:posOffset>
                </wp:positionH>
                <wp:positionV relativeFrom="paragraph">
                  <wp:posOffset>-141869</wp:posOffset>
                </wp:positionV>
                <wp:extent cx="6315740" cy="0"/>
                <wp:effectExtent l="38100" t="38100" r="66040" b="95250"/>
                <wp:wrapNone/>
                <wp:docPr id="417" name="Straight Connector 417"/>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4B71D9F" id="Straight Connector 417" o:spid="_x0000_s1026" style="position:absolute;z-index:251718144;visibility:visible;mso-wrap-style:square;mso-wrap-distance-left:9pt;mso-wrap-distance-top:0;mso-wrap-distance-right:9pt;mso-wrap-distance-bottom:0;mso-position-horizontal:absolute;mso-position-horizontal-relative:margin;mso-position-vertical:absolute;mso-position-vertical-relative:text" from="-33.75pt,-11.15pt" to="463.5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" strokecolor="#0f6fc6 [3204]" strokeweight="3pt">
                <v:stroke dashstyle="3 1"/>
                <v:shadow on="t" color="black" opacity=".5" origin=",-.5" offset="0"/>
                <w10:wrap anchorx="margin"/>
              </v:line>
            </w:pict>
          </mc:Fallback>
        </mc:AlternateContent>
      </w:r>
      <w:r>
        <w:t>Misuse Test Fixture</w:t>
      </w:r>
    </w:p>
    <w:p w:rsidR="001F092A" w:rsidRDefault="00F66276" w:rsidP="00B33240">
      <w:pPr>
        <w:jc w:val="both"/>
      </w:pPr>
      <w:r>
        <w:rPr>
          <w:noProof/>
        </w:rPr>
        <w:drawing>
          <wp:anchor distT="0" distB="0" distL="114300" distR="114300" simplePos="0" relativeHeight="251723264" behindDoc="0" locked="0" layoutInCell="1" allowOverlap="1" wp14:anchorId="046D5E68" wp14:editId="72CB8176">
            <wp:simplePos x="0" y="0"/>
            <wp:positionH relativeFrom="margin">
              <wp:posOffset>323850</wp:posOffset>
            </wp:positionH>
            <wp:positionV relativeFrom="paragraph">
              <wp:posOffset>858701</wp:posOffset>
            </wp:positionV>
            <wp:extent cx="4837814" cy="2408268"/>
            <wp:effectExtent l="0" t="0" r="127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7814" cy="2408268"/>
                    </a:xfrm>
                    <a:prstGeom prst="rect">
                      <a:avLst/>
                    </a:prstGeom>
                    <a:noFill/>
                    <a:ln>
                      <a:noFill/>
                    </a:ln>
                  </pic:spPr>
                </pic:pic>
              </a:graphicData>
            </a:graphic>
          </wp:anchor>
        </w:drawing>
      </w:r>
      <w:r w:rsidR="00512242">
        <w:t>A small portion of my time was spend designing a misuse test fixture for a medical device.  The test fixture simulates someone putting the device in the back pocket of their pants and repeatedly sitting o</w:t>
      </w:r>
      <w:r>
        <w:t>n it.  I was</w:t>
      </w:r>
      <w:r w:rsidR="00512242">
        <w:t xml:space="preserve"> responsible for the design of this fixture</w:t>
      </w:r>
      <w:r w:rsidR="00205F3A">
        <w:t xml:space="preserve"> and even sewed the sling that the device sits in</w:t>
      </w:r>
      <w:r w:rsidR="00512242">
        <w:t>.</w:t>
      </w:r>
      <w:r>
        <w:t xml:space="preserve">  The medical device is covered due to the confidentiality of the project.</w:t>
      </w:r>
    </w:p>
    <w:p w:rsidR="001F092A" w:rsidRPr="001F092A" w:rsidRDefault="00512242" w:rsidP="00512242">
      <w:pPr>
        <w:jc w:val="center"/>
      </w:pPr>
      <w:r>
        <w:t xml:space="preserve">Solid model of the test fixture (left).  </w:t>
      </w:r>
      <w:r w:rsidR="00205F3A">
        <w:t>Fully fabricated unit and silicone pad (… I didn’t choose the color) (right).</w:t>
      </w:r>
    </w:p>
    <w:p w:rsidR="00EC39DF" w:rsidRDefault="005F7908" w:rsidP="005F3B8D">
      <w:pPr>
        <w:pStyle w:val="Heading1"/>
        <w:rPr>
          <w:sz w:val="36"/>
        </w:rPr>
      </w:pPr>
      <w:r w:rsidRPr="005F782A">
        <w:rPr>
          <w:sz w:val="36"/>
        </w:rPr>
        <w:lastRenderedPageBreak/>
        <w:t xml:space="preserve"> </w:t>
      </w:r>
      <w:bookmarkStart w:id="2" w:name="_Toc408056157"/>
    </w:p>
    <w:p w:rsidR="005C0F56" w:rsidRPr="005F782A" w:rsidRDefault="00146678" w:rsidP="005F3B8D">
      <w:pPr>
        <w:pStyle w:val="Heading1"/>
        <w:rPr>
          <w:sz w:val="36"/>
        </w:rPr>
      </w:pPr>
      <w:r w:rsidRPr="005F782A">
        <w:rPr>
          <w:sz w:val="36"/>
        </w:rPr>
        <w:t>Seljan Company</w:t>
      </w:r>
      <w:bookmarkEnd w:id="2"/>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EC39DF">
      <w:r>
        <w:rPr>
          <w:noProof/>
          <w:sz w:val="36"/>
        </w:rPr>
        <mc:AlternateContent>
          <mc:Choice Requires="wps">
            <w:drawing>
              <wp:anchor distT="0" distB="0" distL="114300" distR="114300" simplePos="0" relativeHeight="251675136" behindDoc="0" locked="0" layoutInCell="1" allowOverlap="1" wp14:anchorId="170822DB" wp14:editId="2E2DE8C7">
                <wp:simplePos x="0" y="0"/>
                <wp:positionH relativeFrom="margin">
                  <wp:align>center</wp:align>
                </wp:positionH>
                <wp:positionV relativeFrom="paragraph">
                  <wp:posOffset>1558290</wp:posOffset>
                </wp:positionV>
                <wp:extent cx="6315740" cy="0"/>
                <wp:effectExtent l="38100" t="38100" r="66040" b="95250"/>
                <wp:wrapNone/>
                <wp:docPr id="10" name="Straight Connector 10"/>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CE683EB" id="Straight Connector 10" o:spid="_x0000_s1026" style="position:absolute;z-index:251675136;visibility:visible;mso-wrap-style:square;mso-wrap-distance-left:9pt;mso-wrap-distance-top:0;mso-wrap-distance-right:9pt;mso-wrap-distance-bottom:0;mso-position-horizontal:center;mso-position-horizontal-relative:margin;mso-position-vertical:absolute;mso-position-vertical-relative:text" from="0,122.7pt" to="497.3pt,1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" strokecolor="#0f6fc6 [3204]" strokeweight="3pt">
                <v:stroke dashstyle="3 1"/>
                <v:shadow on="t" color="black" opacity=".5" origin=",-.5" offset="0"/>
                <w10:wrap anchorx="margin"/>
              </v:line>
            </w:pict>
          </mc:Fallback>
        </mc:AlternateContent>
      </w:r>
      <w:r w:rsidRPr="005F7908">
        <w:rPr>
          <w:noProof/>
          <w:sz w:val="36"/>
        </w:rPr>
        <w:drawing>
          <wp:anchor distT="0" distB="0" distL="114300" distR="114300" simplePos="0" relativeHeight="251665920" behindDoc="1" locked="0" layoutInCell="1" allowOverlap="1" wp14:anchorId="34CCFFD9" wp14:editId="377FFD2D">
            <wp:simplePos x="0" y="0"/>
            <wp:positionH relativeFrom="column">
              <wp:posOffset>3559175</wp:posOffset>
            </wp:positionH>
            <wp:positionV relativeFrom="paragraph">
              <wp:posOffset>490220</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br w:type="textWrapping" w:clear="all"/>
      </w:r>
    </w:p>
    <w:p w:rsidR="00A32E05" w:rsidRPr="00A32E05" w:rsidRDefault="005F7908" w:rsidP="00A32E05">
      <w:pPr>
        <w:pStyle w:val="Heading1"/>
      </w:pPr>
      <w:bookmarkStart w:id="3" w:name="_Toc407991574"/>
      <w:bookmarkStart w:id="4" w:name="_Toc408056158"/>
      <w:r>
        <w:t>Powder Coating</w:t>
      </w:r>
      <w:r w:rsidR="00221621">
        <w:t xml:space="preserve"> Operation</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 xml:space="preserve">For my first </w:t>
      </w:r>
      <w:r w:rsidR="00F66276">
        <w:t>project</w:t>
      </w:r>
      <w:r>
        <w:t xml:space="preserve">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552AC4">
      <w:pPr>
        <w:pStyle w:val="NoSpacing"/>
        <w:numPr>
          <w:ilvl w:val="0"/>
          <w:numId w:val="13"/>
        </w:numPr>
      </w:pPr>
      <w:r w:rsidRPr="00221621">
        <w:t xml:space="preserve">Researched process and </w:t>
      </w:r>
      <w:r w:rsidR="00552AC4">
        <w:t>o</w:t>
      </w:r>
      <w:r w:rsidR="00552AC4" w:rsidRPr="00221621">
        <w:t>btained quotes</w:t>
      </w:r>
      <w:r w:rsidR="00552AC4">
        <w:t xml:space="preserve"> from </w:t>
      </w:r>
      <w:r w:rsidRPr="00221621">
        <w:t>equipment</w:t>
      </w:r>
      <w:r w:rsidR="00804BFE">
        <w:t xml:space="preserve"> and consumables</w:t>
      </w:r>
      <w:r w:rsidRPr="00221621">
        <w:t xml:space="preserve"> suppliers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r w:rsidR="00552AC4">
        <w:t xml:space="preserve"> and mobile racking</w:t>
      </w:r>
    </w:p>
    <w:p w:rsidR="00237BCD" w:rsidRDefault="00552AC4" w:rsidP="00552AC4">
      <w:pPr>
        <w:pStyle w:val="NoSpacing"/>
        <w:numPr>
          <w:ilvl w:val="0"/>
          <w:numId w:val="13"/>
        </w:numPr>
      </w:pPr>
      <w:r>
        <w:rPr>
          <w:noProof/>
        </w:rPr>
        <mc:AlternateContent>
          <mc:Choice Requires="wpg">
            <w:drawing>
              <wp:anchor distT="0" distB="0" distL="114300" distR="114300" simplePos="0" relativeHeight="251668992" behindDoc="0" locked="0" layoutInCell="1" allowOverlap="1" wp14:anchorId="07A3114E" wp14:editId="15DB837A">
                <wp:simplePos x="0" y="0"/>
                <wp:positionH relativeFrom="margin">
                  <wp:posOffset>238125</wp:posOffset>
                </wp:positionH>
                <wp:positionV relativeFrom="paragraph">
                  <wp:posOffset>371475</wp:posOffset>
                </wp:positionV>
                <wp:extent cx="4533900" cy="870585"/>
                <wp:effectExtent l="76200" t="76200" r="133350" b="139065"/>
                <wp:wrapTopAndBottom/>
                <wp:docPr id="416" name="Group 416"/>
                <wp:cNvGraphicFramePr/>
                <a:graphic xmlns:a="http://schemas.openxmlformats.org/drawingml/2006/main">
                  <a:graphicData uri="http://schemas.microsoft.com/office/word/2010/wordprocessingGroup">
                    <wpg:wgp>
                      <wpg:cNvGrpSpPr/>
                      <wpg:grpSpPr>
                        <a:xfrm>
                          <a:off x="0" y="0"/>
                          <a:ext cx="4533900" cy="870585"/>
                          <a:chOff x="0" y="0"/>
                          <a:chExt cx="6489799" cy="1821180"/>
                        </a:xfrm>
                      </wpg:grpSpPr>
                      <pic:pic xmlns:pic="http://schemas.openxmlformats.org/drawingml/2006/picture">
                        <pic:nvPicPr>
                          <pic:cNvPr id="4" name="Picture 4" descr="E:\Laptop Files\Work Pictures\IMG_20140113_144944_868.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53839"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 name="Picture 5" descr="C:\Users\Andy\Desktop\Steam booth solid model.bmp"/>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7A95460" id="Group 416" o:spid="_x0000_s1026" style="position:absolute;margin-left:18.75pt;margin-top:29.25pt;width:357pt;height:68.55pt;z-index:251668992;mso-position-horizontal-relative:margin;mso-width-relative:margin;mso-height-relative:margin" coordsize="64897,182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">
                <v:shape id="Picture 4" o:spid="_x0000_s1027" type="#_x0000_t75" style="position:absolute;left:32538;width:32359;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PwHCAAAA2gAAAA8AAABkcnMvZG93bnJldi54bWxEj0+LwjAUxO+C3yE8wZumLiJLNYoIgqe1&#10;/gHZ27N5ttXmpTZR47ffLCzscZiZ3zCzRTC1eFLrKssKRsMEBHFudcWFguNhPfgE4TyyxtoyKXiT&#10;g8W825lhqu2Ld/Tc+0JECLsUFZTeN6mULi/JoBvahjh6F9sa9FG2hdQtviLc1PIjSSbSYMVxocSG&#10;ViXlt/3DKMju9w1PjuH6TV/n2+HUZOG0zZTq98JyCsJT8P/hv/ZGKxjD75V4A+T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Jj8BwgAAANoAAAAPAAAAAAAAAAAAAAAAAJ8C&#10;AABkcnMvZG93bnJldi54bWxQSwUGAAAAAAQABAD3AAAAjgMAAAAA&#10;" stroked="t" strokecolor="#0f6fc6 [3204]" strokeweight="3pt">
                  <v:stroke endcap="square"/>
                  <v:imagedata r:id="rId24" o:title="IMG_20140113_144944_868"/>
                  <v:shadow on="t" color="black" opacity="28180f" origin="-.5,-.5" offset=".74836mm,.74836mm"/>
                  <v:path arrowok="t"/>
                </v:shape>
                <v:shape id="Picture 5" o:spid="_x0000_s1028" type="#_x0000_t75" style="position:absolute;width:29127;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MwG2+AAAA2gAAAA8AAABkcnMvZG93bnJldi54bWxEj80KwjAQhO+C7xBW8KapgkWrUUQRvfoD&#10;XpdmbavNpjZR69sbQfA4zMw3zGzRmFI8qXaFZQWDfgSCOLW64EzB6bjpjUE4j6yxtEwK3uRgMW+3&#10;Zpho++I9PQ8+EwHCLkEFufdVIqVLczLo+rYiDt7F1gZ9kHUmdY2vADelHEZRLA0WHBZyrGiVU3o7&#10;PIyCyXljza04NinH59Uwvq+ryfaqVLfTLKcgPDX+H/61d1rBCL5Xwg2Q8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1MwG2+AAAA2gAAAA8AAAAAAAAAAAAAAAAAnwIAAGRy&#10;cy9kb3ducmV2LnhtbFBLBQYAAAAABAAEAPcAAACKAwAAAAA=&#10;" stroked="t" strokecolor="#0f6fc6 [3204]" strokeweight="3pt">
                  <v:stroke endcap="square"/>
                  <v:imagedata r:id="rId25" o:title="Steam booth solid model"/>
                  <v:shadow on="t" color="black" opacity="28180f" origin="-.5,-.5" offset=".74836mm,.74836mm"/>
                  <v:path arrowok="t"/>
                </v:shape>
                <w10:wrap type="topAndBottom" anchorx="margin"/>
              </v:group>
            </w:pict>
          </mc:Fallback>
        </mc:AlternateContent>
      </w:r>
      <w:r w:rsidR="00221621" w:rsidRPr="00221621">
        <w:t>Lead team to assemble powder coating oven and powder application booth</w:t>
      </w:r>
    </w:p>
    <w:p w:rsidR="00237BCD" w:rsidRDefault="00EC39DF" w:rsidP="005F782A">
      <w:pPr>
        <w:jc w:val="center"/>
      </w:pPr>
      <w:r>
        <w:rPr>
          <w:noProof/>
        </w:rPr>
        <mc:AlternateContent>
          <mc:Choice Requires="wpg">
            <w:drawing>
              <wp:anchor distT="0" distB="0" distL="114300" distR="114300" simplePos="0" relativeHeight="251674112" behindDoc="0" locked="0" layoutInCell="1" allowOverlap="1" wp14:anchorId="25ED467E" wp14:editId="1AB6110A">
                <wp:simplePos x="0" y="0"/>
                <wp:positionH relativeFrom="margin">
                  <wp:align>center</wp:align>
                </wp:positionH>
                <wp:positionV relativeFrom="paragraph">
                  <wp:posOffset>1736725</wp:posOffset>
                </wp:positionV>
                <wp:extent cx="3362325" cy="946767"/>
                <wp:effectExtent l="76200" t="76200" r="142875" b="139700"/>
                <wp:wrapNone/>
                <wp:docPr id="11" name="Group 11"/>
                <wp:cNvGraphicFramePr/>
                <a:graphic xmlns:a="http://schemas.openxmlformats.org/drawingml/2006/main">
                  <a:graphicData uri="http://schemas.microsoft.com/office/word/2010/wordprocessingGroup">
                    <wpg:wgp>
                      <wpg:cNvGrpSpPr/>
                      <wpg:grpSpPr>
                        <a:xfrm>
                          <a:off x="0" y="0"/>
                          <a:ext cx="3362325" cy="946767"/>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26"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75CFA16" id="Group 11" o:spid="_x0000_s1026" style="position:absolute;margin-left:0;margin-top:136.75pt;width:264.75pt;height:74.55pt;z-index:251674112;mso-position-horizontal:center;mso-position-horizontal-relative:margin;mso-width-relative:margin;mso-height-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">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wprAAAAA2gAAAA8AAABkcnMvZG93bnJldi54bWxEj0GLwjAUhO/C/ofwFvYiNnUF2a1GEUFQ&#10;b9Zlz4/m2dQ2L6WJWv+9EQSPw8x8w8yXvW3ElTpfOVYwTlIQxIXTFZcK/o6b0Q8IH5A1No5JwZ08&#10;LBcfgzlm2t34QNc8lCJC2GeowITQZlL6wpBFn7iWOHon11kMUXal1B3eItw28jtNp9JixXHBYEtr&#10;Q0WdX6yCttTNeU+T4S7v683/tja/BR6U+vrsVzMQgfrwDr/aW61gCs8r8Qb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9zCmsAAAADaAAAADwAAAAAAAAAAAAAAAACfAgAA&#10;ZHJzL2Rvd25yZXYueG1sUEsFBgAAAAAEAAQA9wAAAIwDAAAAAA==&#10;" stroked="t" strokecolor="#0f6fc6 [3204]" strokeweight="3pt">
                  <v:stroke endcap="square"/>
                  <v:imagedata r:id="rId28"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C/CAAAA2gAAAA8AAABkcnMvZG93bnJldi54bWxET7tuwjAU3SvxD9ZFYitOMtASMFEAgWiX&#10;lpfEeBVfkoj4OooNpH9fD5U6Hp33POtNIx7UudqygngcgSAurK65VHA6bl7fQTiPrLGxTAp+yEG2&#10;GLzMMdX2yXt6HHwpQgi7FBVU3replK6oyKAb25Y4cFfbGfQBdqXUHT5DuGlkEkUTabDm0FBhS6uK&#10;itvhbhR87baf8XKynp42b+7je12fk/xyVmo07PMZCE+9/xf/uXdaQdgaroQb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gvwgAAANoAAAAPAAAAAAAAAAAAAAAAAJ8C&#10;AABkcnMvZG93bnJldi54bWxQSwUGAAAAAAQABAD3AAAAjgMAAAAA&#10;" stroked="t" strokecolor="#0f6fc6 [3204]" strokeweight="3pt">
                  <v:stroke endcap="square"/>
                  <v:imagedata r:id="rId29" o:title="IMG_20140113_145259_187"/>
                  <v:shadow on="t" color="black" opacity="28180f" origin="-.5,-.5" offset=".74836mm,.74836mm"/>
                  <v:path arrowok="t"/>
                </v:shape>
                <w10:wrap anchorx="margin"/>
              </v:group>
            </w:pict>
          </mc:Fallback>
        </mc:AlternateContent>
      </w:r>
      <w:r w:rsidR="005F782A">
        <w:t xml:space="preserve">Solid model of steam booth and end result.  The square </w:t>
      </w:r>
      <w:r w:rsidR="004E3FC2">
        <w:t>ductwork</w:t>
      </w:r>
      <w:r w:rsidR="005F782A">
        <w:t xml:space="preserve"> leading to t</w:t>
      </w:r>
      <w:r w:rsidR="00C60519">
        <w:t xml:space="preserve">he ceiling is connected to an </w:t>
      </w:r>
      <w:r w:rsidR="005F782A">
        <w:t>existing exhaust fan</w:t>
      </w:r>
      <w:r w:rsidR="00C60519">
        <w:t>, for steam removal</w:t>
      </w:r>
      <w:r w:rsidR="005F782A">
        <w:t>.</w:t>
      </w:r>
    </w:p>
    <w:p w:rsidR="00237BCD" w:rsidRDefault="00237BCD" w:rsidP="005F7908"/>
    <w:p w:rsidR="009D32B2" w:rsidRPr="00804BFE" w:rsidRDefault="009D32B2" w:rsidP="005F7908">
      <w:pPr>
        <w:rPr>
          <w:sz w:val="32"/>
        </w:rPr>
      </w:pPr>
    </w:p>
    <w:p w:rsidR="00804BFE" w:rsidRDefault="00804BFE" w:rsidP="005F7908"/>
    <w:p w:rsidR="004B5E16" w:rsidRPr="00A32E05" w:rsidRDefault="004B5E16" w:rsidP="00804BFE">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p w:rsidR="004B5E16" w:rsidRDefault="009D32B2" w:rsidP="00A32E05">
      <w:pPr>
        <w:pStyle w:val="Heading1"/>
      </w:pPr>
      <w:bookmarkStart w:id="5" w:name="_Toc407991575"/>
      <w:bookmarkStart w:id="6" w:name="_Toc408056159"/>
      <w:r>
        <w:rPr>
          <w:noProof/>
          <w:sz w:val="36"/>
        </w:rPr>
        <w:lastRenderedPageBreak/>
        <mc:AlternateContent>
          <mc:Choice Requires="wps">
            <w:drawing>
              <wp:anchor distT="0" distB="0" distL="114300" distR="114300" simplePos="0" relativeHeight="251677184" behindDoc="0" locked="0" layoutInCell="1" allowOverlap="1" wp14:anchorId="2160C135" wp14:editId="17E0D1C4">
                <wp:simplePos x="0" y="0"/>
                <wp:positionH relativeFrom="margin">
                  <wp:posOffset>-428625</wp:posOffset>
                </wp:positionH>
                <wp:positionV relativeFrom="paragraph">
                  <wp:posOffset>-104140</wp:posOffset>
                </wp:positionV>
                <wp:extent cx="6315740" cy="0"/>
                <wp:effectExtent l="38100" t="38100" r="66040" b="952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652E255" id="Straight Connector 12" o:spid="_x0000_s1026" style="position:absolute;z-index:251677184;visibility:visible;mso-wrap-style:square;mso-wrap-distance-left:9pt;mso-wrap-distance-top:0;mso-wrap-distance-right:9pt;mso-wrap-distance-bottom:0;mso-position-horizontal:absolute;mso-position-horizontal-relative:margin;mso-position-vertical:absolute;mso-position-vertical-relative:text" from="-33.75pt,-8.2pt" to="463.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" strokecolor="#0f6fc6 [3204]" strokeweight="3pt">
                <v:stroke dashstyle="3 1"/>
                <v:shadow on="t" color="black" opacity=".5" origin=",-.5" offset="0"/>
                <w10:wrap anchorx="margin"/>
              </v:line>
            </w:pict>
          </mc:Fallback>
        </mc:AlternateContent>
      </w:r>
      <w:r w:rsidR="00D70BCB">
        <w:t>Conveyor S</w:t>
      </w:r>
      <w:r w:rsidR="004B5E16">
        <w:t>ystem</w:t>
      </w:r>
      <w:bookmarkEnd w:id="5"/>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4A38EF" w:rsidRPr="004A38EF" w:rsidRDefault="004A38EF" w:rsidP="009D32B2">
      <w:pPr>
        <w:ind w:firstLine="360"/>
        <w:rPr>
          <w:sz w:val="2"/>
        </w:rPr>
      </w:pPr>
    </w:p>
    <w:p w:rsidR="00A32E05" w:rsidRDefault="009D32B2" w:rsidP="00B33240">
      <w:pPr>
        <w:ind w:firstLine="360"/>
        <w:jc w:val="both"/>
      </w:pPr>
      <w:r>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and at a fraction of the cost.  After some reluctance, I was allowed the opportunity to build a prototype of the conveyors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804BFE" w:rsidRDefault="00C0059E" w:rsidP="00C0059E">
      <w:pPr>
        <w:pStyle w:val="NoSpacing"/>
        <w:numPr>
          <w:ilvl w:val="0"/>
          <w:numId w:val="19"/>
        </w:numPr>
        <w:rPr>
          <w:u w:val="single"/>
        </w:rPr>
      </w:pPr>
      <w:r>
        <w:t>Assembled final units</w:t>
      </w:r>
    </w:p>
    <w:p w:rsidR="00804BFE" w:rsidRPr="00C0059E" w:rsidRDefault="00804BFE" w:rsidP="00804BFE">
      <w:pPr>
        <w:pStyle w:val="NoSpacing"/>
        <w:rPr>
          <w:u w:val="single"/>
        </w:rPr>
      </w:pPr>
    </w:p>
    <w:p w:rsidR="00EC431E" w:rsidRPr="004443A8" w:rsidRDefault="00EC431E" w:rsidP="00EC431E">
      <w:pPr>
        <w:rPr>
          <w:u w:val="single"/>
        </w:rPr>
      </w:pPr>
      <w:r w:rsidRPr="004E3045">
        <w:rPr>
          <w:u w:val="single"/>
        </w:rPr>
        <w:t>Project Highlights</w:t>
      </w:r>
    </w:p>
    <w:p w:rsidR="00EC431E" w:rsidRPr="004E3045" w:rsidRDefault="00EC431E" w:rsidP="00EC431E">
      <w:pPr>
        <w:pStyle w:val="NoSpacing"/>
        <w:numPr>
          <w:ilvl w:val="0"/>
          <w:numId w:val="13"/>
        </w:numPr>
      </w:pPr>
      <w:r w:rsidRPr="004E3045">
        <w:t>Have been r</w:t>
      </w:r>
      <w:r>
        <w:t>unning almost continuously for over 1 year</w:t>
      </w:r>
      <w:r w:rsidRPr="004E3045">
        <w:t xml:space="preserve"> without breaking down</w:t>
      </w:r>
    </w:p>
    <w:p w:rsidR="00804BFE" w:rsidRPr="004A38EF" w:rsidRDefault="00804BFE" w:rsidP="00804BFE">
      <w:pPr>
        <w:pStyle w:val="NoSpacing"/>
        <w:numPr>
          <w:ilvl w:val="0"/>
          <w:numId w:val="13"/>
        </w:numPr>
      </w:pPr>
      <w:r>
        <w:rPr>
          <w:noProof/>
        </w:rPr>
        <mc:AlternateContent>
          <mc:Choice Requires="wpg">
            <w:drawing>
              <wp:anchor distT="0" distB="0" distL="114300" distR="114300" simplePos="0" relativeHeight="251707904" behindDoc="0" locked="0" layoutInCell="1" allowOverlap="1" wp14:anchorId="664F650B" wp14:editId="0EE4418C">
                <wp:simplePos x="0" y="0"/>
                <wp:positionH relativeFrom="margin">
                  <wp:posOffset>-647700</wp:posOffset>
                </wp:positionH>
                <wp:positionV relativeFrom="paragraph">
                  <wp:posOffset>392430</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0EA54AA1" id="Group 31" o:spid="_x0000_s1026" style="position:absolute;margin-left:-51pt;margin-top:30.9pt;width:529.05pt;height:140.25pt;z-index:251707904;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32"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33" o:title=""/>
                  <v:shadow on="t" color="black" opacity="28180f" origin="-.5,-.5" offset=".74836mm,.74836mm"/>
                  <v:path arrowok="t"/>
                </v:shape>
                <w10:wrap type="topAndBottom" anchorx="margin"/>
              </v:group>
            </w:pict>
          </mc:Fallback>
        </mc:AlternateContent>
      </w:r>
      <w:r w:rsidR="00EC431E" w:rsidRPr="004E3045">
        <w:t>Ha</w:t>
      </w:r>
      <w:r w:rsidR="00EC431E">
        <w:t>ve moved approximately 100</w:t>
      </w:r>
      <w:r w:rsidR="00EC431E" w:rsidRPr="004E3045">
        <w:t xml:space="preserve"> tons of slugs</w:t>
      </w:r>
    </w:p>
    <w:p w:rsidR="00441F8B" w:rsidRPr="00441F8B" w:rsidRDefault="00441F8B" w:rsidP="004A38EF">
      <w:pPr>
        <w:jc w:val="center"/>
        <w:rPr>
          <w:sz w:val="16"/>
        </w:rPr>
      </w:pPr>
      <w:r>
        <w:t>Show</w:t>
      </w:r>
      <w:r w:rsidR="000114ED">
        <w:t>s</w:t>
      </w:r>
      <w:r>
        <w:t xml:space="preserve"> the conveyor system removing slugs from the back of a 300 ton press break.  Prior to the creating of this system, the slugs fell on the floor and were removed using scoop shovels.</w:t>
      </w:r>
    </w:p>
    <w:p w:rsidR="00804BFE" w:rsidRDefault="00804BFE" w:rsidP="004443A8">
      <w:pPr>
        <w:pStyle w:val="Heading1"/>
      </w:pPr>
      <w:bookmarkStart w:id="7" w:name="_Toc407991576"/>
      <w:bookmarkStart w:id="8" w:name="_Toc408056160"/>
    </w:p>
    <w:p w:rsidR="004443A8" w:rsidRDefault="004A38EF" w:rsidP="004443A8">
      <w:pPr>
        <w:pStyle w:val="Heading1"/>
      </w:pPr>
      <w:r>
        <w:rPr>
          <w:noProof/>
          <w:sz w:val="36"/>
        </w:rPr>
        <mc:AlternateContent>
          <mc:Choice Requires="wps">
            <w:drawing>
              <wp:anchor distT="0" distB="0" distL="114300" distR="114300" simplePos="0" relativeHeight="251679232" behindDoc="0" locked="0" layoutInCell="1" allowOverlap="1" wp14:anchorId="6B4F6A83" wp14:editId="60B60778">
                <wp:simplePos x="0" y="0"/>
                <wp:positionH relativeFrom="margin">
                  <wp:posOffset>-428625</wp:posOffset>
                </wp:positionH>
                <wp:positionV relativeFrom="paragraph">
                  <wp:posOffset>67517</wp:posOffset>
                </wp:positionV>
                <wp:extent cx="6315740" cy="0"/>
                <wp:effectExtent l="38100" t="38100" r="66040" b="95250"/>
                <wp:wrapNone/>
                <wp:docPr id="13" name="Straight Connector 13"/>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B88FC27" id="Straight Connector 13" o:spid="_x0000_s1026" style="position:absolute;z-index:251679232;visibility:visible;mso-wrap-style:square;mso-wrap-distance-left:9pt;mso-wrap-distance-top:0;mso-wrap-distance-right:9pt;mso-wrap-distance-bottom:0;mso-position-horizontal:absolute;mso-position-horizontal-relative:margin;mso-position-vertical:absolute;mso-position-vertical-relative:text" from="-33.75pt,5.3pt" to="463.5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" strokecolor="#0f6fc6 [3204]" strokeweight="3pt">
                <v:stroke dashstyle="3 1"/>
                <v:shadow on="t" color="black" opacity=".5" origin=",-.5" offset="0"/>
                <w10:wrap anchorx="margin"/>
              </v:line>
            </w:pict>
          </mc:Fallback>
        </mc:AlternateContent>
      </w:r>
      <w:r w:rsidR="004443A8">
        <w:t>Pallet Construction Operation</w:t>
      </w:r>
      <w:bookmarkEnd w:id="7"/>
      <w:bookmarkEnd w:id="8"/>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B33240">
      <w:pPr>
        <w:jc w:val="both"/>
      </w:pPr>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mc:AlternateContent>
          <mc:Choice Requires="wpg">
            <w:drawing>
              <wp:anchor distT="0" distB="0" distL="114300" distR="114300" simplePos="0" relativeHeight="251682304"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34"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11944585" id="Group 18" o:spid="_x0000_s1026" style="position:absolute;margin-left:0;margin-top:36.05pt;width:524.25pt;height:126.95pt;z-index:251682304;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36"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37" o:title="IMG_20141230_125405_733"/>
                  <v:shadow on="t" color="black" opacity="28180f" origin="-.5,-.5" offset=".74836mm,.74836mm"/>
                  <v:path arrowok="t"/>
                </v:shape>
                <w10:wrap type="topAndBottom" anchorx="margin"/>
              </v:group>
            </w:pict>
          </mc:Fallback>
        </mc:AlternateContent>
      </w:r>
    </w:p>
    <w:p w:rsidR="00D477C1" w:rsidRDefault="00804BFE" w:rsidP="005524CD">
      <w:pPr>
        <w:jc w:val="center"/>
      </w:pPr>
      <w:r>
        <w:rPr>
          <w:noProof/>
          <w:sz w:val="36"/>
        </w:rPr>
        <mc:AlternateContent>
          <mc:Choice Requires="wps">
            <w:drawing>
              <wp:anchor distT="0" distB="0" distL="114300" distR="114300" simplePos="0" relativeHeight="251730432" behindDoc="0" locked="0" layoutInCell="1" allowOverlap="1" wp14:anchorId="5472229A" wp14:editId="39A64BFB">
                <wp:simplePos x="0" y="0"/>
                <wp:positionH relativeFrom="margin">
                  <wp:align>center</wp:align>
                </wp:positionH>
                <wp:positionV relativeFrom="paragraph">
                  <wp:posOffset>2247900</wp:posOffset>
                </wp:positionV>
                <wp:extent cx="6315740" cy="0"/>
                <wp:effectExtent l="38100" t="38100" r="66040" b="95250"/>
                <wp:wrapNone/>
                <wp:docPr id="454" name="Straight Connector 45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2851E7D" id="Straight Connector 454" o:spid="_x0000_s1026" style="position:absolute;z-index:251730432;visibility:visible;mso-wrap-style:square;mso-wrap-distance-left:9pt;mso-wrap-distance-top:0;mso-wrap-distance-right:9pt;mso-wrap-distance-bottom:0;mso-position-horizontal:center;mso-position-horizontal-relative:margin;mso-position-vertical:absolute;mso-position-vertical-relative:text" from="0,177pt" to="497.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" strokecolor="#0f6fc6 [3204]" strokeweight="3pt">
                <v:shadow on="t" color="black" opacity=".5" origin=",-.5" offset="0"/>
                <w10:wrap anchorx="margin"/>
              </v:line>
            </w:pict>
          </mc:Fallback>
        </mc:AlternateContent>
      </w:r>
      <w:r w:rsidR="00D477C1">
        <w:t xml:space="preserve">Shows the pallet </w:t>
      </w:r>
      <w:r w:rsidR="00A76246">
        <w:t xml:space="preserve">assembly </w:t>
      </w:r>
      <w:r w:rsidR="00D477C1">
        <w:t>fixture and finish</w:t>
      </w:r>
      <w:r w:rsidR="00A76246">
        <w:t>ed pallets</w:t>
      </w:r>
      <w:r w:rsidR="00D477C1">
        <w:t>, as we</w:t>
      </w:r>
      <w:r w:rsidR="00A76246">
        <w:t>ll as the lumber sawing station.</w:t>
      </w:r>
    </w:p>
    <w:p w:rsidR="00D477C1" w:rsidRPr="005F782A" w:rsidRDefault="000D6C1B" w:rsidP="00D477C1">
      <w:pPr>
        <w:pStyle w:val="Heading1"/>
        <w:rPr>
          <w:sz w:val="36"/>
        </w:rPr>
      </w:pPr>
      <w:bookmarkStart w:id="9" w:name="_Toc408056161"/>
      <w:r>
        <w:rPr>
          <w:noProof/>
          <w:sz w:val="36"/>
        </w:rPr>
        <w:drawing>
          <wp:anchor distT="0" distB="0" distL="114300" distR="114300" simplePos="0" relativeHeight="251715072" behindDoc="0" locked="0" layoutInCell="1" allowOverlap="1" wp14:anchorId="567B08CB" wp14:editId="490D25CB">
            <wp:simplePos x="0" y="0"/>
            <wp:positionH relativeFrom="column">
              <wp:posOffset>3600450</wp:posOffset>
            </wp:positionH>
            <wp:positionV relativeFrom="paragraph">
              <wp:posOffset>467360</wp:posOffset>
            </wp:positionV>
            <wp:extent cx="2552065" cy="1216660"/>
            <wp:effectExtent l="38100" t="38100" r="38735" b="406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065" cy="121666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9"/>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6E6716">
            <w:pPr>
              <w:jc w:val="right"/>
              <w:cnfStyle w:val="000000100000" w:firstRow="0" w:lastRow="0" w:firstColumn="0" w:lastColumn="0" w:oddVBand="0" w:evenVBand="0" w:oddHBand="1" w:evenHBand="0" w:firstRowFirstColumn="0" w:firstRowLastColumn="0" w:lastRowFirstColumn="0" w:lastRowLastColumn="0"/>
            </w:pPr>
            <w:r>
              <w:t>Fall 2014 - Present</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0D6C1B" w:rsidRDefault="000D6C1B" w:rsidP="00C82485">
      <w:pPr>
        <w:ind w:firstLine="360"/>
      </w:pPr>
    </w:p>
    <w:p w:rsidR="001D5D10" w:rsidRDefault="001D5D10" w:rsidP="004848AA">
      <w:pPr>
        <w:ind w:firstLine="360"/>
        <w:jc w:val="both"/>
      </w:pPr>
      <w:r>
        <w:t xml:space="preserve">SAE Aero is an international </w:t>
      </w:r>
      <w:proofErr w:type="spellStart"/>
      <w:r>
        <w:t>collegate</w:t>
      </w:r>
      <w:proofErr w:type="spellEnd"/>
      <w:r>
        <w:t xml:space="preserve"> design competition centered </w:t>
      </w:r>
      <w:proofErr w:type="gramStart"/>
      <w:r>
        <w:t>around</w:t>
      </w:r>
      <w:proofErr w:type="gramEnd"/>
      <w:r>
        <w:t xml:space="preserve"> the design and construction of an aircraft that is able to complete a specific mission.  In the spring 2015, our team competed in the Regular Class competition which has a goal of lifting the largest payload possible.  Our aircraft, which only weighed about 9 </w:t>
      </w:r>
      <w:proofErr w:type="spellStart"/>
      <w:r>
        <w:t>lbs</w:t>
      </w:r>
      <w:proofErr w:type="spellEnd"/>
      <w:r>
        <w:t>, was able to carry a static payload of 17lbs.</w:t>
      </w:r>
      <w:bookmarkStart w:id="10" w:name="_Toc407991578"/>
      <w:bookmarkStart w:id="11" w:name="_Toc408056162"/>
    </w:p>
    <w:p w:rsidR="00EE113D" w:rsidRDefault="00EE113D" w:rsidP="00EE113D">
      <w:pPr>
        <w:pStyle w:val="Heading1"/>
      </w:pPr>
      <w:r>
        <w:rPr>
          <w:noProof/>
          <w:sz w:val="36"/>
        </w:rPr>
        <w:lastRenderedPageBreak/>
        <mc:AlternateContent>
          <mc:Choice Requires="wps">
            <w:drawing>
              <wp:anchor distT="0" distB="0" distL="114300" distR="114300" simplePos="0" relativeHeight="251684352" behindDoc="0" locked="0" layoutInCell="1" allowOverlap="1" wp14:anchorId="58960BC1" wp14:editId="0F4DD930">
                <wp:simplePos x="0" y="0"/>
                <wp:positionH relativeFrom="margin">
                  <wp:posOffset>-428625</wp:posOffset>
                </wp:positionH>
                <wp:positionV relativeFrom="paragraph">
                  <wp:posOffset>-56515</wp:posOffset>
                </wp:positionV>
                <wp:extent cx="6315740" cy="0"/>
                <wp:effectExtent l="38100" t="38100" r="27940" b="95250"/>
                <wp:wrapNone/>
                <wp:docPr id="15" name="Straight Connector 15"/>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DE6CB93" id="Straight Connector 15" o:spid="_x0000_s1026" style="position:absolute;z-index:251684352;visibility:visible;mso-wrap-style:square;mso-wrap-distance-left:9pt;mso-wrap-distance-top:0;mso-wrap-distance-right:9pt;mso-wrap-distance-bottom:0;mso-position-horizontal:absolute;mso-position-horizontal-relative:margin;mso-position-vertical:absolute;mso-position-vertical-relative:text" from="-33.75pt,-4.45pt" to="463.5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" strokecolor="#0f6fc6 [3204]" strokeweight="3pt">
                <v:stroke dashstyle="dash"/>
                <v:shadow on="t" color="black" opacity=".5" origin=",-.5" offset="0"/>
                <w10:wrap anchorx="margin"/>
              </v:line>
            </w:pict>
          </mc:Fallback>
        </mc:AlternateContent>
      </w:r>
      <w:r w:rsidR="000D6C1B">
        <w:t xml:space="preserve">Automated </w:t>
      </w:r>
      <w:r>
        <w:t xml:space="preserve">Motor/Propeller Test </w:t>
      </w:r>
      <w:r w:rsidR="00C06B8C">
        <w:t>S</w:t>
      </w:r>
      <w:r>
        <w:t>tand</w:t>
      </w:r>
      <w:bookmarkEnd w:id="10"/>
      <w:bookmarkEnd w:id="11"/>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0D6C1B" w:rsidP="006E6716">
            <w:pPr>
              <w:pStyle w:val="NoSpacing"/>
              <w:jc w:val="right"/>
            </w:pPr>
            <w:r>
              <w:t>4 months</w:t>
            </w:r>
          </w:p>
        </w:tc>
      </w:tr>
      <w:tr w:rsidR="00947361" w:rsidTr="006E6716">
        <w:trPr>
          <w:trHeight w:val="276"/>
        </w:trPr>
        <w:tc>
          <w:tcPr>
            <w:tcW w:w="2829" w:type="dxa"/>
          </w:tcPr>
          <w:p w:rsidR="00947361" w:rsidRPr="004B5E16" w:rsidRDefault="00947361" w:rsidP="006E6716">
            <w:pPr>
              <w:pStyle w:val="NoSpacing"/>
              <w:rPr>
                <w:b/>
              </w:rPr>
            </w:pPr>
            <w:r>
              <w:rPr>
                <w:b/>
              </w:rPr>
              <w:t>Period:</w:t>
            </w:r>
          </w:p>
        </w:tc>
        <w:tc>
          <w:tcPr>
            <w:tcW w:w="1491" w:type="dxa"/>
          </w:tcPr>
          <w:p w:rsidR="00947361" w:rsidRDefault="00947361" w:rsidP="006E6716">
            <w:pPr>
              <w:pStyle w:val="NoSpacing"/>
              <w:jc w:val="right"/>
            </w:pPr>
            <w:r>
              <w:t>Fall 2014</w:t>
            </w:r>
          </w:p>
        </w:tc>
      </w:tr>
    </w:tbl>
    <w:p w:rsidR="004A0F22" w:rsidRDefault="004A0F22" w:rsidP="005F7908"/>
    <w:p w:rsidR="00947361" w:rsidRDefault="00947361" w:rsidP="00B33240">
      <w:pPr>
        <w:jc w:val="both"/>
      </w:pPr>
    </w:p>
    <w:p w:rsidR="00804BFE" w:rsidRDefault="00804BFE" w:rsidP="00B33240">
      <w:pPr>
        <w:jc w:val="both"/>
      </w:pPr>
      <w:r>
        <w:t>A fully automated test stand was developed by myself and another teammate classify motor and propeller combinations that would produce the greatest thrust while staying below the maximum power consumption limit (1000W) that was defined by the competition.  In addition to static benchtop tests, we attached the test stand to the top of a car in order to characterize the dynamic properties of each propulsion system.</w:t>
      </w:r>
    </w:p>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r w:rsidR="00804BFE">
        <w:rPr>
          <w:rFonts w:asciiTheme="minorHAnsi" w:hAnsiTheme="minorHAnsi"/>
          <w:color w:val="000000"/>
          <w:sz w:val="22"/>
          <w:szCs w:val="27"/>
        </w:rPr>
        <w:t xml:space="preserve"> from laser-cut and bent sheet metal</w:t>
      </w:r>
    </w:p>
    <w:p w:rsid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Designed circuitry that allows a Teensy 3.1 microcontroller to measure</w:t>
      </w:r>
      <w:r w:rsidR="00EC431E" w:rsidRPr="00EC431E">
        <w:rPr>
          <w:rFonts w:eastAsia="Times New Roman" w:cs="Times New Roman"/>
          <w:color w:val="000000"/>
          <w:szCs w:val="27"/>
        </w:rPr>
        <w:t xml:space="preserve"> instantaneous c</w:t>
      </w:r>
      <w:r w:rsidRPr="00EC431E">
        <w:rPr>
          <w:rFonts w:eastAsia="Times New Roman" w:cs="Times New Roman"/>
          <w:color w:val="000000"/>
          <w:szCs w:val="27"/>
        </w:rPr>
        <w:t>urrent</w:t>
      </w:r>
      <w:r w:rsidR="00EC431E" w:rsidRPr="00EC431E">
        <w:rPr>
          <w:rFonts w:eastAsia="Times New Roman" w:cs="Times New Roman"/>
          <w:color w:val="000000"/>
          <w:szCs w:val="27"/>
        </w:rPr>
        <w:t>, voltage, thrust, and motor speed.</w:t>
      </w:r>
    </w:p>
    <w:p w:rsidR="00FD1F80" w:rsidRP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Wrote program in Python to</w:t>
      </w:r>
    </w:p>
    <w:p w:rsid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Initialize the test stand</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data acquisition commands</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motor control commands based on scratch built PID controller</w:t>
      </w:r>
    </w:p>
    <w:p w:rsidR="00D477C1" w:rsidRDefault="00552AC4" w:rsidP="00C52D14">
      <w:pPr>
        <w:pStyle w:val="ListParagraph"/>
        <w:numPr>
          <w:ilvl w:val="1"/>
          <w:numId w:val="13"/>
        </w:numPr>
        <w:spacing w:before="100" w:beforeAutospacing="1" w:after="100" w:afterAutospacing="1" w:line="240" w:lineRule="auto"/>
      </w:pPr>
      <w:r w:rsidRPr="00804BFE">
        <w:rPr>
          <w:rFonts w:eastAsia="Times New Roman" w:cs="Times New Roman"/>
          <w:color w:val="000000"/>
          <w:szCs w:val="27"/>
        </w:rPr>
        <w:t>Scale, store, a</w:t>
      </w:r>
      <w:r w:rsidR="00804BFE" w:rsidRPr="00804BFE">
        <w:rPr>
          <w:rFonts w:eastAsia="Times New Roman" w:cs="Times New Roman"/>
          <w:color w:val="000000"/>
          <w:szCs w:val="27"/>
        </w:rPr>
        <w:t>nd display the results of a test</w:t>
      </w:r>
    </w:p>
    <w:p w:rsidR="00C06B8C" w:rsidRDefault="00172315" w:rsidP="001D0BC6">
      <w:pPr>
        <w:ind w:firstLine="360"/>
        <w:jc w:val="center"/>
      </w:pPr>
      <w:r>
        <w:rPr>
          <w:noProof/>
        </w:rPr>
        <mc:AlternateContent>
          <mc:Choice Requires="wpg">
            <w:drawing>
              <wp:anchor distT="0" distB="0" distL="114300" distR="114300" simplePos="0" relativeHeight="251690496" behindDoc="0" locked="0" layoutInCell="1" allowOverlap="1" wp14:anchorId="1E358934" wp14:editId="06DD42FF">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40"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2888AE4" id="Group 16" o:spid="_x0000_s1026" style="position:absolute;margin-left:0;margin-top:6pt;width:523.3pt;height:172.4pt;z-index:251690496;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41"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42" o:title="IMG_20150102_173519_879" cropleft="12503f" cropright="12038f"/>
                  <v:shadow on="t" color="black" opacity="28180f" origin="-.5,-.5" offset=".74836mm,.74836mm"/>
                  <v:path arrowok="t"/>
                </v:shape>
                <w10:wrap type="topAndBottom" anchorx="margin"/>
              </v:group>
            </w:pict>
          </mc:Fallback>
        </mc:AlternateContent>
      </w:r>
      <w:r w:rsidR="006E6716">
        <w:t>Shows the test stand (powder coated UW – Platteville colors) and the strain gauge used to measure thrust.</w:t>
      </w:r>
    </w:p>
    <w:p w:rsidR="00947361" w:rsidRDefault="007A6701" w:rsidP="00947361">
      <w:pPr>
        <w:jc w:val="center"/>
        <w:rPr>
          <w:b/>
          <w:color w:val="C00000"/>
          <w:u w:val="single"/>
        </w:rPr>
      </w:pPr>
      <w:r>
        <w:rPr>
          <w:noProof/>
        </w:rPr>
        <w:drawing>
          <wp:anchor distT="0" distB="0" distL="114300" distR="114300" simplePos="0" relativeHeight="251733504" behindDoc="0" locked="0" layoutInCell="1" allowOverlap="1" wp14:anchorId="331D6B6C" wp14:editId="0AAEEB99">
            <wp:simplePos x="0" y="0"/>
            <wp:positionH relativeFrom="column">
              <wp:posOffset>5200650</wp:posOffset>
            </wp:positionH>
            <wp:positionV relativeFrom="paragraph">
              <wp:posOffset>215265</wp:posOffset>
            </wp:positionV>
            <wp:extent cx="952500" cy="591185"/>
            <wp:effectExtent l="0" t="0" r="0" b="0"/>
            <wp:wrapSquare wrapText="bothSides"/>
            <wp:docPr id="456" name="Picture 456"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361">
        <w:rPr>
          <w:b/>
          <w:color w:val="C00000"/>
          <w:u w:val="single"/>
        </w:rPr>
        <w:t>See Appendix for an example of a plot that was generated by the test stand and bar graph summarizing the results of static and dynamic tests.</w:t>
      </w:r>
    </w:p>
    <w:p w:rsidR="00947361" w:rsidRDefault="00947361" w:rsidP="007A6701">
      <w:pPr>
        <w:jc w:val="center"/>
        <w:rPr>
          <w:rStyle w:val="Hyperlink"/>
        </w:rPr>
      </w:pPr>
      <w:r>
        <w:rPr>
          <w:b/>
          <w:color w:val="0F6FC6" w:themeColor="accent1"/>
          <w:u w:val="single"/>
        </w:rPr>
        <w:t xml:space="preserve">Early </w:t>
      </w:r>
      <w:r w:rsidRPr="00947361">
        <w:rPr>
          <w:b/>
          <w:color w:val="0F6FC6" w:themeColor="accent1"/>
          <w:u w:val="single"/>
        </w:rPr>
        <w:t xml:space="preserve">Test Stand </w:t>
      </w:r>
      <w:r>
        <w:rPr>
          <w:b/>
          <w:color w:val="0F6FC6" w:themeColor="accent1"/>
          <w:u w:val="single"/>
        </w:rPr>
        <w:t xml:space="preserve">Development </w:t>
      </w:r>
      <w:r w:rsidRPr="00947361">
        <w:rPr>
          <w:b/>
          <w:color w:val="0F6FC6" w:themeColor="accent1"/>
          <w:u w:val="single"/>
        </w:rPr>
        <w:t>Video:</w:t>
      </w:r>
      <w:r w:rsidRPr="00947361">
        <w:rPr>
          <w:color w:val="0F6FC6" w:themeColor="accent1"/>
        </w:rPr>
        <w:t xml:space="preserve"> </w:t>
      </w:r>
      <w:hyperlink r:id="rId44" w:history="1">
        <w:r w:rsidRPr="00947361">
          <w:rPr>
            <w:rStyle w:val="Hyperlink"/>
          </w:rPr>
          <w:t>https://www.youtube.com/watch?v=-mOnRbxfxIw</w:t>
        </w:r>
      </w:hyperlink>
    </w:p>
    <w:p w:rsidR="00032FCE" w:rsidRPr="007A6701" w:rsidRDefault="00032FCE" w:rsidP="007A6701">
      <w:pPr>
        <w:jc w:val="center"/>
        <w:rPr>
          <w:b/>
          <w:color w:val="0F6FC6" w:themeColor="accent1"/>
          <w:u w:val="single"/>
        </w:rPr>
      </w:pPr>
    </w:p>
    <w:p w:rsidR="001D0BC6" w:rsidRDefault="00032FCE" w:rsidP="00947361">
      <w:pPr>
        <w:pStyle w:val="Heading1"/>
      </w:pPr>
      <w:r>
        <w:rPr>
          <w:noProof/>
          <w:sz w:val="36"/>
        </w:rPr>
        <w:lastRenderedPageBreak/>
        <mc:AlternateContent>
          <mc:Choice Requires="wps">
            <w:drawing>
              <wp:anchor distT="0" distB="0" distL="114300" distR="114300" simplePos="0" relativeHeight="251732480" behindDoc="0" locked="0" layoutInCell="1" allowOverlap="1" wp14:anchorId="4368D2A5" wp14:editId="2765CE7F">
                <wp:simplePos x="0" y="0"/>
                <wp:positionH relativeFrom="margin">
                  <wp:posOffset>-428625</wp:posOffset>
                </wp:positionH>
                <wp:positionV relativeFrom="paragraph">
                  <wp:posOffset>-93345</wp:posOffset>
                </wp:positionV>
                <wp:extent cx="6315740" cy="0"/>
                <wp:effectExtent l="38100" t="38100" r="66040" b="95250"/>
                <wp:wrapNone/>
                <wp:docPr id="455" name="Straight Connector 455"/>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265C20D" id="Straight Connector 455" o:spid="_x0000_s1026" style="position:absolute;z-index:251732480;visibility:visible;mso-wrap-style:square;mso-wrap-distance-left:9pt;mso-wrap-distance-top:0;mso-wrap-distance-right:9pt;mso-wrap-distance-bottom:0;mso-position-horizontal:absolute;mso-position-horizontal-relative:margin;mso-position-vertical:absolute;mso-position-vertical-relative:text" from="-33.75pt,-7.35pt" to="463.5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" strokecolor="#0f6fc6 [3204]" strokeweight="3pt">
                <v:stroke dashstyle="3 1"/>
                <v:shadow on="t" color="black" opacity=".5" origin=",-.5" offset="0"/>
                <w10:wrap anchorx="margin"/>
              </v:line>
            </w:pict>
          </mc:Fallback>
        </mc:AlternateContent>
      </w:r>
      <w:r w:rsidR="00947361">
        <w:t>Flight Power</w:t>
      </w:r>
      <w:r w:rsidR="00B33240">
        <w:t xml:space="preserve"> System</w:t>
      </w:r>
      <w:r w:rsidR="00947361">
        <w:t xml:space="preserve"> Controller</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1458"/>
      </w:tblGrid>
      <w:tr w:rsidR="00947361" w:rsidRPr="00A32E05" w:rsidTr="00032FCE">
        <w:trPr>
          <w:trHeight w:val="317"/>
        </w:trPr>
        <w:tc>
          <w:tcPr>
            <w:tcW w:w="1992" w:type="dxa"/>
          </w:tcPr>
          <w:p w:rsidR="00947361" w:rsidRDefault="00947361" w:rsidP="00154202">
            <w:pPr>
              <w:pStyle w:val="NoSpacing"/>
              <w:rPr>
                <w:b/>
              </w:rPr>
            </w:pPr>
            <w:r w:rsidRPr="004B5E16">
              <w:rPr>
                <w:b/>
              </w:rPr>
              <w:t xml:space="preserve">Project Length: </w:t>
            </w:r>
          </w:p>
        </w:tc>
        <w:tc>
          <w:tcPr>
            <w:tcW w:w="1458" w:type="dxa"/>
          </w:tcPr>
          <w:p w:rsidR="00947361" w:rsidRPr="00A32E05" w:rsidRDefault="00947361" w:rsidP="00032FCE">
            <w:pPr>
              <w:pStyle w:val="NoSpacing"/>
              <w:jc w:val="right"/>
            </w:pPr>
            <w:r>
              <w:t>1 month</w:t>
            </w:r>
          </w:p>
        </w:tc>
      </w:tr>
      <w:tr w:rsidR="00032FCE" w:rsidRPr="00A32E05" w:rsidTr="00032FCE">
        <w:trPr>
          <w:trHeight w:val="317"/>
        </w:trPr>
        <w:tc>
          <w:tcPr>
            <w:tcW w:w="1992" w:type="dxa"/>
          </w:tcPr>
          <w:p w:rsidR="00032FCE" w:rsidRPr="004B5E16" w:rsidRDefault="00032FCE" w:rsidP="00154202">
            <w:pPr>
              <w:pStyle w:val="NoSpacing"/>
              <w:rPr>
                <w:b/>
              </w:rPr>
            </w:pPr>
            <w:r>
              <w:rPr>
                <w:b/>
              </w:rPr>
              <w:t xml:space="preserve">Period: </w:t>
            </w:r>
          </w:p>
        </w:tc>
        <w:tc>
          <w:tcPr>
            <w:tcW w:w="1458" w:type="dxa"/>
          </w:tcPr>
          <w:p w:rsidR="00032FCE" w:rsidRDefault="00032FCE" w:rsidP="00032FCE">
            <w:pPr>
              <w:pStyle w:val="NoSpacing"/>
              <w:jc w:val="right"/>
            </w:pPr>
            <w:r>
              <w:t>Spring 2015</w:t>
            </w:r>
          </w:p>
        </w:tc>
      </w:tr>
    </w:tbl>
    <w:p w:rsidR="00947361" w:rsidRPr="00947361" w:rsidRDefault="00947361" w:rsidP="00947361"/>
    <w:p w:rsidR="00032FCE" w:rsidRDefault="00032FCE" w:rsidP="00FD1F80">
      <w:pPr>
        <w:ind w:firstLine="360"/>
      </w:pPr>
    </w:p>
    <w:p w:rsidR="005144B0" w:rsidRDefault="00B33240" w:rsidP="004848AA">
      <w:pPr>
        <w:ind w:firstLine="360"/>
        <w:jc w:val="both"/>
      </w:pPr>
      <w:r>
        <w:rPr>
          <w:noProof/>
        </w:rPr>
        <w:drawing>
          <wp:anchor distT="0" distB="0" distL="114300" distR="114300" simplePos="0" relativeHeight="251734528" behindDoc="0" locked="0" layoutInCell="1" allowOverlap="1" wp14:anchorId="664642E6" wp14:editId="30815835">
            <wp:simplePos x="0" y="0"/>
            <wp:positionH relativeFrom="column">
              <wp:posOffset>3467100</wp:posOffset>
            </wp:positionH>
            <wp:positionV relativeFrom="paragraph">
              <wp:posOffset>847090</wp:posOffset>
            </wp:positionV>
            <wp:extent cx="2257425" cy="1895475"/>
            <wp:effectExtent l="76200" t="76200" r="142875" b="14287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7425" cy="189547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552" behindDoc="0" locked="0" layoutInCell="1" allowOverlap="1" wp14:anchorId="71065D20" wp14:editId="1C2F767C">
            <wp:simplePos x="0" y="0"/>
            <wp:positionH relativeFrom="column">
              <wp:posOffset>-428625</wp:posOffset>
            </wp:positionH>
            <wp:positionV relativeFrom="paragraph">
              <wp:posOffset>876935</wp:posOffset>
            </wp:positionV>
            <wp:extent cx="3552825" cy="1865630"/>
            <wp:effectExtent l="0" t="0" r="9525"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2825" cy="1865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FCE">
        <w:t xml:space="preserve">In order to ensure that our aircraft fully utilized its power system without exceeding the 1000 W competition mandated </w:t>
      </w:r>
      <w:r w:rsidR="005144B0">
        <w:t xml:space="preserve">power </w:t>
      </w:r>
      <w:r w:rsidR="00032FCE">
        <w:t xml:space="preserve">limit, </w:t>
      </w:r>
      <w:r w:rsidR="005144B0">
        <w:t xml:space="preserve">I developed a closed loop controller to manage the throttle.  The system consisted of a Teensy 3.1 microcontroller, power sensing circuitry, and a custom </w:t>
      </w:r>
      <w:r>
        <w:t>PCB</w:t>
      </w:r>
      <w:r w:rsidR="005144B0">
        <w:t>.</w:t>
      </w:r>
      <w:r>
        <w:t xml:space="preserve">  I was the sole developer of this system with the exception of some PBC layout.</w:t>
      </w:r>
    </w:p>
    <w:p w:rsidR="005144B0" w:rsidRDefault="005144B0" w:rsidP="005144B0">
      <w:pPr>
        <w:ind w:firstLine="360"/>
        <w:jc w:val="center"/>
      </w:pPr>
      <w:r>
        <w:t xml:space="preserve">Shows a block diagram of the complete flight hardware system including the </w:t>
      </w:r>
      <w:r w:rsidR="00B33240">
        <w:t>power system controller (left).  Custom PCB for the controller (right).</w:t>
      </w:r>
    </w:p>
    <w:p w:rsidR="003B7BC8" w:rsidRPr="005F782A" w:rsidRDefault="00B33240" w:rsidP="003B7BC8">
      <w:pPr>
        <w:pStyle w:val="Heading1"/>
        <w:rPr>
          <w:sz w:val="36"/>
        </w:rPr>
      </w:pPr>
      <w:bookmarkStart w:id="12" w:name="_Toc408056163"/>
      <w:r>
        <w:rPr>
          <w:noProof/>
          <w:sz w:val="36"/>
        </w:rPr>
        <mc:AlternateContent>
          <mc:Choice Requires="wps">
            <w:drawing>
              <wp:anchor distT="0" distB="0" distL="114300" distR="114300" simplePos="0" relativeHeight="251737600" behindDoc="0" locked="0" layoutInCell="1" allowOverlap="1" wp14:anchorId="6CA7FA1D" wp14:editId="033324F9">
                <wp:simplePos x="0" y="0"/>
                <wp:positionH relativeFrom="margin">
                  <wp:align>center</wp:align>
                </wp:positionH>
                <wp:positionV relativeFrom="paragraph">
                  <wp:posOffset>37465</wp:posOffset>
                </wp:positionV>
                <wp:extent cx="6315740" cy="0"/>
                <wp:effectExtent l="38100" t="38100" r="66040" b="95250"/>
                <wp:wrapNone/>
                <wp:docPr id="450" name="Straight Connector 450"/>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8EA190E" id="Straight Connector 450" o:spid="_x0000_s1026" style="position:absolute;z-index:251737600;visibility:visible;mso-wrap-style:square;mso-wrap-distance-left:9pt;mso-wrap-distance-top:0;mso-wrap-distance-right:9pt;mso-wrap-distance-bottom:0;mso-position-horizontal:center;mso-position-horizontal-relative:margin;mso-position-vertical:absolute;mso-position-vertical-relative:text" from="0,2.95pt" to="497.3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" strokecolor="#0f6fc6 [3204]" strokeweight="3pt">
                <v:shadow on="t" color="black" opacity=".5" origin=",-.5" offset="0"/>
                <w10:wrap anchorx="margin"/>
              </v:line>
            </w:pict>
          </mc:Fallback>
        </mc:AlternateContent>
      </w:r>
      <w:r w:rsidR="001F092A">
        <w:rPr>
          <w:noProof/>
        </w:rPr>
        <w:drawing>
          <wp:anchor distT="0" distB="0" distL="114300" distR="114300" simplePos="0" relativeHeight="251714048" behindDoc="0" locked="0" layoutInCell="1" allowOverlap="1" wp14:anchorId="6BD5674C" wp14:editId="74E8CEA9">
            <wp:simplePos x="0" y="0"/>
            <wp:positionH relativeFrom="column">
              <wp:posOffset>3771900</wp:posOffset>
            </wp:positionH>
            <wp:positionV relativeFrom="paragraph">
              <wp:posOffset>315595</wp:posOffset>
            </wp:positionV>
            <wp:extent cx="2438400" cy="1989455"/>
            <wp:effectExtent l="76200" t="76200" r="133350" b="12509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8400" cy="198945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36"/>
        </w:rPr>
        <w:t>Undergraduate</w:t>
      </w:r>
      <w:r w:rsidR="003B7BC8">
        <w:rPr>
          <w:sz w:val="36"/>
        </w:rPr>
        <w:t xml:space="preserve"> Research in Microsystems &amp; Nanotechnology</w:t>
      </w:r>
      <w:bookmarkEnd w:id="12"/>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3B7BC8" w:rsidTr="00C8248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Duration:</w:t>
            </w:r>
          </w:p>
        </w:tc>
        <w:tc>
          <w:tcPr>
            <w:tcW w:w="3506" w:type="dxa"/>
          </w:tcPr>
          <w:p w:rsidR="003B7BC8" w:rsidRDefault="003B7BC8" w:rsidP="00C82485">
            <w:pPr>
              <w:jc w:val="right"/>
              <w:cnfStyle w:val="100000000000" w:firstRow="1" w:lastRow="0" w:firstColumn="0" w:lastColumn="0" w:oddVBand="0" w:evenVBand="0" w:oddHBand="0" w:evenHBand="0" w:firstRowFirstColumn="0" w:firstRowLastColumn="0" w:lastRowFirstColumn="0" w:lastRowLastColumn="0"/>
            </w:pPr>
            <w:r>
              <w:t>Spring 2014 - Present</w:t>
            </w:r>
          </w:p>
        </w:tc>
      </w:tr>
      <w:tr w:rsidR="003B7BC8" w:rsidTr="00C824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Group Setting:</w:t>
            </w:r>
          </w:p>
        </w:tc>
        <w:tc>
          <w:tcPr>
            <w:tcW w:w="3506" w:type="dxa"/>
          </w:tcPr>
          <w:p w:rsidR="003B7BC8" w:rsidRDefault="003B7BC8" w:rsidP="004E3FC2">
            <w:pPr>
              <w:jc w:val="right"/>
              <w:cnfStyle w:val="000000100000" w:firstRow="0" w:lastRow="0" w:firstColumn="0" w:lastColumn="0" w:oddVBand="0" w:evenVBand="0" w:oddHBand="1" w:evenHBand="0" w:firstRowFirstColumn="0" w:firstRowLastColumn="0" w:lastRowFirstColumn="0" w:lastRowLastColumn="0"/>
            </w:pPr>
            <w:r>
              <w:t xml:space="preserve">Mostly independent with some </w:t>
            </w:r>
            <w:r w:rsidR="004E3FC2">
              <w:t>guidance</w:t>
            </w:r>
            <w:r>
              <w:t xml:space="preserve"> from faculty advisor and lab manager   </w:t>
            </w:r>
          </w:p>
        </w:tc>
      </w:tr>
      <w:tr w:rsidR="003B7BC8" w:rsidTr="00C82485">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Responsibilities:</w:t>
            </w:r>
          </w:p>
        </w:tc>
        <w:tc>
          <w:tcPr>
            <w:tcW w:w="3506" w:type="dxa"/>
          </w:tcPr>
          <w:p w:rsidR="003B7BC8" w:rsidRDefault="00D70BCB" w:rsidP="00D70BCB">
            <w:pPr>
              <w:jc w:val="right"/>
              <w:cnfStyle w:val="000000000000" w:firstRow="0" w:lastRow="0" w:firstColumn="0" w:lastColumn="0" w:oddVBand="0" w:evenVBand="0" w:oddHBand="0" w:evenHBand="0" w:firstRowFirstColumn="0" w:firstRowLastColumn="0" w:lastRowFirstColumn="0" w:lastRowLastColumn="0"/>
            </w:pPr>
            <w:r>
              <w:t>Designing, conducting, and analyzing tests on samples</w:t>
            </w:r>
          </w:p>
        </w:tc>
      </w:tr>
    </w:tbl>
    <w:p w:rsidR="003055CF" w:rsidRPr="00EC431E" w:rsidRDefault="003055CF" w:rsidP="004848AA">
      <w:pPr>
        <w:jc w:val="both"/>
        <w:rPr>
          <w:sz w:val="2"/>
        </w:rPr>
      </w:pPr>
    </w:p>
    <w:p w:rsidR="00D70BCB" w:rsidRDefault="00D70BCB" w:rsidP="004848AA">
      <w:pPr>
        <w:ind w:firstLine="360"/>
        <w:jc w:val="both"/>
      </w:pPr>
      <w:r>
        <w:t>My involvement in undergraduate research began when I approached one of my professors about partaking in such an opportunity.  She tasked me with refining a p</w:t>
      </w:r>
      <w:r w:rsidR="00953219">
        <w:t>rocedure</w:t>
      </w:r>
      <w:r>
        <w:t xml:space="preserve"> for creating nanostructures using a process called nanosphere lithography.  After working on this project for a year with </w:t>
      </w:r>
      <w:r w:rsidR="00CE3752">
        <w:t>encouraging</w:t>
      </w:r>
      <w:r>
        <w:t xml:space="preserve"> results</w:t>
      </w:r>
      <w:r w:rsidR="00EC431E">
        <w:t xml:space="preserve">, I changed the focus of my research to the fabrication of graphene </w:t>
      </w:r>
      <w:proofErr w:type="spellStart"/>
      <w:r w:rsidR="00EC431E">
        <w:t>nanotransistors</w:t>
      </w:r>
      <w:proofErr w:type="spellEnd"/>
      <w:r w:rsidR="00EC431E">
        <w:t xml:space="preserve"> using electron beam lithography.</w:t>
      </w:r>
    </w:p>
    <w:p w:rsidR="00D70BCB" w:rsidRPr="00EC431E" w:rsidRDefault="00D70BCB" w:rsidP="004848AA">
      <w:pPr>
        <w:ind w:firstLine="360"/>
        <w:jc w:val="both"/>
        <w:rPr>
          <w:b/>
          <w:color w:val="C00000"/>
          <w:sz w:val="20"/>
        </w:rPr>
      </w:pPr>
      <w:r w:rsidRPr="00EC431E">
        <w:rPr>
          <w:b/>
          <w:color w:val="C00000"/>
          <w:sz w:val="20"/>
        </w:rPr>
        <w:t>My research with nanosphere lithography was selected to represent the University of Wisconsin – Platteville at an event called “Posters in the Rotunda” in April of 2015</w:t>
      </w:r>
      <w:r w:rsidR="00590A8E" w:rsidRPr="00EC431E">
        <w:rPr>
          <w:b/>
          <w:color w:val="C00000"/>
          <w:sz w:val="20"/>
        </w:rPr>
        <w:t xml:space="preserve"> at the state capito</w:t>
      </w:r>
      <w:r w:rsidR="002D74C7" w:rsidRPr="00EC431E">
        <w:rPr>
          <w:b/>
          <w:color w:val="C00000"/>
          <w:sz w:val="20"/>
        </w:rPr>
        <w:t>l building</w:t>
      </w:r>
      <w:r w:rsidR="00B40523" w:rsidRPr="00EC431E">
        <w:rPr>
          <w:b/>
          <w:color w:val="C00000"/>
          <w:sz w:val="20"/>
        </w:rPr>
        <w:t xml:space="preserve"> in Madison, Wisconsin</w:t>
      </w:r>
      <w:r w:rsidRPr="00EC431E">
        <w:rPr>
          <w:b/>
          <w:color w:val="C00000"/>
          <w:sz w:val="20"/>
        </w:rPr>
        <w:t>.  At this event</w:t>
      </w:r>
      <w:r w:rsidR="00EC431E" w:rsidRPr="00EC431E">
        <w:rPr>
          <w:b/>
          <w:color w:val="C00000"/>
          <w:sz w:val="20"/>
        </w:rPr>
        <w:t xml:space="preserve"> (pictured above),</w:t>
      </w:r>
      <w:r w:rsidRPr="00EC431E">
        <w:rPr>
          <w:b/>
          <w:color w:val="C00000"/>
          <w:sz w:val="20"/>
        </w:rPr>
        <w:t xml:space="preserve"> I </w:t>
      </w:r>
      <w:r w:rsidR="00EC431E" w:rsidRPr="00EC431E">
        <w:rPr>
          <w:b/>
          <w:color w:val="C00000"/>
          <w:sz w:val="20"/>
        </w:rPr>
        <w:t>had</w:t>
      </w:r>
      <w:r w:rsidRPr="00EC431E">
        <w:rPr>
          <w:b/>
          <w:color w:val="C00000"/>
          <w:sz w:val="20"/>
        </w:rPr>
        <w:t xml:space="preserve"> the opportunity to show m</w:t>
      </w:r>
      <w:r w:rsidR="00EC431E" w:rsidRPr="00EC431E">
        <w:rPr>
          <w:b/>
          <w:color w:val="C00000"/>
          <w:sz w:val="20"/>
        </w:rPr>
        <w:t>y research to state legislators, University of Wisconsin System leaders, Students, and Alumni.</w:t>
      </w:r>
    </w:p>
    <w:p w:rsidR="00D70BCB" w:rsidRDefault="00D70BCB" w:rsidP="00D70BCB">
      <w:pPr>
        <w:pStyle w:val="Heading1"/>
      </w:pPr>
      <w:bookmarkStart w:id="13" w:name="_Toc408056164"/>
      <w:r>
        <w:rPr>
          <w:noProof/>
          <w:sz w:val="36"/>
        </w:rPr>
        <w:lastRenderedPageBreak/>
        <mc:AlternateContent>
          <mc:Choice Requires="wps">
            <w:drawing>
              <wp:anchor distT="0" distB="0" distL="114300" distR="114300" simplePos="0" relativeHeight="251693568" behindDoc="0" locked="0" layoutInCell="1" allowOverlap="1" wp14:anchorId="33835024" wp14:editId="4FA63FEE">
                <wp:simplePos x="0" y="0"/>
                <wp:positionH relativeFrom="margin">
                  <wp:posOffset>-428625</wp:posOffset>
                </wp:positionH>
                <wp:positionV relativeFrom="paragraph">
                  <wp:posOffset>-37465</wp:posOffset>
                </wp:positionV>
                <wp:extent cx="6315740" cy="0"/>
                <wp:effectExtent l="38100" t="38100" r="27940" b="95250"/>
                <wp:wrapNone/>
                <wp:docPr id="24" name="Straight Connector 24"/>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D228063" id="Straight Connector 24" o:spid="_x0000_s1026" style="position:absolute;z-index:251693568;visibility:visible;mso-wrap-style:square;mso-wrap-distance-left:9pt;mso-wrap-distance-top:0;mso-wrap-distance-right:9pt;mso-wrap-distance-bottom:0;mso-position-horizontal:absolute;mso-position-horizontal-relative:margin;mso-position-vertical:absolute;mso-position-vertical-relative:text" from="-33.75pt,-2.95pt" to="463.5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" strokecolor="#0f6fc6 [3204]" strokeweight="3pt">
                <v:stroke dashstyle="dash"/>
                <v:shadow on="t" color="black" opacity=".5" origin=",-.5" offset="0"/>
                <w10:wrap anchorx="margin"/>
              </v:line>
            </w:pict>
          </mc:Fallback>
        </mc:AlternateContent>
      </w:r>
      <w:r>
        <w:t>Nanosphere Lithography</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D70BCB" w:rsidTr="00D70BCB">
        <w:trPr>
          <w:trHeight w:val="276"/>
        </w:trPr>
        <w:tc>
          <w:tcPr>
            <w:tcW w:w="2340" w:type="dxa"/>
          </w:tcPr>
          <w:p w:rsidR="00D70BCB" w:rsidRDefault="00D70BCB" w:rsidP="00C82485">
            <w:pPr>
              <w:pStyle w:val="NoSpacing"/>
              <w:rPr>
                <w:b/>
              </w:rPr>
            </w:pPr>
            <w:r w:rsidRPr="004B5E16">
              <w:rPr>
                <w:b/>
              </w:rPr>
              <w:t xml:space="preserve">Project Length: </w:t>
            </w:r>
          </w:p>
        </w:tc>
        <w:tc>
          <w:tcPr>
            <w:tcW w:w="1980" w:type="dxa"/>
          </w:tcPr>
          <w:p w:rsidR="00D70BCB" w:rsidRPr="00A32E05" w:rsidRDefault="00D70BCB" w:rsidP="00C82485">
            <w:pPr>
              <w:pStyle w:val="NoSpacing"/>
              <w:jc w:val="right"/>
            </w:pPr>
            <w:r>
              <w:t>1 Year</w:t>
            </w:r>
          </w:p>
        </w:tc>
      </w:tr>
      <w:tr w:rsidR="00D70BCB" w:rsidTr="00D70BCB">
        <w:trPr>
          <w:trHeight w:val="294"/>
        </w:trPr>
        <w:tc>
          <w:tcPr>
            <w:tcW w:w="2340" w:type="dxa"/>
          </w:tcPr>
          <w:p w:rsidR="00D70BCB" w:rsidRDefault="00D70BCB" w:rsidP="00C82485">
            <w:pPr>
              <w:pStyle w:val="NoSpacing"/>
              <w:rPr>
                <w:b/>
              </w:rPr>
            </w:pPr>
            <w:r>
              <w:rPr>
                <w:b/>
              </w:rPr>
              <w:t>Period:</w:t>
            </w:r>
          </w:p>
        </w:tc>
        <w:tc>
          <w:tcPr>
            <w:tcW w:w="1980" w:type="dxa"/>
          </w:tcPr>
          <w:p w:rsidR="00D70BCB" w:rsidRPr="00A32E05" w:rsidRDefault="00D70BCB" w:rsidP="00C82485">
            <w:pPr>
              <w:pStyle w:val="NoSpacing"/>
              <w:jc w:val="right"/>
            </w:pPr>
            <w:r>
              <w:t>Spring – Fall 2014</w:t>
            </w:r>
          </w:p>
        </w:tc>
      </w:tr>
      <w:tr w:rsidR="003055CF" w:rsidTr="00D70BCB">
        <w:trPr>
          <w:trHeight w:val="294"/>
        </w:trPr>
        <w:tc>
          <w:tcPr>
            <w:tcW w:w="2340" w:type="dxa"/>
          </w:tcPr>
          <w:p w:rsidR="003055CF" w:rsidRDefault="003055CF" w:rsidP="00C82485">
            <w:pPr>
              <w:pStyle w:val="NoSpacing"/>
              <w:rPr>
                <w:b/>
              </w:rPr>
            </w:pPr>
          </w:p>
        </w:tc>
        <w:tc>
          <w:tcPr>
            <w:tcW w:w="1980" w:type="dxa"/>
          </w:tcPr>
          <w:p w:rsidR="003055CF" w:rsidRDefault="003055CF" w:rsidP="00C82485">
            <w:pPr>
              <w:pStyle w:val="NoSpacing"/>
              <w:jc w:val="right"/>
            </w:pPr>
          </w:p>
        </w:tc>
      </w:tr>
    </w:tbl>
    <w:p w:rsidR="00D70BCB" w:rsidRDefault="00C82485" w:rsidP="00D70BCB">
      <w:r>
        <w:tab/>
      </w:r>
      <w:r w:rsidR="003055CF">
        <w:t>The basic steps for this type of lithography are as follows.</w:t>
      </w:r>
    </w:p>
    <w:p w:rsidR="003055CF" w:rsidRDefault="003055CF" w:rsidP="003055CF">
      <w:pPr>
        <w:pStyle w:val="ListParagraph"/>
        <w:numPr>
          <w:ilvl w:val="0"/>
          <w:numId w:val="17"/>
        </w:numPr>
      </w:pPr>
      <w:r>
        <w:t>Clean substrate</w:t>
      </w:r>
    </w:p>
    <w:p w:rsidR="003055CF" w:rsidRDefault="003055CF" w:rsidP="003055CF">
      <w:pPr>
        <w:pStyle w:val="ListParagraph"/>
        <w:numPr>
          <w:ilvl w:val="0"/>
          <w:numId w:val="17"/>
        </w:numPr>
      </w:pPr>
      <w:r>
        <w:t>Spin coat 1 µm (or smaller) spheres on surface of substrate</w:t>
      </w:r>
    </w:p>
    <w:p w:rsidR="003055CF" w:rsidRDefault="003055CF" w:rsidP="003055CF">
      <w:pPr>
        <w:pStyle w:val="ListParagraph"/>
        <w:numPr>
          <w:ilvl w:val="0"/>
          <w:numId w:val="17"/>
        </w:numPr>
      </w:pPr>
      <w:r>
        <w:t>Deposit metal over substrate using the spheres as a mask</w:t>
      </w:r>
    </w:p>
    <w:p w:rsidR="003055CF" w:rsidRDefault="008448DE" w:rsidP="003055CF">
      <w:pPr>
        <w:pStyle w:val="ListParagraph"/>
        <w:numPr>
          <w:ilvl w:val="0"/>
          <w:numId w:val="17"/>
        </w:numPr>
      </w:pPr>
      <w:r>
        <w:rPr>
          <w:noProof/>
        </w:rPr>
        <w:drawing>
          <wp:anchor distT="0" distB="0" distL="114300" distR="114300" simplePos="0" relativeHeight="251694592" behindDoc="0" locked="0" layoutInCell="1" allowOverlap="1" wp14:anchorId="03D86EFD" wp14:editId="2126921D">
            <wp:simplePos x="0" y="0"/>
            <wp:positionH relativeFrom="margin">
              <wp:align>center</wp:align>
            </wp:positionH>
            <wp:positionV relativeFrom="paragraph">
              <wp:posOffset>218440</wp:posOffset>
            </wp:positionV>
            <wp:extent cx="5000625" cy="151003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06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CF">
        <w:t>Remove spheres from surface to expose nanostructures</w:t>
      </w:r>
    </w:p>
    <w:p w:rsidR="00D70BCB" w:rsidRDefault="00391ED9" w:rsidP="00AD49C1">
      <w:pPr>
        <w:jc w:val="center"/>
      </w:pPr>
      <w:r>
        <w:rPr>
          <w:noProof/>
        </w:rPr>
        <mc:AlternateContent>
          <mc:Choice Requires="wpg">
            <w:drawing>
              <wp:anchor distT="0" distB="0" distL="114300" distR="114300" simplePos="0" relativeHeight="251697664" behindDoc="0" locked="0" layoutInCell="1" allowOverlap="1">
                <wp:simplePos x="0" y="0"/>
                <wp:positionH relativeFrom="margin">
                  <wp:align>center</wp:align>
                </wp:positionH>
                <wp:positionV relativeFrom="paragraph">
                  <wp:posOffset>2119630</wp:posOffset>
                </wp:positionV>
                <wp:extent cx="7141210" cy="2543175"/>
                <wp:effectExtent l="76200" t="76200" r="2540" b="142875"/>
                <wp:wrapTopAndBottom/>
                <wp:docPr id="458" name="Group 458"/>
                <wp:cNvGraphicFramePr/>
                <a:graphic xmlns:a="http://schemas.openxmlformats.org/drawingml/2006/main">
                  <a:graphicData uri="http://schemas.microsoft.com/office/word/2010/wordprocessingGroup">
                    <wpg:wgp>
                      <wpg:cNvGrpSpPr/>
                      <wpg:grpSpPr>
                        <a:xfrm>
                          <a:off x="0" y="0"/>
                          <a:ext cx="7141210" cy="2543175"/>
                          <a:chOff x="0" y="0"/>
                          <a:chExt cx="7141210" cy="2543175"/>
                        </a:xfrm>
                      </wpg:grpSpPr>
                      <pic:pic xmlns:pic="http://schemas.openxmlformats.org/drawingml/2006/picture">
                        <pic:nvPicPr>
                          <pic:cNvPr id="21" name="Picture 21" descr="E:\#Andy\MSNT Research\Fall 2014\Random\3d2.tif"/>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https://lh6.googleusercontent.com/RF_bQt4CK2dY75VLTq7QZ1ferI5kRcZtAs8Nk_ndhrrb-HUICQziC-E7pKwGJlEtMCpdT530ACw_1-u51KyLxwK0FVQLcX7IGEax7ltkGBq1UV8B1_Im7vg5M5aSIG2leLe-"/>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552825" y="152400"/>
                            <a:ext cx="3588385" cy="2113280"/>
                          </a:xfrm>
                          <a:prstGeom prst="rect">
                            <a:avLst/>
                          </a:prstGeom>
                          <a:noFill/>
                          <a:ln>
                            <a:noFill/>
                          </a:ln>
                        </pic:spPr>
                      </pic:pic>
                    </wpg:wgp>
                  </a:graphicData>
                </a:graphic>
              </wp:anchor>
            </w:drawing>
          </mc:Choice>
          <mc:Fallback>
            <w:pict>
              <v:group w14:anchorId="106C2E1D" id="Group 458" o:spid="_x0000_s1026" style="position:absolute;margin-left:0;margin-top:166.9pt;width:562.3pt;height:200.25pt;z-index:251697664;mso-position-horizontal:center;mso-position-horizontal-relative:margin" coordsize="71412,25431"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">
                <v:shape id="Picture 21" o:spid="_x0000_s1027" type="#_x0000_t75" style="position:absolute;width:33909;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tsPEAAAA2wAAAA8AAABkcnMvZG93bnJldi54bWxEj92KwjAUhO+FfYdwFvZGNG0vVqlGWdQF&#10;F/bGnwc4Nsem2+akNFHr25sFwcthZr5h5sveNuJKna8cK0jHCQjiwumKSwXHw/doCsIHZI2NY1Jw&#10;Jw/Lxdtgjrl2N97RdR9KESHsc1RgQmhzKX1hyKIfu5Y4emfXWQxRdqXUHd4i3DYyS5JPabHiuGCw&#10;pZWhot5frIKfy3r9p9thdk/NaTjZ1L87WxdKfbz3XzMQgfrwCj/bW60gS+H/S/wB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PtsPEAAAA2wAAAA8AAAAAAAAAAAAAAAAA&#10;nwIAAGRycy9kb3ducmV2LnhtbFBLBQYAAAAABAAEAPcAAACQAwAAAAA=&#10;" stroked="t" strokecolor="#0f6fc6 [3204]" strokeweight="3pt">
                  <v:stroke endcap="square"/>
                  <v:imagedata r:id="rId51" o:title="3d2"/>
                  <v:shadow on="t" color="black" opacity="28180f" origin="-.5,-.5" offset=".74836mm,.74836mm"/>
                  <v:path arrowok="t"/>
                </v:shape>
                <v:shape id="Picture 23" o:spid="_x0000_s1028" type="#_x0000_t75" alt="https://lh6.googleusercontent.com/RF_bQt4CK2dY75VLTq7QZ1ferI5kRcZtAs8Nk_ndhrrb-HUICQziC-E7pKwGJlEtMCpdT530ACw_1-u51KyLxwK0FVQLcX7IGEax7ltkGBq1UV8B1_Im7vg5M5aSIG2leLe-" style="position:absolute;left:35528;top:1524;width:35884;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k4FrAAAAA2wAAAA8AAABkcnMvZG93bnJldi54bWxEj9GKwjAURN8X/IdwBd/WtAoqtamIsOiT&#10;rNUPuDbXttjclCZr69+bBcHHYWbOMOlmMI14UOdqywriaQSCuLC65lLB5fzzvQLhPLLGxjIpeJKD&#10;TTb6SjHRtucTPXJfigBhl6CCyvs2kdIVFRl0U9sSB+9mO4M+yK6UusM+wE0jZ1G0kAZrDgsVtrSr&#10;qLjnf0bB0v4ecu5lfMXt7XKU8d4MC1ZqMh62axCeBv8Jv9sHrWA2h/8v4QfI7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KTgWsAAAADbAAAADwAAAAAAAAAAAAAAAACfAgAA&#10;ZHJzL2Rvd25yZXYueG1sUEsFBgAAAAAEAAQA9wAAAIwDAAAAAA==&#10;">
                  <v:imagedata r:id="rId52" o:title="RF_bQt4CK2dY75VLTq7QZ1ferI5kRcZtAs8Nk_ndhrrb-HUICQziC-E7pKwGJlEtMCpdT530ACw_1-u51KyLxwK0FVQLcX7IGEax7ltkGBq1UV8B1_Im7vg5M5aSIG2leLe-"/>
                  <v:path arrowok="t"/>
                </v:shape>
                <w10:wrap type="topAndBottom" anchorx="margin"/>
              </v:group>
            </w:pict>
          </mc:Fallback>
        </mc:AlternateContent>
      </w:r>
      <w:r w:rsidR="003055CF">
        <w:t xml:space="preserve">Shows illustration of sphere arrays on surface, and the areas where the deposited metal </w:t>
      </w:r>
      <w:r w:rsidR="00953219">
        <w:t xml:space="preserve">(green) </w:t>
      </w:r>
      <w:r w:rsidR="003055CF">
        <w:t>adheres to the substrate (left)</w:t>
      </w:r>
      <w:r w:rsidR="00953219">
        <w:t>.  A</w:t>
      </w:r>
      <w:r w:rsidR="003055CF">
        <w:t xml:space="preserve"> cross-section view </w:t>
      </w:r>
      <w:r w:rsidR="008448DE">
        <w:t xml:space="preserve">of metal deposition </w:t>
      </w:r>
      <w:r w:rsidR="00953219">
        <w:t>is shown on the right</w:t>
      </w:r>
      <w:r w:rsidR="008448DE">
        <w:t>.</w:t>
      </w:r>
    </w:p>
    <w:p w:rsidR="00B930D4" w:rsidRDefault="00C50433" w:rsidP="004A0F22">
      <w:pPr>
        <w:jc w:val="center"/>
      </w:pPr>
      <w:r>
        <w:t>Shows a scanning electron microscope image of the boundary of where spheres were removed.  The nanostructures that are left are approximately 200 nm across</w:t>
      </w:r>
      <w:r w:rsidR="00391ED9">
        <w:t xml:space="preserve"> (left)</w:t>
      </w:r>
      <w:r>
        <w:t>.</w:t>
      </w:r>
      <w:r w:rsidR="00391ED9">
        <w:t xml:space="preserve">  </w:t>
      </w:r>
      <w:r>
        <w:t>Show</w:t>
      </w:r>
      <w:r w:rsidR="0032371D">
        <w:t>s</w:t>
      </w:r>
      <w:r>
        <w:t xml:space="preserve"> a</w:t>
      </w:r>
      <w:r w:rsidR="00391ED9">
        <w:t xml:space="preserve"> 3D</w:t>
      </w:r>
      <w:r>
        <w:t xml:space="preserve"> atomic force microscope </w:t>
      </w:r>
      <w:r w:rsidR="00391ED9">
        <w:t>image of several nanostructures (right).</w:t>
      </w:r>
    </w:p>
    <w:p w:rsidR="004A0F22" w:rsidRDefault="004A0F22" w:rsidP="004A0F22">
      <w:pPr>
        <w:jc w:val="center"/>
      </w:pPr>
    </w:p>
    <w:p w:rsidR="004A0F22" w:rsidRDefault="004A0F22" w:rsidP="00B930D4"/>
    <w:p w:rsidR="00D70BCB" w:rsidRDefault="00D70BCB" w:rsidP="005F7908"/>
    <w:p w:rsidR="004A0F22" w:rsidRPr="005F782A" w:rsidRDefault="00391ED9" w:rsidP="004A0F22">
      <w:pPr>
        <w:pStyle w:val="Heading1"/>
        <w:rPr>
          <w:sz w:val="36"/>
        </w:rPr>
      </w:pPr>
      <w:bookmarkStart w:id="14" w:name="_Toc408056165"/>
      <w:r>
        <w:rPr>
          <w:noProof/>
          <w:sz w:val="36"/>
        </w:rPr>
        <w:lastRenderedPageBreak/>
        <mc:AlternateContent>
          <mc:Choice Requires="wps">
            <w:drawing>
              <wp:anchor distT="0" distB="0" distL="114300" distR="114300" simplePos="0" relativeHeight="251699712" behindDoc="0" locked="0" layoutInCell="1" allowOverlap="1" wp14:anchorId="22C58314" wp14:editId="0E425E0D">
                <wp:simplePos x="0" y="0"/>
                <wp:positionH relativeFrom="margin">
                  <wp:posOffset>-428625</wp:posOffset>
                </wp:positionH>
                <wp:positionV relativeFrom="paragraph">
                  <wp:posOffset>-39370</wp:posOffset>
                </wp:positionV>
                <wp:extent cx="6315740" cy="0"/>
                <wp:effectExtent l="38100" t="38100" r="66040" b="95250"/>
                <wp:wrapNone/>
                <wp:docPr id="25" name="Straight Connector 25"/>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3D25ECF" id="Straight Connector 25" o:spid="_x0000_s1026" style="position:absolute;z-index:251699712;visibility:visible;mso-wrap-style:square;mso-wrap-distance-left:9pt;mso-wrap-distance-top:0;mso-wrap-distance-right:9pt;mso-wrap-distance-bottom:0;mso-position-horizontal:absolute;mso-position-horizontal-relative:margin;mso-position-vertical:absolute;mso-position-vertical-relative:text" from="-33.75pt,-3.1pt" to="463.5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" strokecolor="#0f6fc6 [3204]" strokeweight="3pt">
                <v:shadow on="t" color="black" opacity=".5" origin=",-.5" offset="0"/>
                <w10:wrap anchorx="margin"/>
              </v:line>
            </w:pict>
          </mc:Fallback>
        </mc:AlternateContent>
      </w:r>
      <w:r w:rsidR="004A0F22">
        <w:rPr>
          <w:sz w:val="36"/>
        </w:rPr>
        <w:t>Boy Scouts of America</w:t>
      </w:r>
      <w:bookmarkEnd w:id="14"/>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4A0F22" w:rsidTr="00EC47C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Position:</w:t>
            </w:r>
          </w:p>
        </w:tc>
        <w:tc>
          <w:tcPr>
            <w:tcW w:w="3506" w:type="dxa"/>
          </w:tcPr>
          <w:p w:rsidR="004A0F22" w:rsidRDefault="004A0F2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Senior Patrol leader, </w:t>
            </w:r>
          </w:p>
          <w:p w:rsidR="004A0F22" w:rsidRDefault="004A0F2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Assistant Senior Patrol Leader,</w:t>
            </w:r>
          </w:p>
          <w:p w:rsidR="004A0F22" w:rsidRPr="00C431D0" w:rsidRDefault="004E3FC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Instructor</w:t>
            </w:r>
          </w:p>
        </w:tc>
      </w:tr>
      <w:tr w:rsidR="004A0F22" w:rsidTr="00EC47C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Duration:</w:t>
            </w:r>
          </w:p>
        </w:tc>
        <w:tc>
          <w:tcPr>
            <w:tcW w:w="3506" w:type="dxa"/>
          </w:tcPr>
          <w:p w:rsidR="004A0F22" w:rsidRDefault="004A0F22" w:rsidP="00EC47C4">
            <w:pPr>
              <w:jc w:val="right"/>
              <w:cnfStyle w:val="000000100000" w:firstRow="0" w:lastRow="0" w:firstColumn="0" w:lastColumn="0" w:oddVBand="0" w:evenVBand="0" w:oddHBand="1" w:evenHBand="0" w:firstRowFirstColumn="0" w:firstRowLastColumn="0" w:lastRowFirstColumn="0" w:lastRowLastColumn="0"/>
            </w:pPr>
            <w:r>
              <w:t>2001 - 2012</w:t>
            </w:r>
          </w:p>
        </w:tc>
      </w:tr>
      <w:tr w:rsidR="004A0F22" w:rsidTr="00EC47C4">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Group Setting:</w:t>
            </w:r>
          </w:p>
        </w:tc>
        <w:tc>
          <w:tcPr>
            <w:tcW w:w="3506" w:type="dxa"/>
          </w:tcPr>
          <w:p w:rsidR="004A0F22" w:rsidRDefault="004A0F22" w:rsidP="00EC47C4">
            <w:pPr>
              <w:jc w:val="right"/>
              <w:cnfStyle w:val="000000000000" w:firstRow="0" w:lastRow="0" w:firstColumn="0" w:lastColumn="0" w:oddVBand="0" w:evenVBand="0" w:oddHBand="0" w:evenHBand="0" w:firstRowFirstColumn="0" w:firstRowLastColumn="0" w:lastRowFirstColumn="0" w:lastRowLastColumn="0"/>
            </w:pPr>
            <w:r>
              <w:t xml:space="preserve">Mostly worked in teams and small groups </w:t>
            </w:r>
          </w:p>
        </w:tc>
      </w:tr>
    </w:tbl>
    <w:p w:rsidR="00D70BCB" w:rsidRDefault="00D70BCB" w:rsidP="005F7908"/>
    <w:p w:rsidR="00D70BCB" w:rsidRDefault="00D70BCB" w:rsidP="005F7908"/>
    <w:p w:rsidR="00D70BCB" w:rsidRDefault="00D70BCB" w:rsidP="005F7908"/>
    <w:p w:rsidR="00D70BCB" w:rsidRDefault="00391ED9" w:rsidP="005F7908">
      <w:r>
        <w:rPr>
          <w:noProof/>
          <w:sz w:val="36"/>
        </w:rPr>
        <mc:AlternateContent>
          <mc:Choice Requires="wps">
            <w:drawing>
              <wp:anchor distT="0" distB="0" distL="114300" distR="114300" simplePos="0" relativeHeight="251739648" behindDoc="0" locked="0" layoutInCell="1" allowOverlap="1" wp14:anchorId="2D50D7F2" wp14:editId="11793C34">
                <wp:simplePos x="0" y="0"/>
                <wp:positionH relativeFrom="margin">
                  <wp:posOffset>-419100</wp:posOffset>
                </wp:positionH>
                <wp:positionV relativeFrom="paragraph">
                  <wp:posOffset>372110</wp:posOffset>
                </wp:positionV>
                <wp:extent cx="6315740" cy="0"/>
                <wp:effectExtent l="38100" t="38100" r="27940" b="95250"/>
                <wp:wrapNone/>
                <wp:docPr id="464" name="Straight Connector 464"/>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0786B52" id="Straight Connector 464" o:spid="_x0000_s1026" style="position:absolute;z-index:251739648;visibility:visible;mso-wrap-style:square;mso-wrap-distance-left:9pt;mso-wrap-distance-top:0;mso-wrap-distance-right:9pt;mso-wrap-distance-bottom:0;mso-position-horizontal:absolute;mso-position-horizontal-relative:margin;mso-position-vertical:absolute;mso-position-vertical-relative:text" from="-33pt,29.3pt" to="464.3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" strokecolor="#0f6fc6 [3204]" strokeweight="3pt">
                <v:stroke dashstyle="dash"/>
                <v:shadow on="t" color="black" opacity=".5" origin=",-.5" offset="0"/>
                <w10:wrap anchorx="margin"/>
              </v:line>
            </w:pict>
          </mc:Fallback>
        </mc:AlternateContent>
      </w:r>
    </w:p>
    <w:p w:rsidR="004A0F22" w:rsidRDefault="00670D96" w:rsidP="004A0F22">
      <w:pPr>
        <w:pStyle w:val="Heading1"/>
      </w:pPr>
      <w:bookmarkStart w:id="15" w:name="_Toc408056166"/>
      <w:r>
        <w:t>Eagle Scout Service Project</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4A0F22" w:rsidTr="00EC47C4">
        <w:trPr>
          <w:trHeight w:val="276"/>
        </w:trPr>
        <w:tc>
          <w:tcPr>
            <w:tcW w:w="2340" w:type="dxa"/>
          </w:tcPr>
          <w:p w:rsidR="004A0F22" w:rsidRDefault="004A0F22" w:rsidP="00EC47C4">
            <w:pPr>
              <w:pStyle w:val="NoSpacing"/>
              <w:rPr>
                <w:b/>
              </w:rPr>
            </w:pPr>
            <w:r w:rsidRPr="004B5E16">
              <w:rPr>
                <w:b/>
              </w:rPr>
              <w:t xml:space="preserve">Project Length: </w:t>
            </w:r>
          </w:p>
        </w:tc>
        <w:tc>
          <w:tcPr>
            <w:tcW w:w="1980" w:type="dxa"/>
          </w:tcPr>
          <w:p w:rsidR="004A0F22" w:rsidRPr="00A32E05" w:rsidRDefault="004A0F22" w:rsidP="004A0F22">
            <w:pPr>
              <w:pStyle w:val="NoSpacing"/>
              <w:jc w:val="right"/>
            </w:pPr>
            <w:r>
              <w:t>5 Months</w:t>
            </w:r>
          </w:p>
        </w:tc>
      </w:tr>
      <w:tr w:rsidR="004A0F22" w:rsidTr="00EC47C4">
        <w:trPr>
          <w:trHeight w:val="294"/>
        </w:trPr>
        <w:tc>
          <w:tcPr>
            <w:tcW w:w="2340" w:type="dxa"/>
          </w:tcPr>
          <w:p w:rsidR="004A0F22" w:rsidRDefault="004A0F22" w:rsidP="00EC47C4">
            <w:pPr>
              <w:pStyle w:val="NoSpacing"/>
              <w:rPr>
                <w:b/>
              </w:rPr>
            </w:pPr>
            <w:r>
              <w:rPr>
                <w:b/>
              </w:rPr>
              <w:t>Period:</w:t>
            </w:r>
          </w:p>
        </w:tc>
        <w:tc>
          <w:tcPr>
            <w:tcW w:w="1980" w:type="dxa"/>
          </w:tcPr>
          <w:p w:rsidR="004A0F22" w:rsidRPr="00A32E05" w:rsidRDefault="004A0F22" w:rsidP="00EC47C4">
            <w:pPr>
              <w:pStyle w:val="NoSpacing"/>
              <w:jc w:val="right"/>
            </w:pPr>
            <w:r>
              <w:t>Spring 2010</w:t>
            </w:r>
          </w:p>
        </w:tc>
      </w:tr>
    </w:tbl>
    <w:p w:rsidR="00670D96" w:rsidRDefault="00670D96" w:rsidP="005F7908"/>
    <w:p w:rsidR="00D70BCB" w:rsidRDefault="00670D96" w:rsidP="005F7908">
      <w:r>
        <w:tab/>
        <w:t xml:space="preserve">For my Eagle Scout project, a group of volunteers </w:t>
      </w:r>
      <w:r w:rsidR="0032371D">
        <w:t xml:space="preserve">and I </w:t>
      </w:r>
      <w:r>
        <w:t>built a 3</w:t>
      </w:r>
      <w:r w:rsidR="0032371D">
        <w:t>3</w:t>
      </w:r>
      <w:r>
        <w:t xml:space="preserve"> </w:t>
      </w:r>
      <w:proofErr w:type="spellStart"/>
      <w:r>
        <w:t>ft</w:t>
      </w:r>
      <w:proofErr w:type="spellEnd"/>
      <w:r>
        <w:t xml:space="preserve"> long ladder bridge over a small ravine at my local mountain biking trails.  I designed the bridge in SolidWorks, raised the needed capitol, and then lead a team to construct and install the bridge at the site.  </w:t>
      </w:r>
      <w:r w:rsidR="0032371D">
        <w:t xml:space="preserve">Two bridge sections of approximately </w:t>
      </w:r>
      <w:r>
        <w:t xml:space="preserve">15 </w:t>
      </w:r>
      <w:proofErr w:type="spellStart"/>
      <w:r>
        <w:t>ft</w:t>
      </w:r>
      <w:proofErr w:type="spellEnd"/>
      <w:r>
        <w:t xml:space="preserve"> </w:t>
      </w:r>
      <w:r w:rsidR="0032371D">
        <w:t>each</w:t>
      </w:r>
      <w:r>
        <w:t xml:space="preserve"> and were </w:t>
      </w:r>
      <w:r w:rsidR="0032371D">
        <w:t>mounted on top of cast concrete footings weighing approximately 1200 lbs</w:t>
      </w:r>
      <w:r w:rsidR="00006B56">
        <w:t>.  In total, the project took 148 man-hours of effort from volunteers and myself.</w:t>
      </w:r>
    </w:p>
    <w:p w:rsidR="00D70BCB" w:rsidRDefault="005612F6" w:rsidP="005F7908">
      <w:r>
        <w:rPr>
          <w:noProof/>
        </w:rPr>
        <mc:AlternateContent>
          <mc:Choice Requires="wpg">
            <w:drawing>
              <wp:anchor distT="0" distB="0" distL="114300" distR="114300" simplePos="0" relativeHeight="251702784" behindDoc="0" locked="0" layoutInCell="1" allowOverlap="1">
                <wp:simplePos x="0" y="0"/>
                <wp:positionH relativeFrom="margin">
                  <wp:align>center</wp:align>
                </wp:positionH>
                <wp:positionV relativeFrom="paragraph">
                  <wp:posOffset>343535</wp:posOffset>
                </wp:positionV>
                <wp:extent cx="6528435" cy="2247900"/>
                <wp:effectExtent l="76200" t="76200" r="139065" b="133350"/>
                <wp:wrapTopAndBottom/>
                <wp:docPr id="30" name="Group 30"/>
                <wp:cNvGraphicFramePr/>
                <a:graphic xmlns:a="http://schemas.openxmlformats.org/drawingml/2006/main">
                  <a:graphicData uri="http://schemas.microsoft.com/office/word/2010/wordprocessingGroup">
                    <wpg:wgp>
                      <wpg:cNvGrpSpPr/>
                      <wpg:grpSpPr>
                        <a:xfrm>
                          <a:off x="0" y="0"/>
                          <a:ext cx="6528435" cy="2247900"/>
                          <a:chOff x="0" y="0"/>
                          <a:chExt cx="6528435" cy="2247900"/>
                        </a:xfrm>
                      </wpg:grpSpPr>
                      <pic:pic xmlns:pic="http://schemas.openxmlformats.org/drawingml/2006/picture">
                        <pic:nvPicPr>
                          <pic:cNvPr id="27" name="Picture 27" descr="E:\100_1779.JP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descr="E:\100_1757.JP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533775" y="0"/>
                            <a:ext cx="2994660"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7613DBD8" id="Group 30" o:spid="_x0000_s1026" style="position:absolute;margin-left:0;margin-top:27.05pt;width:514.05pt;height:177pt;z-index:251702784;mso-position-horizontal:center;mso-position-horizontal-relative:margin" coordsize="65284,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">
                <v:shape id="Picture 27" o:spid="_x0000_s1027" type="#_x0000_t75" style="position:absolute;width:299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wVfEAAAA2wAAAA8AAABkcnMvZG93bnJldi54bWxEj0FrwkAUhO8F/8PyhN7qRg9NSF1DIwiC&#10;7UFtocdH9pnEZt+G7Bq3/74rCB6HmfmGWRbBdGKkwbWWFcxnCQjiyuqWawVfx81LBsJ5ZI2dZVLw&#10;Rw6K1eRpibm2V97TePC1iBB2OSpovO9zKV3VkEE3sz1x9E52MOijHGqpB7xGuOnkIklepcGW40KD&#10;Pa0bqn4PF6NgnZXpTxmyj+1Zh03nLunn97hT6nka3t9AeAr+Eb63t1rBIoXbl/g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wVfEAAAA2wAAAA8AAAAAAAAAAAAAAAAA&#10;nwIAAGRycy9kb3ducmV2LnhtbFBLBQYAAAAABAAEAPcAAACQAwAAAAA=&#10;" stroked="t" strokecolor="#0f6fc6 [3204]" strokeweight="3pt">
                  <v:stroke endcap="square"/>
                  <v:imagedata r:id="rId55" o:title="100_1779"/>
                  <v:shadow on="t" color="black" opacity="28180f" origin="-.5,-.5" offset=".74836mm,.74836mm"/>
                  <v:path arrowok="t"/>
                </v:shape>
                <v:shape id="Picture 29" o:spid="_x0000_s1028" type="#_x0000_t75" style="position:absolute;left:35337;width:29947;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nFAAAA2wAAAA8AAABkcnMvZG93bnJldi54bWxEj0FrwkAUhO9C/8PyCr2IbhpUmtRNkFIh&#10;4EGaFs+P7GsSmn0bstsY/fVuoeBxmJlvmG0+mU6MNLjWsoLnZQSCuLK65VrB1+d+8QLCeWSNnWVS&#10;cCEHefYw22Kq7Zk/aCx9LQKEXYoKGu/7VEpXNWTQLW1PHLxvOxj0QQ611AOeA9x0Mo6ijTTYclho&#10;sKe3hqqf8tcomK/fTeGP10MxYpzskk3Mq/qk1NPjtHsF4Wny9/B/u9AK4gT+voQf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v85xQAAANsAAAAPAAAAAAAAAAAAAAAA&#10;AJ8CAABkcnMvZG93bnJldi54bWxQSwUGAAAAAAQABAD3AAAAkQMAAAAA&#10;" stroked="t" strokecolor="#0f6fc6 [3204]" strokeweight="3pt">
                  <v:stroke endcap="square"/>
                  <v:imagedata r:id="rId56" o:title="100_1757"/>
                  <v:shadow on="t" color="black" opacity="28180f" origin="-.5,-.5" offset=".74836mm,.74836mm"/>
                  <v:path arrowok="t"/>
                </v:shape>
                <w10:wrap type="topAndBottom" anchorx="margin"/>
              </v:group>
            </w:pict>
          </mc:Fallback>
        </mc:AlternateContent>
      </w:r>
    </w:p>
    <w:p w:rsidR="00006B56" w:rsidRDefault="005612F6" w:rsidP="005612F6">
      <w:pPr>
        <w:jc w:val="center"/>
      </w:pPr>
      <w:r>
        <w:t>Show</w:t>
      </w:r>
      <w:r w:rsidR="006B2C02">
        <w:t>s</w:t>
      </w:r>
      <w:r>
        <w:t xml:space="preserve"> images of the bridge and the team the helped me complete the project.</w:t>
      </w:r>
    </w:p>
    <w:p w:rsidR="00006B56" w:rsidRDefault="00006B56" w:rsidP="005F7908"/>
    <w:p w:rsidR="00006B56" w:rsidRDefault="00006B56" w:rsidP="005F7908"/>
    <w:p w:rsidR="001D0BC6" w:rsidRDefault="001D0BC6" w:rsidP="005F7908"/>
    <w:p w:rsidR="00391ED9" w:rsidRDefault="00391ED9" w:rsidP="005F7908"/>
    <w:p w:rsidR="00391ED9" w:rsidRPr="005F782A" w:rsidRDefault="00391ED9" w:rsidP="00391ED9">
      <w:pPr>
        <w:pStyle w:val="Heading1"/>
        <w:rPr>
          <w:sz w:val="36"/>
        </w:rPr>
      </w:pPr>
      <w:r>
        <w:rPr>
          <w:noProof/>
          <w:sz w:val="36"/>
        </w:rPr>
        <w:lastRenderedPageBreak/>
        <mc:AlternateContent>
          <mc:Choice Requires="wps">
            <w:drawing>
              <wp:anchor distT="0" distB="0" distL="114300" distR="114300" simplePos="0" relativeHeight="251743744" behindDoc="0" locked="0" layoutInCell="1" allowOverlap="1" wp14:anchorId="0602DE32" wp14:editId="3712DC96">
                <wp:simplePos x="0" y="0"/>
                <wp:positionH relativeFrom="margin">
                  <wp:posOffset>-428625</wp:posOffset>
                </wp:positionH>
                <wp:positionV relativeFrom="paragraph">
                  <wp:posOffset>-39370</wp:posOffset>
                </wp:positionV>
                <wp:extent cx="6315740" cy="0"/>
                <wp:effectExtent l="38100" t="38100" r="66040" b="95250"/>
                <wp:wrapNone/>
                <wp:docPr id="466" name="Straight Connector 466"/>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9B4FF0E" id="Straight Connector 466" o:spid="_x0000_s1026" style="position:absolute;z-index:251743744;visibility:visible;mso-wrap-style:square;mso-wrap-distance-left:9pt;mso-wrap-distance-top:0;mso-wrap-distance-right:9pt;mso-wrap-distance-bottom:0;mso-position-horizontal:absolute;mso-position-horizontal-relative:margin;mso-position-vertical:absolute;mso-position-vertical-relative:text" from="-33.75pt,-3.1pt" to="463.5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" strokecolor="#0f6fc6 [3204]" strokeweight="3pt">
                <v:shadow on="t" color="black" opacity=".5" origin=",-.5" offset="0"/>
                <w10:wrap anchorx="margin"/>
              </v:line>
            </w:pict>
          </mc:Fallback>
        </mc:AlternateContent>
      </w:r>
      <w:r>
        <w:rPr>
          <w:sz w:val="36"/>
        </w:rPr>
        <w:t>School and Personal Projects</w:t>
      </w:r>
    </w:p>
    <w:p w:rsidR="00391ED9" w:rsidRDefault="00391ED9" w:rsidP="00391ED9">
      <w:pPr>
        <w:pStyle w:val="Heading1"/>
      </w:pPr>
      <w:r>
        <w:t>N-Body Physics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391ED9" w:rsidTr="00391ED9">
        <w:trPr>
          <w:trHeight w:val="356"/>
        </w:trPr>
        <w:tc>
          <w:tcPr>
            <w:tcW w:w="1655" w:type="dxa"/>
          </w:tcPr>
          <w:p w:rsidR="00391ED9" w:rsidRDefault="00391ED9" w:rsidP="00391ED9">
            <w:pPr>
              <w:pStyle w:val="NoSpacing"/>
              <w:rPr>
                <w:b/>
              </w:rPr>
            </w:pPr>
            <w:r w:rsidRPr="004B5E16">
              <w:rPr>
                <w:b/>
              </w:rPr>
              <w:t xml:space="preserve">Project </w:t>
            </w:r>
            <w:r>
              <w:rPr>
                <w:b/>
              </w:rPr>
              <w:t>Type</w:t>
            </w:r>
            <w:r w:rsidRPr="004B5E16">
              <w:rPr>
                <w:b/>
              </w:rPr>
              <w:t xml:space="preserve">: </w:t>
            </w:r>
          </w:p>
        </w:tc>
        <w:tc>
          <w:tcPr>
            <w:tcW w:w="1400" w:type="dxa"/>
          </w:tcPr>
          <w:p w:rsidR="00391ED9" w:rsidRPr="00A32E05" w:rsidRDefault="00391ED9" w:rsidP="00391ED9">
            <w:pPr>
              <w:pStyle w:val="NoSpacing"/>
              <w:jc w:val="right"/>
            </w:pPr>
            <w:r>
              <w:t>Personal</w:t>
            </w:r>
          </w:p>
        </w:tc>
      </w:tr>
    </w:tbl>
    <w:p w:rsidR="00BE25E4" w:rsidRDefault="005F6FA2" w:rsidP="00440407">
      <w:pPr>
        <w:ind w:firstLine="360"/>
      </w:pPr>
      <w:r>
        <w:t>As an</w:t>
      </w:r>
      <w:r w:rsidR="00391ED9">
        <w:t xml:space="preserve"> interesting </w:t>
      </w:r>
      <w:r w:rsidR="00440407">
        <w:t xml:space="preserve">project </w:t>
      </w:r>
      <w:r w:rsidR="005D1493">
        <w:t>and a cool challenge</w:t>
      </w:r>
      <w:r>
        <w:t>, I created</w:t>
      </w:r>
      <w:r w:rsidR="005E68C3">
        <w:t xml:space="preserve"> a computer program that could si</w:t>
      </w:r>
      <w:r w:rsidR="005D1493">
        <w:t xml:space="preserve">mulate the interactions of planetary bodies exclusively under the force of their mutual </w:t>
      </w:r>
      <w:r w:rsidR="005E68C3">
        <w:t xml:space="preserve">gravitation attraction.  </w:t>
      </w:r>
      <w:r>
        <w:t xml:space="preserve">The simulation begins by spawning a number of particles (I have used as many as 100) with random masses, positions, and velocities.  It then uses basic Newtonian mechanics in order to calculate each time step. </w:t>
      </w:r>
      <w:r w:rsidR="00BE25E4">
        <w:t xml:space="preserve"> </w:t>
      </w:r>
      <w:r>
        <w:t xml:space="preserve"> I began by creating the simulation in 2D and have since expanded it to 3D.  </w:t>
      </w:r>
      <w:r w:rsidR="00BE25E4">
        <w:t>The simulation consists of C++ code that carries out all of the calculations, and a Python script to do all of the post processing.</w:t>
      </w:r>
    </w:p>
    <w:p w:rsidR="005F6FA2" w:rsidRPr="00BE25E4" w:rsidRDefault="00BE25E4" w:rsidP="005F7908">
      <w:pPr>
        <w:rPr>
          <w:u w:val="single"/>
        </w:rPr>
      </w:pPr>
      <w:r w:rsidRPr="00BE25E4">
        <w:rPr>
          <w:u w:val="single"/>
        </w:rPr>
        <w:t>Challenges:</w:t>
      </w:r>
    </w:p>
    <w:p w:rsidR="00BE25E4" w:rsidRDefault="00BE25E4" w:rsidP="00BE25E4">
      <w:pPr>
        <w:pStyle w:val="ListParagraph"/>
        <w:numPr>
          <w:ilvl w:val="0"/>
          <w:numId w:val="24"/>
        </w:numPr>
      </w:pPr>
      <w:r>
        <w:t>Properly handling collisions.  Forces tend towards infinity when the particles get very close.</w:t>
      </w:r>
    </w:p>
    <w:p w:rsidR="00BE25E4" w:rsidRDefault="00BE25E4" w:rsidP="00BE25E4">
      <w:pPr>
        <w:pStyle w:val="ListParagraph"/>
        <w:numPr>
          <w:ilvl w:val="0"/>
          <w:numId w:val="24"/>
        </w:numPr>
      </w:pPr>
      <w:r>
        <w:t>Keeping meaningful interactions in the frame while excluding particles that are being ejected from the main group</w:t>
      </w:r>
    </w:p>
    <w:p w:rsidR="00BE25E4" w:rsidRDefault="00BE25E4" w:rsidP="00BE25E4">
      <w:pPr>
        <w:pStyle w:val="ListParagraph"/>
        <w:numPr>
          <w:ilvl w:val="0"/>
          <w:numId w:val="24"/>
        </w:numPr>
      </w:pPr>
      <w:r>
        <w:t>Adequate visual representation of the position of particles in 3D simulations.</w:t>
      </w:r>
    </w:p>
    <w:p w:rsidR="005F6FA2" w:rsidRDefault="00BE25E4" w:rsidP="00BE25E4">
      <w:r>
        <w:rPr>
          <w:noProof/>
        </w:rPr>
        <w:drawing>
          <wp:anchor distT="0" distB="0" distL="114300" distR="114300" simplePos="0" relativeHeight="251745792" behindDoc="0" locked="0" layoutInCell="1" allowOverlap="1" wp14:anchorId="53162E5B" wp14:editId="14FD42B6">
            <wp:simplePos x="0" y="0"/>
            <wp:positionH relativeFrom="column">
              <wp:posOffset>2970530</wp:posOffset>
            </wp:positionH>
            <wp:positionV relativeFrom="paragraph">
              <wp:posOffset>186055</wp:posOffset>
            </wp:positionV>
            <wp:extent cx="2743835" cy="2066925"/>
            <wp:effectExtent l="76200" t="76200" r="132715" b="142875"/>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835" cy="206692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768" behindDoc="0" locked="0" layoutInCell="1" allowOverlap="1" wp14:anchorId="3653118B" wp14:editId="2BD4D74A">
            <wp:simplePos x="0" y="0"/>
            <wp:positionH relativeFrom="column">
              <wp:posOffset>-209550</wp:posOffset>
            </wp:positionH>
            <wp:positionV relativeFrom="paragraph">
              <wp:posOffset>187325</wp:posOffset>
            </wp:positionV>
            <wp:extent cx="2695989" cy="2066925"/>
            <wp:effectExtent l="76200" t="76200" r="142875" b="123825"/>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5989" cy="206692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anchor>
        </w:drawing>
      </w:r>
    </w:p>
    <w:p w:rsidR="00BE25E4" w:rsidRDefault="00BE25E4" w:rsidP="00BE25E4"/>
    <w:p w:rsidR="00391ED9" w:rsidRDefault="00835CA9" w:rsidP="005F7908">
      <w:r>
        <w:rPr>
          <w:noProof/>
        </w:rPr>
        <w:drawing>
          <wp:anchor distT="0" distB="0" distL="114300" distR="114300" simplePos="0" relativeHeight="251747840" behindDoc="0" locked="0" layoutInCell="1" allowOverlap="1" wp14:anchorId="4ADF235D" wp14:editId="6D5C7FA6">
            <wp:simplePos x="0" y="0"/>
            <wp:positionH relativeFrom="column">
              <wp:posOffset>4934585</wp:posOffset>
            </wp:positionH>
            <wp:positionV relativeFrom="paragraph">
              <wp:posOffset>304800</wp:posOffset>
            </wp:positionV>
            <wp:extent cx="952500" cy="591185"/>
            <wp:effectExtent l="0" t="0" r="0" b="0"/>
            <wp:wrapSquare wrapText="bothSides"/>
            <wp:docPr id="424" name="Picture 424"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1ED9" w:rsidRDefault="00440407" w:rsidP="005F7908">
      <w:r w:rsidRPr="00440407">
        <w:rPr>
          <w:color w:val="0F6FC6" w:themeColor="accent1"/>
          <w:u w:val="single"/>
        </w:rPr>
        <w:t xml:space="preserve">Playlist of several simulations: </w:t>
      </w:r>
      <w:hyperlink r:id="rId59" w:history="1">
        <w:r w:rsidRPr="00440407">
          <w:rPr>
            <w:rStyle w:val="Hyperlink"/>
          </w:rPr>
          <w:t>https://www.youtube.com/playlist?list=PLZQMk6hP4uXKo1d4sAOJXfnoL6wv1Wzs1</w:t>
        </w:r>
      </w:hyperlink>
    </w:p>
    <w:p w:rsidR="00391ED9" w:rsidRDefault="00391ED9" w:rsidP="005F7908">
      <w:bookmarkStart w:id="16" w:name="_GoBack"/>
      <w:bookmarkEnd w:id="16"/>
    </w:p>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1D0BC6" w:rsidRDefault="001D0BC6" w:rsidP="005F7908"/>
    <w:p w:rsidR="001D0BC6" w:rsidRDefault="001D0BC6" w:rsidP="001D0BC6">
      <w:pPr>
        <w:pStyle w:val="Heading1"/>
        <w:rPr>
          <w:sz w:val="36"/>
        </w:rPr>
      </w:pPr>
      <w:r>
        <w:rPr>
          <w:sz w:val="36"/>
        </w:rPr>
        <w:lastRenderedPageBreak/>
        <w:t>Appendix</w:t>
      </w:r>
    </w:p>
    <w:p w:rsidR="001D0BC6" w:rsidRPr="001D0BC6" w:rsidRDefault="001D0BC6" w:rsidP="001D0BC6">
      <w:r>
        <w:rPr>
          <w:noProof/>
        </w:rPr>
        <w:drawing>
          <wp:anchor distT="0" distB="0" distL="114300" distR="114300" simplePos="0" relativeHeight="251703808" behindDoc="0" locked="0" layoutInCell="1" allowOverlap="1" wp14:anchorId="505ADC75" wp14:editId="48C84E91">
            <wp:simplePos x="0" y="0"/>
            <wp:positionH relativeFrom="margin">
              <wp:align>center</wp:align>
            </wp:positionH>
            <wp:positionV relativeFrom="paragraph">
              <wp:posOffset>365125</wp:posOffset>
            </wp:positionV>
            <wp:extent cx="7233285" cy="4339590"/>
            <wp:effectExtent l="0" t="0" r="5715" b="381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33285"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0BC6" w:rsidRDefault="001D0BC6" w:rsidP="001D0BC6">
      <w:pPr>
        <w:jc w:val="center"/>
      </w:pPr>
      <w:r>
        <w:t>Image of the graphs that are generated by the SAE test stand.</w:t>
      </w:r>
    </w:p>
    <w:p w:rsidR="004A38EF" w:rsidRDefault="00F66276" w:rsidP="001D0BC6">
      <w:pPr>
        <w:jc w:val="center"/>
      </w:pPr>
      <w:r>
        <w:rPr>
          <w:noProof/>
        </w:rPr>
        <w:drawing>
          <wp:anchor distT="0" distB="0" distL="114300" distR="114300" simplePos="0" relativeHeight="251716096" behindDoc="0" locked="0" layoutInCell="1" allowOverlap="1" wp14:anchorId="6A346A06" wp14:editId="77D45918">
            <wp:simplePos x="0" y="0"/>
            <wp:positionH relativeFrom="margin">
              <wp:posOffset>368300</wp:posOffset>
            </wp:positionH>
            <wp:positionV relativeFrom="paragraph">
              <wp:posOffset>183766</wp:posOffset>
            </wp:positionV>
            <wp:extent cx="4749800" cy="2678430"/>
            <wp:effectExtent l="0" t="0" r="0" b="762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9800" cy="2678430"/>
                    </a:xfrm>
                    <a:prstGeom prst="rect">
                      <a:avLst/>
                    </a:prstGeom>
                    <a:noFill/>
                    <a:ln>
                      <a:noFill/>
                    </a:ln>
                  </pic:spPr>
                </pic:pic>
              </a:graphicData>
            </a:graphic>
          </wp:anchor>
        </w:drawing>
      </w: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1D0BC6" w:rsidRDefault="00F66276" w:rsidP="004A38EF">
      <w:pPr>
        <w:jc w:val="center"/>
      </w:pPr>
      <w:r>
        <w:t>Bar graph showing average thrust for different props/motors at 1000W and different airspeeds.</w:t>
      </w:r>
    </w:p>
    <w:sectPr w:rsidR="001D0BC6" w:rsidSect="00194E91">
      <w:headerReference w:type="even" r:id="rId62"/>
      <w:headerReference w:type="default" r:id="rId63"/>
      <w:footerReference w:type="even" r:id="rId64"/>
      <w:footerReference w:type="default" r:id="rId65"/>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167B" w:rsidRDefault="0037167B">
      <w:r>
        <w:separator/>
      </w:r>
    </w:p>
  </w:endnote>
  <w:endnote w:type="continuationSeparator" w:id="0">
    <w:p w:rsidR="0037167B" w:rsidRDefault="00371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37167B">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anchorId="3771A6A3" wp14:editId="1E12834C">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4A38EF">
                          <w:pPr>
                            <w:jc w:val="right"/>
                          </w:pPr>
                          <w:r>
                            <w:t>9/23</w:t>
                          </w:r>
                          <w:r w:rsidR="006B624C">
                            <w:t>/2015</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771A6A3" id="Rectangle 459" o:spid="_x0000_s1030"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4A38EF">
                    <w:pPr>
                      <w:jc w:val="right"/>
                    </w:pPr>
                    <w:r>
                      <w:t>9/23</w:t>
                    </w:r>
                    <w:r w:rsidR="006B624C">
                      <w:t>/2015</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743CA68" wp14:editId="0EB8E2C8">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167B" w:rsidRDefault="0037167B">
      <w:r>
        <w:separator/>
      </w:r>
    </w:p>
  </w:footnote>
  <w:footnote w:type="continuationSeparator" w:id="0">
    <w:p w:rsidR="0037167B" w:rsidRDefault="0037167B">
      <w:r>
        <w:separator/>
      </w:r>
    </w:p>
  </w:footnote>
  <w:footnote w:type="continuationNotice" w:id="1">
    <w:p w:rsidR="0037167B" w:rsidRDefault="0037167B">
      <w:pPr>
        <w:rPr>
          <w:i/>
          <w:sz w:val="18"/>
        </w:rPr>
      </w:pPr>
      <w:r>
        <w:rPr>
          <w:i/>
          <w:sz w:val="18"/>
        </w:rPr>
        <w:t>(</w:t>
      </w:r>
      <w:proofErr w:type="gramStart"/>
      <w:r>
        <w:rPr>
          <w:i/>
          <w:sz w:val="18"/>
        </w:rPr>
        <w:t>footnote</w:t>
      </w:r>
      <w:proofErr w:type="gramEnd"/>
      <w:r>
        <w:rPr>
          <w:i/>
          <w:sz w:val="18"/>
        </w:rPr>
        <w:t xml:space="preserv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8"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835CA9" w:rsidRPr="00835CA9">
                            <w:rPr>
                              <w:noProof/>
                              <w:color w:val="FFFFFF" w:themeColor="background1"/>
                              <w14:numForm w14:val="lining"/>
                            </w:rPr>
                            <w:t>13</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30"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835CA9" w:rsidRPr="00835CA9">
                      <w:rPr>
                        <w:noProof/>
                        <w:color w:val="FFFFFF" w:themeColor="background1"/>
                        <w14:numForm w14:val="lining"/>
                      </w:rPr>
                      <w:t>13</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F817A5A"/>
    <w:multiLevelType w:val="hybridMultilevel"/>
    <w:tmpl w:val="5D0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3"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E34EC"/>
    <w:multiLevelType w:val="hybridMultilevel"/>
    <w:tmpl w:val="082C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2609D"/>
    <w:multiLevelType w:val="hybridMultilevel"/>
    <w:tmpl w:val="54A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8" w15:restartNumberingAfterBreak="0">
    <w:nsid w:val="61BF2070"/>
    <w:multiLevelType w:val="hybridMultilevel"/>
    <w:tmpl w:val="3E7A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4B33CC"/>
    <w:multiLevelType w:val="hybridMultilevel"/>
    <w:tmpl w:val="A41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7"/>
  </w:num>
  <w:num w:numId="4">
    <w:abstractNumId w:val="20"/>
  </w:num>
  <w:num w:numId="5">
    <w:abstractNumId w:val="3"/>
  </w:num>
  <w:num w:numId="6">
    <w:abstractNumId w:val="3"/>
    <w:lvlOverride w:ilvl="0">
      <w:startOverride w:val="1"/>
    </w:lvlOverride>
  </w:num>
  <w:num w:numId="7">
    <w:abstractNumId w:val="9"/>
  </w:num>
  <w:num w:numId="8">
    <w:abstractNumId w:val="22"/>
  </w:num>
  <w:num w:numId="9">
    <w:abstractNumId w:val="21"/>
  </w:num>
  <w:num w:numId="10">
    <w:abstractNumId w:val="7"/>
  </w:num>
  <w:num w:numId="11">
    <w:abstractNumId w:val="6"/>
  </w:num>
  <w:num w:numId="12">
    <w:abstractNumId w:val="10"/>
  </w:num>
  <w:num w:numId="13">
    <w:abstractNumId w:val="11"/>
  </w:num>
  <w:num w:numId="14">
    <w:abstractNumId w:val="16"/>
  </w:num>
  <w:num w:numId="15">
    <w:abstractNumId w:val="4"/>
  </w:num>
  <w:num w:numId="16">
    <w:abstractNumId w:val="12"/>
  </w:num>
  <w:num w:numId="17">
    <w:abstractNumId w:val="8"/>
  </w:num>
  <w:num w:numId="18">
    <w:abstractNumId w:val="13"/>
  </w:num>
  <w:num w:numId="19">
    <w:abstractNumId w:val="15"/>
  </w:num>
  <w:num w:numId="20">
    <w:abstractNumId w:val="14"/>
  </w:num>
  <w:num w:numId="21">
    <w:abstractNumId w:val="19"/>
  </w:num>
  <w:num w:numId="22">
    <w:abstractNumId w:val="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221C3"/>
    <w:rsid w:val="00030266"/>
    <w:rsid w:val="00032FCE"/>
    <w:rsid w:val="00033F9B"/>
    <w:rsid w:val="00037518"/>
    <w:rsid w:val="000725FB"/>
    <w:rsid w:val="00092630"/>
    <w:rsid w:val="000B4DA0"/>
    <w:rsid w:val="000B5830"/>
    <w:rsid w:val="000D6C1B"/>
    <w:rsid w:val="000E1F82"/>
    <w:rsid w:val="000E6397"/>
    <w:rsid w:val="000F34D4"/>
    <w:rsid w:val="0010043F"/>
    <w:rsid w:val="0011263B"/>
    <w:rsid w:val="001160E0"/>
    <w:rsid w:val="00125087"/>
    <w:rsid w:val="00146678"/>
    <w:rsid w:val="00146DFC"/>
    <w:rsid w:val="00150680"/>
    <w:rsid w:val="00172315"/>
    <w:rsid w:val="0017488E"/>
    <w:rsid w:val="0017501D"/>
    <w:rsid w:val="00194E91"/>
    <w:rsid w:val="001B540A"/>
    <w:rsid w:val="001C538A"/>
    <w:rsid w:val="001C66BB"/>
    <w:rsid w:val="001D0BC6"/>
    <w:rsid w:val="001D5D10"/>
    <w:rsid w:val="001D78F1"/>
    <w:rsid w:val="001E0899"/>
    <w:rsid w:val="001F092A"/>
    <w:rsid w:val="00205F3A"/>
    <w:rsid w:val="00221621"/>
    <w:rsid w:val="00237BCD"/>
    <w:rsid w:val="00267F18"/>
    <w:rsid w:val="00284E51"/>
    <w:rsid w:val="00292CE8"/>
    <w:rsid w:val="002A07CB"/>
    <w:rsid w:val="002A26D8"/>
    <w:rsid w:val="002C5511"/>
    <w:rsid w:val="002D74C7"/>
    <w:rsid w:val="002E1DA3"/>
    <w:rsid w:val="002F0672"/>
    <w:rsid w:val="002F116B"/>
    <w:rsid w:val="003055CF"/>
    <w:rsid w:val="0032371D"/>
    <w:rsid w:val="00357489"/>
    <w:rsid w:val="0036070A"/>
    <w:rsid w:val="0037167B"/>
    <w:rsid w:val="0037530E"/>
    <w:rsid w:val="00383A3E"/>
    <w:rsid w:val="00391ED9"/>
    <w:rsid w:val="003A2CAB"/>
    <w:rsid w:val="003A746B"/>
    <w:rsid w:val="003B620C"/>
    <w:rsid w:val="003B7BC8"/>
    <w:rsid w:val="003C158A"/>
    <w:rsid w:val="003C6960"/>
    <w:rsid w:val="003C6F82"/>
    <w:rsid w:val="003F54D1"/>
    <w:rsid w:val="00413E8B"/>
    <w:rsid w:val="00422AC5"/>
    <w:rsid w:val="00440407"/>
    <w:rsid w:val="00441F8B"/>
    <w:rsid w:val="004443A8"/>
    <w:rsid w:val="0047443E"/>
    <w:rsid w:val="004848AA"/>
    <w:rsid w:val="004864FA"/>
    <w:rsid w:val="004A0F22"/>
    <w:rsid w:val="004A38EF"/>
    <w:rsid w:val="004A51BD"/>
    <w:rsid w:val="004B5E16"/>
    <w:rsid w:val="004C6F35"/>
    <w:rsid w:val="004D6BEC"/>
    <w:rsid w:val="004E3045"/>
    <w:rsid w:val="004E3FC2"/>
    <w:rsid w:val="004E798E"/>
    <w:rsid w:val="005010C1"/>
    <w:rsid w:val="00512242"/>
    <w:rsid w:val="005140FB"/>
    <w:rsid w:val="005144B0"/>
    <w:rsid w:val="00515EC0"/>
    <w:rsid w:val="00521FF5"/>
    <w:rsid w:val="005346C4"/>
    <w:rsid w:val="0053759F"/>
    <w:rsid w:val="0054794E"/>
    <w:rsid w:val="005524CD"/>
    <w:rsid w:val="00552AC4"/>
    <w:rsid w:val="005612F6"/>
    <w:rsid w:val="00570E86"/>
    <w:rsid w:val="00576707"/>
    <w:rsid w:val="00590A8E"/>
    <w:rsid w:val="005A3D96"/>
    <w:rsid w:val="005A7659"/>
    <w:rsid w:val="005C0F56"/>
    <w:rsid w:val="005D1493"/>
    <w:rsid w:val="005E68C3"/>
    <w:rsid w:val="005E6AF1"/>
    <w:rsid w:val="005F3B8D"/>
    <w:rsid w:val="005F6FA2"/>
    <w:rsid w:val="005F782A"/>
    <w:rsid w:val="005F7908"/>
    <w:rsid w:val="0060655D"/>
    <w:rsid w:val="00660929"/>
    <w:rsid w:val="00660DF0"/>
    <w:rsid w:val="00667555"/>
    <w:rsid w:val="00670D96"/>
    <w:rsid w:val="00683EEA"/>
    <w:rsid w:val="00697ACE"/>
    <w:rsid w:val="006B2C02"/>
    <w:rsid w:val="006B624C"/>
    <w:rsid w:val="006B7F76"/>
    <w:rsid w:val="006E6716"/>
    <w:rsid w:val="006E6EA6"/>
    <w:rsid w:val="006F3BB1"/>
    <w:rsid w:val="00721855"/>
    <w:rsid w:val="00726A16"/>
    <w:rsid w:val="00776DE3"/>
    <w:rsid w:val="00785966"/>
    <w:rsid w:val="007A114C"/>
    <w:rsid w:val="007A50F0"/>
    <w:rsid w:val="007A6701"/>
    <w:rsid w:val="007D4B7A"/>
    <w:rsid w:val="007D7972"/>
    <w:rsid w:val="00804BFE"/>
    <w:rsid w:val="00816CE9"/>
    <w:rsid w:val="00830F2A"/>
    <w:rsid w:val="00835CA9"/>
    <w:rsid w:val="0083726A"/>
    <w:rsid w:val="008422EA"/>
    <w:rsid w:val="008448DE"/>
    <w:rsid w:val="0085615B"/>
    <w:rsid w:val="00863BF5"/>
    <w:rsid w:val="0086654F"/>
    <w:rsid w:val="008A4763"/>
    <w:rsid w:val="008B3901"/>
    <w:rsid w:val="008B3C5E"/>
    <w:rsid w:val="008F002B"/>
    <w:rsid w:val="008F786E"/>
    <w:rsid w:val="009213D9"/>
    <w:rsid w:val="00946006"/>
    <w:rsid w:val="00947361"/>
    <w:rsid w:val="00953219"/>
    <w:rsid w:val="00982798"/>
    <w:rsid w:val="00992D2A"/>
    <w:rsid w:val="009A119B"/>
    <w:rsid w:val="009A5FD6"/>
    <w:rsid w:val="009B24DE"/>
    <w:rsid w:val="009C18F9"/>
    <w:rsid w:val="009D32B2"/>
    <w:rsid w:val="009F69CB"/>
    <w:rsid w:val="00A10AC3"/>
    <w:rsid w:val="00A11FED"/>
    <w:rsid w:val="00A232BB"/>
    <w:rsid w:val="00A32E05"/>
    <w:rsid w:val="00A65BA0"/>
    <w:rsid w:val="00A735BF"/>
    <w:rsid w:val="00A7380B"/>
    <w:rsid w:val="00A76246"/>
    <w:rsid w:val="00A839DE"/>
    <w:rsid w:val="00AA79C8"/>
    <w:rsid w:val="00AB0642"/>
    <w:rsid w:val="00AB5A59"/>
    <w:rsid w:val="00AD13DC"/>
    <w:rsid w:val="00AD49C1"/>
    <w:rsid w:val="00AD5346"/>
    <w:rsid w:val="00AE2566"/>
    <w:rsid w:val="00AF3B41"/>
    <w:rsid w:val="00B22C35"/>
    <w:rsid w:val="00B26926"/>
    <w:rsid w:val="00B33240"/>
    <w:rsid w:val="00B40523"/>
    <w:rsid w:val="00B64864"/>
    <w:rsid w:val="00B72078"/>
    <w:rsid w:val="00B930D4"/>
    <w:rsid w:val="00BC1CC4"/>
    <w:rsid w:val="00BE25E4"/>
    <w:rsid w:val="00C0059E"/>
    <w:rsid w:val="00C06B8C"/>
    <w:rsid w:val="00C260C9"/>
    <w:rsid w:val="00C368AF"/>
    <w:rsid w:val="00C41631"/>
    <w:rsid w:val="00C431D0"/>
    <w:rsid w:val="00C50433"/>
    <w:rsid w:val="00C55553"/>
    <w:rsid w:val="00C60519"/>
    <w:rsid w:val="00C63EEB"/>
    <w:rsid w:val="00C74123"/>
    <w:rsid w:val="00C82485"/>
    <w:rsid w:val="00CB11F0"/>
    <w:rsid w:val="00CC6E03"/>
    <w:rsid w:val="00CC749A"/>
    <w:rsid w:val="00CD12EE"/>
    <w:rsid w:val="00CE3752"/>
    <w:rsid w:val="00D13740"/>
    <w:rsid w:val="00D23FBB"/>
    <w:rsid w:val="00D2451E"/>
    <w:rsid w:val="00D477C1"/>
    <w:rsid w:val="00D70BCB"/>
    <w:rsid w:val="00D768CC"/>
    <w:rsid w:val="00DF33FC"/>
    <w:rsid w:val="00DF690B"/>
    <w:rsid w:val="00E1253E"/>
    <w:rsid w:val="00E40017"/>
    <w:rsid w:val="00E52A9C"/>
    <w:rsid w:val="00E54EF8"/>
    <w:rsid w:val="00E557CF"/>
    <w:rsid w:val="00E64298"/>
    <w:rsid w:val="00E70710"/>
    <w:rsid w:val="00E85454"/>
    <w:rsid w:val="00E91A9C"/>
    <w:rsid w:val="00E920A6"/>
    <w:rsid w:val="00EA31F8"/>
    <w:rsid w:val="00EC39DF"/>
    <w:rsid w:val="00EC431E"/>
    <w:rsid w:val="00ED7B7F"/>
    <w:rsid w:val="00EE113D"/>
    <w:rsid w:val="00EE1A5A"/>
    <w:rsid w:val="00EE2471"/>
    <w:rsid w:val="00F01721"/>
    <w:rsid w:val="00F17A87"/>
    <w:rsid w:val="00F24647"/>
    <w:rsid w:val="00F36644"/>
    <w:rsid w:val="00F37233"/>
    <w:rsid w:val="00F61C9E"/>
    <w:rsid w:val="00F65732"/>
    <w:rsid w:val="00F66276"/>
    <w:rsid w:val="00F67691"/>
    <w:rsid w:val="00F67986"/>
    <w:rsid w:val="00F73288"/>
    <w:rsid w:val="00F75EA4"/>
    <w:rsid w:val="00F82C06"/>
    <w:rsid w:val="00FA2390"/>
    <w:rsid w:val="00FD1F80"/>
    <w:rsid w:val="00FD58A6"/>
    <w:rsid w:val="00FD7B2F"/>
    <w:rsid w:val="00FE795F"/>
    <w:rsid w:val="00FF0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semiHidden/>
    <w:unhideWhenUsed/>
    <w:rsid w:val="007A6701"/>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10.jpeg"/><Relationship Id="rId63"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gi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tiff"/><Relationship Id="rId57" Type="http://schemas.openxmlformats.org/officeDocument/2006/relationships/image" Target="media/image45.png"/><Relationship Id="rId61" Type="http://schemas.openxmlformats.org/officeDocument/2006/relationships/image" Target="media/image48.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22.png"/><Relationship Id="rId44" Type="http://schemas.openxmlformats.org/officeDocument/2006/relationships/hyperlink" Target="https://www.youtube.com/watch?v=-mOnRbxfxIw" TargetMode="External"/><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20.jpeg"/><Relationship Id="rId64"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www.youtube.com/playlist?list=PLZQMk6hP4uXKo1d4sAOJXfnoL6wv1Wzs1"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jpeg"/><Relationship Id="rId6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32EDBBAF-B658-421F-8876-1373E6B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14</Pages>
  <Words>1916</Words>
  <Characters>10924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2014-12-23T23:46:00Z</dcterms:created>
  <dcterms:modified xsi:type="dcterms:W3CDTF">2015-10-07T02:01:00Z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