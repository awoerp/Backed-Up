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165123">
          <w:r>
            <w:rPr>
              <w:noProof/>
            </w:rPr>
            <w:drawing>
              <wp:anchor distT="0" distB="0" distL="114300" distR="114300" simplePos="0" relativeHeight="251770368" behindDoc="0" locked="0" layoutInCell="1" allowOverlap="1" wp14:anchorId="494418CC" wp14:editId="547827B2">
                <wp:simplePos x="0" y="0"/>
                <wp:positionH relativeFrom="column">
                  <wp:posOffset>3219450</wp:posOffset>
                </wp:positionH>
                <wp:positionV relativeFrom="paragraph">
                  <wp:posOffset>2885440</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53759F">
            <w:rPr>
              <w:noProof/>
            </w:rPr>
            <mc:AlternateContent>
              <mc:Choice Requires="wps">
                <w:drawing>
                  <wp:anchor distT="0" distB="0" distL="114300" distR="114300" simplePos="0" relativeHeight="251653632" behindDoc="0" locked="0" layoutInCell="1" allowOverlap="1" wp14:anchorId="4289CDC7" wp14:editId="3BA825BB">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89CDC7"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sidR="0053759F">
            <w:rPr>
              <w:noProof/>
            </w:rPr>
            <mc:AlternateContent>
              <mc:Choice Requires="wps">
                <w:drawing>
                  <wp:anchor distT="0" distB="0" distL="114300" distR="114300" simplePos="0" relativeHeight="251645440" behindDoc="0" locked="0" layoutInCell="0" allowOverlap="1" wp14:anchorId="3CBC59FD" wp14:editId="20D51DB2">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BC59FD" id="Rectangle 16" o:spid="_x0000_s1027" style="position:absolute;margin-left:-6pt;margin-top:184.5pt;width:583.65pt;height:100.6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sidR="00E33316">
            <w:rPr>
              <w:caps/>
            </w:rPr>
            <w:t xml:space="preserve"> </w:t>
          </w:r>
          <w:r w:rsidR="00422AC5">
            <w:rPr>
              <w:caps/>
            </w:rPr>
            <w:br w:type="page"/>
          </w:r>
        </w:p>
        <w:bookmarkStart w:id="0" w:name="_GoBack" w:displacedByCustomXml="next"/>
        <w:bookmarkEnd w:id="0" w:displacedByCustomXml="next"/>
      </w:sdtContent>
    </w:sdt>
    <w:bookmarkStart w:id="1" w:name="_Toc408056156" w:displacedByCustomXml="next"/>
    <w:bookmarkStart w:id="2" w:name="_Toc407991572"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2"/>
          <w:bookmarkEnd w:id="1"/>
          <w:r w:rsidR="00267F18">
            <w:rPr>
              <w:b w:val="0"/>
              <w:bCs w:val="0"/>
            </w:rPr>
            <w:fldChar w:fldCharType="begin"/>
          </w:r>
          <w:r>
            <w:instrText xml:space="preserve"> TOC \o "1-3" \h \z \u </w:instrText>
          </w:r>
          <w:r w:rsidR="00267F18">
            <w:rPr>
              <w:b w:val="0"/>
              <w:bCs w:val="0"/>
            </w:rPr>
            <w:fldChar w:fldCharType="separate"/>
          </w:r>
        </w:p>
        <w:p w:rsidR="008B6924" w:rsidRDefault="008B6924">
          <w:pPr>
            <w:pStyle w:val="TOC1"/>
            <w:rPr>
              <w:noProof/>
            </w:rPr>
          </w:pPr>
          <w:r>
            <w:rPr>
              <w:noProof/>
            </w:rPr>
            <w:t>Internships………………………………………</w:t>
          </w:r>
          <w:r w:rsidR="00701C1F">
            <w:rPr>
              <w:noProof/>
            </w:rPr>
            <w:t>……………………......</w:t>
          </w:r>
          <w:r>
            <w:rPr>
              <w:noProof/>
            </w:rPr>
            <w:t>…………………………..2</w:t>
          </w:r>
        </w:p>
        <w:p w:rsidR="006B624C" w:rsidRDefault="0086685B">
          <w:pPr>
            <w:pStyle w:val="TOC1"/>
            <w:rPr>
              <w:noProof/>
            </w:rPr>
          </w:pPr>
          <w:hyperlink w:anchor="_Toc408056161" w:history="1">
            <w:r w:rsidR="006B624C" w:rsidRPr="00261AE8">
              <w:rPr>
                <w:rStyle w:val="Hyperlink"/>
                <w:noProof/>
              </w:rPr>
              <w:t>Society of Automotive Engineers</w:t>
            </w:r>
            <w:r w:rsidR="002F581B">
              <w:rPr>
                <w:rStyle w:val="Hyperlink"/>
                <w:noProof/>
              </w:rPr>
              <w:t xml:space="preserve"> (SAE)</w:t>
            </w:r>
            <w:r w:rsidR="006B624C" w:rsidRPr="00261AE8">
              <w:rPr>
                <w:rStyle w:val="Hyperlink"/>
                <w:noProof/>
              </w:rPr>
              <w:t>, Aero</w:t>
            </w:r>
            <w:r w:rsidR="002F581B">
              <w:rPr>
                <w:rStyle w:val="Hyperlink"/>
                <w:noProof/>
              </w:rPr>
              <w:t xml:space="preserve"> Design Team……</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CC7829">
              <w:rPr>
                <w:noProof/>
                <w:webHidden/>
              </w:rPr>
              <w:t>6</w:t>
            </w:r>
            <w:r w:rsidR="006B624C">
              <w:rPr>
                <w:noProof/>
                <w:webHidden/>
              </w:rPr>
              <w:fldChar w:fldCharType="end"/>
            </w:r>
          </w:hyperlink>
        </w:p>
        <w:p w:rsidR="006B624C" w:rsidRDefault="0086685B">
          <w:pPr>
            <w:pStyle w:val="TOC1"/>
            <w:rPr>
              <w:noProof/>
            </w:rPr>
          </w:pPr>
          <w:hyperlink w:anchor="_Toc408056163" w:history="1">
            <w:r w:rsidR="006B624C" w:rsidRPr="00261AE8">
              <w:rPr>
                <w:rStyle w:val="Hyperlink"/>
                <w:noProof/>
              </w:rPr>
              <w:t>Undergraduate Research</w:t>
            </w:r>
            <w:r w:rsidR="00701C1F">
              <w:rPr>
                <w:rStyle w:val="Hyperlink"/>
                <w:noProof/>
              </w:rPr>
              <w:t>………………………………………………………………………...</w:t>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CC7829">
              <w:rPr>
                <w:noProof/>
                <w:webHidden/>
              </w:rPr>
              <w:t>9</w:t>
            </w:r>
            <w:r w:rsidR="006B624C">
              <w:rPr>
                <w:noProof/>
                <w:webHidden/>
              </w:rPr>
              <w:fldChar w:fldCharType="end"/>
            </w:r>
          </w:hyperlink>
        </w:p>
        <w:p w:rsidR="00701C1F" w:rsidRDefault="00701C1F">
          <w:pPr>
            <w:pStyle w:val="TOC1"/>
            <w:rPr>
              <w:noProof/>
            </w:rPr>
          </w:pPr>
          <w:r>
            <w:rPr>
              <w:noProof/>
            </w:rPr>
            <w:t>School and Personal Projects…………………………………………………………………..11</w:t>
          </w:r>
        </w:p>
        <w:p w:rsidR="006B624C" w:rsidRDefault="0086685B">
          <w:pPr>
            <w:pStyle w:val="TOC1"/>
            <w:rPr>
              <w:rStyle w:val="Hyperlink"/>
              <w:noProof/>
            </w:rPr>
          </w:pPr>
          <w:hyperlink w:anchor="_Toc408056165" w:history="1">
            <w:r w:rsidR="006B624C" w:rsidRPr="00261AE8">
              <w:rPr>
                <w:rStyle w:val="Hyperlink"/>
                <w:noProof/>
              </w:rPr>
              <w:t>Boy Scouts of America</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CC7829">
              <w:rPr>
                <w:noProof/>
                <w:webHidden/>
              </w:rPr>
              <w:t>13</w:t>
            </w:r>
            <w:r w:rsidR="006B624C">
              <w:rPr>
                <w:noProof/>
                <w:webHidden/>
              </w:rPr>
              <w:fldChar w:fldCharType="end"/>
            </w:r>
          </w:hyperlink>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p>
    <w:p w:rsidR="00EE1A5A" w:rsidRDefault="00EE1A5A" w:rsidP="00EE1A5A">
      <w:pPr>
        <w:pStyle w:val="Heading1"/>
        <w:rPr>
          <w:sz w:val="36"/>
        </w:rPr>
      </w:pPr>
      <w:r>
        <w:rPr>
          <w:noProof/>
        </w:rPr>
        <w:lastRenderedPageBreak/>
        <w:drawing>
          <wp:anchor distT="0" distB="0" distL="114300" distR="114300" simplePos="0" relativeHeight="251707904" behindDoc="0" locked="0" layoutInCell="1" allowOverlap="1" wp14:anchorId="2C89F6AA" wp14:editId="43C8B352">
            <wp:simplePos x="0" y="0"/>
            <wp:positionH relativeFrom="column">
              <wp:posOffset>3615055</wp:posOffset>
            </wp:positionH>
            <wp:positionV relativeFrom="paragraph">
              <wp:posOffset>313690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r>
              <w:t xml:space="preserve"> – </w:t>
            </w:r>
            <w:r w:rsidR="00946006">
              <w:t>present</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1D1997">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rsidR="001D1997">
              <w:t xml:space="preserve">.  </w:t>
            </w:r>
          </w:p>
        </w:tc>
      </w:tr>
    </w:tbl>
    <w:p w:rsidR="007D4B7A" w:rsidRDefault="001D1997" w:rsidP="007D4B7A">
      <w:pPr>
        <w:pStyle w:val="Heading1"/>
      </w:pPr>
      <w:r>
        <w:rPr>
          <w:noProof/>
        </w:rPr>
        <w:drawing>
          <wp:anchor distT="0" distB="0" distL="114300" distR="114300" simplePos="0" relativeHeight="251724288" behindDoc="0" locked="0" layoutInCell="1" allowOverlap="1" wp14:anchorId="4CCE7040" wp14:editId="26B53519">
            <wp:simplePos x="0" y="0"/>
            <wp:positionH relativeFrom="column">
              <wp:posOffset>3380181</wp:posOffset>
            </wp:positionH>
            <wp:positionV relativeFrom="paragraph">
              <wp:posOffset>1542644</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w:t>
      </w:r>
      <w:r w:rsidR="001D1997">
        <w:t>umented custom cable assemblies</w:t>
      </w:r>
    </w:p>
    <w:p w:rsidR="00B26267" w:rsidRDefault="00B26267" w:rsidP="00FD7B2F">
      <w:pPr>
        <w:pStyle w:val="ListParagraph"/>
        <w:numPr>
          <w:ilvl w:val="0"/>
          <w:numId w:val="22"/>
        </w:numPr>
      </w:pPr>
      <w:r>
        <w:t>Troubleshot and correct large LED panels</w:t>
      </w:r>
    </w:p>
    <w:p w:rsidR="00FD7B2F" w:rsidRDefault="00FD7B2F" w:rsidP="00FD7B2F">
      <w:pPr>
        <w:pStyle w:val="ListParagraph"/>
        <w:numPr>
          <w:ilvl w:val="0"/>
          <w:numId w:val="22"/>
        </w:numPr>
      </w:pPr>
      <w:r>
        <w:t xml:space="preserve">Assembled, wired, and </w:t>
      </w:r>
      <w:r w:rsidR="001D5D10">
        <w:t>tested</w:t>
      </w:r>
      <w:r>
        <w:t xml:space="preserve">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6336"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4737E" id="Text Box 453" o:spid="_x0000_s1028" type="#_x0000_t202" style="position:absolute;left:0;text-align:left;margin-left:246.75pt;margin-top:35.9pt;width:256.5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SpX – 12 in late 2016.</w:t>
                      </w:r>
                    </w:p>
                  </w:txbxContent>
                </v:textbox>
                <w10:wrap type="square"/>
              </v:shape>
            </w:pict>
          </mc:Fallback>
        </mc:AlternateContent>
      </w:r>
      <w:r w:rsidR="00FD7B2F">
        <w:t>Developed detailed Test Work Instructions</w:t>
      </w:r>
      <w:r>
        <w:br/>
      </w:r>
      <w:r w:rsidR="00FD7B2F">
        <w:t xml:space="preserve"> for </w:t>
      </w:r>
      <w:r w:rsidR="005C45FF">
        <w:t>a subsystem control board</w:t>
      </w:r>
    </w:p>
    <w:p w:rsidR="001D1997" w:rsidRDefault="00B26267" w:rsidP="001D1997">
      <w:pPr>
        <w:pStyle w:val="ListParagraph"/>
        <w:numPr>
          <w:ilvl w:val="0"/>
          <w:numId w:val="22"/>
        </w:numPr>
      </w:pPr>
      <w:r>
        <w:t xml:space="preserve">Component library management and PCB layout using </w:t>
      </w:r>
      <w:proofErr w:type="spellStart"/>
      <w:r>
        <w:t>Altium</w:t>
      </w:r>
      <w:proofErr w:type="spellEnd"/>
      <w:r>
        <w:t xml:space="preserve"> Designer</w:t>
      </w:r>
    </w:p>
    <w:p w:rsidR="001D1997" w:rsidRPr="00EC39DF" w:rsidRDefault="001D1997" w:rsidP="001D1997"/>
    <w:p w:rsidR="00B40523" w:rsidRDefault="00391ED9" w:rsidP="005F3B8D">
      <w:pPr>
        <w:pStyle w:val="Heading1"/>
        <w:rPr>
          <w:sz w:val="36"/>
        </w:rPr>
      </w:pPr>
      <w:r>
        <w:rPr>
          <w:noProof/>
        </w:rPr>
        <w:drawing>
          <wp:anchor distT="0" distB="0" distL="114300" distR="114300" simplePos="0" relativeHeight="251706880" behindDoc="0" locked="0" layoutInCell="1" allowOverlap="1" wp14:anchorId="5F5DB041" wp14:editId="283F8A4D">
            <wp:simplePos x="0" y="0"/>
            <wp:positionH relativeFrom="column">
              <wp:posOffset>3764915</wp:posOffset>
            </wp:positionH>
            <wp:positionV relativeFrom="paragraph">
              <wp:posOffset>922020</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9DF">
        <w:rPr>
          <w:noProof/>
          <w:sz w:val="36"/>
        </w:rPr>
        <mc:AlternateContent>
          <mc:Choice Requires="wps">
            <w:drawing>
              <wp:anchor distT="0" distB="0" distL="114300" distR="114300" simplePos="0" relativeHeight="251710976" behindDoc="0" locked="0" layoutInCell="1" allowOverlap="1" wp14:anchorId="28A979E6" wp14:editId="08B642CD">
                <wp:simplePos x="0" y="0"/>
                <wp:positionH relativeFrom="margin">
                  <wp:align>center</wp:align>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BB84330" id="Straight Connector 473" o:spid="_x0000_s1026" style="position:absolute;z-index:251710976;visibility:visible;mso-wrap-style:square;mso-wrap-distance-left:9pt;mso-wrap-distance-top:0;mso-wrap-distance-right:9pt;mso-wrap-distance-bottom:0;mso-position-horizontal:center;mso-position-horizontal-relative:margin;mso-position-vertical:absolute;mso-position-vertical-relative:text" from="0,8.5pt" to="497.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" strokecolor="#0f6fc6 [3204]" strokeweight="3pt">
                <v:shadow on="t" color="black" opacity=".5" origin=",-.5" offset="0"/>
                <w10:wrap anchorx="margin"/>
              </v:line>
            </w:pict>
          </mc:Fallback>
        </mc:AlternateContent>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391ED9" w:rsidRDefault="00391ED9" w:rsidP="00EC39DF">
      <w:pPr>
        <w:pStyle w:val="Heading1"/>
      </w:pPr>
    </w:p>
    <w:p w:rsidR="001F092A" w:rsidRDefault="00391ED9" w:rsidP="00EC39DF">
      <w:pPr>
        <w:pStyle w:val="Heading1"/>
      </w:pPr>
      <w:r>
        <w:rPr>
          <w:noProof/>
          <w:sz w:val="36"/>
        </w:rPr>
        <mc:AlternateContent>
          <mc:Choice Requires="wps">
            <w:drawing>
              <wp:anchor distT="0" distB="0" distL="114300" distR="114300" simplePos="0" relativeHeight="251740672" behindDoc="0" locked="0" layoutInCell="1" allowOverlap="1" wp14:anchorId="1350008C" wp14:editId="7F31AF88">
                <wp:simplePos x="0" y="0"/>
                <wp:positionH relativeFrom="margin">
                  <wp:posOffset>-409756</wp:posOffset>
                </wp:positionH>
                <wp:positionV relativeFrom="paragraph">
                  <wp:posOffset>174781</wp:posOffset>
                </wp:positionV>
                <wp:extent cx="6461185" cy="0"/>
                <wp:effectExtent l="38100" t="38100" r="53975" b="95250"/>
                <wp:wrapNone/>
                <wp:docPr id="465" name="Straight Connector 465"/>
                <wp:cNvGraphicFramePr/>
                <a:graphic xmlns:a="http://schemas.openxmlformats.org/drawingml/2006/main">
                  <a:graphicData uri="http://schemas.microsoft.com/office/word/2010/wordprocessingShape">
                    <wps:wsp>
                      <wps:cNvCnPr/>
                      <wps:spPr>
                        <a:xfrm>
                          <a:off x="0" y="0"/>
                          <a:ext cx="646118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C53800E" id="Straight Connector 465" o:spid="_x0000_s1026" style="position:absolute;z-index:251740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2.25pt,13.75pt" to="476.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" strokecolor="#0f6fc6 [3204]" strokeweight="3pt">
                <v:stroke dashstyle="dash"/>
                <v:shadow on="t" color="black" opacity=".5" origin=",-.5" offset="0"/>
                <w10:wrap anchorx="margin"/>
              </v:line>
            </w:pict>
          </mc:Fallback>
        </mc:AlternateContent>
      </w:r>
      <w:r w:rsidR="001F092A">
        <w:t>Continuous Integration</w:t>
      </w:r>
      <w:r>
        <w:t xml:space="preserve"> </w:t>
      </w:r>
      <w:r w:rsidR="001F092A">
        <w:t>Platform Software Development</w:t>
      </w:r>
    </w:p>
    <w:p w:rsidR="00391ED9" w:rsidRDefault="001F092A" w:rsidP="004249CD">
      <w:pPr>
        <w:ind w:firstLine="360"/>
        <w:jc w:val="both"/>
      </w:pPr>
      <w:r>
        <w:t>Most of my time was spent creating and correcting C++ code for a conti</w:t>
      </w:r>
      <w:r w:rsidR="00552AC4">
        <w:t>nuous i</w:t>
      </w:r>
      <w:r w:rsidR="00391ED9">
        <w:t>ntegration/ hardware</w:t>
      </w:r>
      <w:r w:rsidR="005C45FF">
        <w:t>-in-the-</w:t>
      </w:r>
      <w:r w:rsidR="00391ED9">
        <w:t>loop</w:t>
      </w:r>
      <w:r w:rsidR="00552AC4">
        <w:t xml:space="preserve"> system that was used to test </w:t>
      </w:r>
      <w:r w:rsidR="005C45FF">
        <w:t>the functionality</w:t>
      </w:r>
      <w:r w:rsidR="00552AC4">
        <w:t xml:space="preserve"> of</w:t>
      </w:r>
      <w:r w:rsidR="00391ED9">
        <w:t xml:space="preserve"> a</w:t>
      </w:r>
      <w:r w:rsidR="00552AC4">
        <w:t xml:space="preserve"> medical device</w:t>
      </w:r>
      <w:r w:rsidR="005C45FF">
        <w:t xml:space="preserve"> while it was being developed</w:t>
      </w:r>
      <w:r w:rsidR="00552AC4">
        <w:t>.</w:t>
      </w:r>
      <w:r w:rsidR="00A11FED">
        <w:t xml:space="preserve">  The code base</w:t>
      </w:r>
      <w:r w:rsidR="00512242">
        <w:t xml:space="preserve"> was ap</w:t>
      </w:r>
      <w:r w:rsidR="005C45FF">
        <w:t>proximately 8</w:t>
      </w:r>
      <w:r w:rsidR="001D1997">
        <w:t>0,000 lines, consisting of over 300</w:t>
      </w:r>
      <w:r w:rsidR="005B33D0">
        <w:t xml:space="preserve"> independent</w:t>
      </w:r>
      <w:r w:rsidR="001D1997">
        <w:t xml:space="preserve"> tests </w:t>
      </w:r>
      <w:r w:rsidR="00512242">
        <w:t>ranging in length from 30 minutes</w:t>
      </w:r>
      <w:r w:rsidR="001D1997">
        <w:t xml:space="preserve"> to o</w:t>
      </w:r>
      <w:r w:rsidR="00A11FED">
        <w:t>ver 24 hours.</w:t>
      </w:r>
    </w:p>
    <w:p w:rsidR="001D1997" w:rsidRDefault="001D1997" w:rsidP="00B33240">
      <w:pPr>
        <w:jc w:val="both"/>
      </w:pPr>
    </w:p>
    <w:p w:rsidR="001D1997" w:rsidRDefault="001D1997" w:rsidP="00B33240">
      <w:pPr>
        <w:jc w:val="both"/>
      </w:pPr>
    </w:p>
    <w:p w:rsidR="00552AC4" w:rsidRDefault="00A11FED" w:rsidP="00552AC4">
      <w:pPr>
        <w:rPr>
          <w:u w:val="single"/>
        </w:rPr>
      </w:pPr>
      <w:r>
        <w:rPr>
          <w:u w:val="single"/>
        </w:rPr>
        <w:t xml:space="preserve">Notable </w:t>
      </w:r>
      <w:r w:rsidR="00552AC4" w:rsidRPr="004E3045">
        <w:rPr>
          <w:u w:val="single"/>
        </w:rPr>
        <w:t xml:space="preserve">Project </w:t>
      </w:r>
      <w:r>
        <w:rPr>
          <w:u w:val="single"/>
        </w:rPr>
        <w:t>Achievements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C45FF" w:rsidRDefault="001D1997" w:rsidP="00512242">
      <w:pPr>
        <w:pStyle w:val="ListParagraph"/>
        <w:numPr>
          <w:ilvl w:val="0"/>
          <w:numId w:val="20"/>
        </w:numPr>
        <w:rPr>
          <w:u w:val="single"/>
        </w:rPr>
      </w:pPr>
      <w:r>
        <w:t>Wrote a significant</w:t>
      </w:r>
      <w:r w:rsidR="00A11FED">
        <w:t xml:space="preserve"> number of tests from scratch</w:t>
      </w:r>
    </w:p>
    <w:p w:rsidR="005C45FF" w:rsidRPr="005C45FF" w:rsidRDefault="005C45FF" w:rsidP="005C45FF">
      <w:pPr>
        <w:pStyle w:val="ListParagraph"/>
        <w:numPr>
          <w:ilvl w:val="0"/>
          <w:numId w:val="20"/>
        </w:numPr>
        <w:rPr>
          <w:u w:val="single"/>
        </w:rPr>
      </w:pPr>
      <w:r>
        <w:t xml:space="preserve">Fixed a large number of bugs </w:t>
      </w:r>
    </w:p>
    <w:p w:rsidR="00205F3A" w:rsidRDefault="00830F2A" w:rsidP="00205F3A">
      <w:pPr>
        <w:rPr>
          <w:u w:val="single"/>
        </w:rPr>
      </w:pPr>
      <w:r>
        <w:rPr>
          <w:noProof/>
          <w:u w:val="single"/>
        </w:rPr>
        <mc:AlternateContent>
          <mc:Choice Requires="wpg">
            <w:drawing>
              <wp:anchor distT="0" distB="0" distL="114300" distR="114300" simplePos="0" relativeHeight="251720192" behindDoc="0" locked="0" layoutInCell="1" allowOverlap="1" wp14:anchorId="3DDDA8DD" wp14:editId="7BA3FF12">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2AD715A5" id="Group 422" o:spid="_x0000_s1026" style="position:absolute;margin-left:285.25pt;margin-top:21.55pt;width:186.25pt;height:63.2pt;z-index:251720192"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7"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8"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19"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5C45FF">
        <w:t xml:space="preserve"> SVN (s</w:t>
      </w:r>
      <w:r w:rsidR="00205F3A">
        <w:t>oftware version control)</w:t>
      </w:r>
    </w:p>
    <w:p w:rsidR="00205F3A" w:rsidRPr="00205F3A" w:rsidRDefault="00205F3A" w:rsidP="00205F3A">
      <w:pPr>
        <w:pStyle w:val="ListParagraph"/>
        <w:numPr>
          <w:ilvl w:val="0"/>
          <w:numId w:val="21"/>
        </w:numPr>
        <w:rPr>
          <w:u w:val="single"/>
        </w:rPr>
      </w:pPr>
      <w:proofErr w:type="spellStart"/>
      <w:r>
        <w:t>Atlassian</w:t>
      </w:r>
      <w:proofErr w:type="spellEnd"/>
      <w:r>
        <w:t xml:space="preserve"> JIRA (</w:t>
      </w:r>
      <w:r w:rsidR="005C45FF">
        <w:t>i</w:t>
      </w:r>
      <w:r>
        <w:t>ssue tracking)</w:t>
      </w:r>
    </w:p>
    <w:p w:rsidR="00205F3A" w:rsidRPr="00205F3A" w:rsidRDefault="005C45FF" w:rsidP="00205F3A">
      <w:pPr>
        <w:pStyle w:val="ListParagraph"/>
        <w:numPr>
          <w:ilvl w:val="0"/>
          <w:numId w:val="21"/>
        </w:numPr>
        <w:rPr>
          <w:u w:val="single"/>
        </w:rPr>
      </w:pPr>
      <w:r>
        <w:t>JAMA (product development/requirement t</w:t>
      </w:r>
      <w:r w:rsidR="00205F3A">
        <w:t>racking)</w:t>
      </w:r>
    </w:p>
    <w:p w:rsidR="00205F3A" w:rsidRDefault="00205F3A" w:rsidP="00E8787F">
      <w:pPr>
        <w:pStyle w:val="ListParagraph"/>
        <w:numPr>
          <w:ilvl w:val="0"/>
          <w:numId w:val="21"/>
        </w:numPr>
      </w:pPr>
      <w:proofErr w:type="spellStart"/>
      <w:r>
        <w:t>Atlassian</w:t>
      </w:r>
      <w:proofErr w:type="spellEnd"/>
      <w:r>
        <w:t xml:space="preserve"> Bamboo (</w:t>
      </w:r>
      <w:r w:rsidRPr="00205F3A">
        <w:t>continuous integration</w:t>
      </w:r>
      <w:r>
        <w:t>/code automation)</w:t>
      </w:r>
      <w:r w:rsidRPr="00205F3A">
        <w:t xml:space="preserve"> </w:t>
      </w:r>
    </w:p>
    <w:p w:rsidR="00205F3A" w:rsidRDefault="001D1997" w:rsidP="00205F3A">
      <w:r>
        <w:rPr>
          <w:noProof/>
          <w:sz w:val="36"/>
        </w:rPr>
        <mc:AlternateContent>
          <mc:Choice Requires="wps">
            <w:drawing>
              <wp:anchor distT="0" distB="0" distL="114300" distR="114300" simplePos="0" relativeHeight="251716096" behindDoc="0" locked="0" layoutInCell="1" allowOverlap="1" wp14:anchorId="70294BE2" wp14:editId="7B510925">
                <wp:simplePos x="0" y="0"/>
                <wp:positionH relativeFrom="margin">
                  <wp:align>center</wp:align>
                </wp:positionH>
                <wp:positionV relativeFrom="paragraph">
                  <wp:posOffset>175260</wp:posOffset>
                </wp:positionV>
                <wp:extent cx="6629400" cy="0"/>
                <wp:effectExtent l="38100" t="38100" r="0" b="95250"/>
                <wp:wrapNone/>
                <wp:docPr id="417" name="Straight Connector 417"/>
                <wp:cNvGraphicFramePr/>
                <a:graphic xmlns:a="http://schemas.openxmlformats.org/drawingml/2006/main">
                  <a:graphicData uri="http://schemas.microsoft.com/office/word/2010/wordprocessingShape">
                    <wps:wsp>
                      <wps:cNvCnPr/>
                      <wps:spPr>
                        <a:xfrm>
                          <a:off x="0" y="0"/>
                          <a:ext cx="662940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12D61FB" id="Straight Connector 417" o:spid="_x0000_s1026" style="position:absolute;z-index:25171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3.8pt" to="522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" strokecolor="#0f6fc6 [3204]" strokeweight="3pt">
                <v:stroke dashstyle="dash"/>
                <v:shadow on="t" color="black" opacity=".5" origin=",-.5" offset="0"/>
                <w10:wrap anchorx="margin"/>
              </v:line>
            </w:pict>
          </mc:Fallback>
        </mc:AlternateContent>
      </w:r>
    </w:p>
    <w:p w:rsidR="00512242" w:rsidRDefault="00512242" w:rsidP="00F66276">
      <w:pPr>
        <w:pStyle w:val="Heading1"/>
      </w:pPr>
      <w:r>
        <w:t>Misuse Test Fixture</w:t>
      </w:r>
    </w:p>
    <w:p w:rsidR="001F092A" w:rsidRDefault="00F66276" w:rsidP="004249CD">
      <w:pPr>
        <w:ind w:firstLine="360"/>
        <w:jc w:val="both"/>
      </w:pPr>
      <w:r>
        <w:rPr>
          <w:noProof/>
        </w:rPr>
        <w:drawing>
          <wp:anchor distT="0" distB="0" distL="114300" distR="114300" simplePos="0" relativeHeight="251721216" behindDoc="0" locked="0" layoutInCell="1" allowOverlap="1" wp14:anchorId="046D5E68" wp14:editId="72CB8176">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EC39DF" w:rsidRPr="0066327A" w:rsidRDefault="00512242" w:rsidP="0066327A">
      <w:pPr>
        <w:jc w:val="center"/>
      </w:pPr>
      <w:r>
        <w:t xml:space="preserve">Solid </w:t>
      </w:r>
      <w:r w:rsidR="005C45FF">
        <w:t>model of the test fixture beside the f</w:t>
      </w:r>
      <w:r w:rsidR="00205F3A">
        <w:t>ully fabricat</w:t>
      </w:r>
      <w:r w:rsidR="005C45FF">
        <w:t>ed unit and silicone pad</w:t>
      </w:r>
      <w:r w:rsidR="00205F3A">
        <w:t>.</w:t>
      </w:r>
      <w:bookmarkStart w:id="3" w:name="_Toc408056157"/>
    </w:p>
    <w:p w:rsidR="0066327A" w:rsidRPr="0066327A" w:rsidRDefault="0066327A" w:rsidP="005F3B8D">
      <w:pPr>
        <w:pStyle w:val="Heading1"/>
        <w:rPr>
          <w:sz w:val="2"/>
        </w:rPr>
      </w:pPr>
    </w:p>
    <w:p w:rsidR="005C0F56" w:rsidRPr="005F782A" w:rsidRDefault="00146678" w:rsidP="005F3B8D">
      <w:pPr>
        <w:pStyle w:val="Heading1"/>
        <w:rPr>
          <w:sz w:val="36"/>
        </w:rPr>
      </w:pPr>
      <w:r w:rsidRPr="005F782A">
        <w:rPr>
          <w:sz w:val="36"/>
        </w:rPr>
        <w:t>Seljan Company</w:t>
      </w:r>
      <w:bookmarkEnd w:id="3"/>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6159" behindDoc="0" locked="0" layoutInCell="1" allowOverlap="1" wp14:anchorId="170822DB" wp14:editId="2E2DE8C7">
                <wp:simplePos x="0" y="0"/>
                <wp:positionH relativeFrom="margin">
                  <wp:align>center</wp:align>
                </wp:positionH>
                <wp:positionV relativeFrom="paragraph">
                  <wp:posOffset>1557655</wp:posOffset>
                </wp:positionV>
                <wp:extent cx="6619875" cy="0"/>
                <wp:effectExtent l="38100" t="38100" r="0" b="95250"/>
                <wp:wrapNone/>
                <wp:docPr id="10" name="Straight Connector 10"/>
                <wp:cNvGraphicFramePr/>
                <a:graphic xmlns:a="http://schemas.openxmlformats.org/drawingml/2006/main">
                  <a:graphicData uri="http://schemas.microsoft.com/office/word/2010/wordprocessingShape">
                    <wps:wsp>
                      <wps:cNvCnPr/>
                      <wps:spPr>
                        <a:xfrm>
                          <a:off x="0" y="0"/>
                          <a:ext cx="661987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10CB330" id="Straight Connector 10" o:spid="_x0000_s1026" style="position:absolute;z-index:25167615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22.65pt" to="521.2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" strokecolor="#0f6fc6 [3204]" strokeweight="3pt">
                <v:stroke dashstyle="dash"/>
                <v:shadow on="t" color="black" opacity=".5" origin=",-.5" offset="0"/>
                <w10:wrap anchorx="margin"/>
              </v:line>
            </w:pict>
          </mc:Fallback>
        </mc:AlternateContent>
      </w:r>
      <w:r w:rsidRPr="005F7908">
        <w:rPr>
          <w:noProof/>
          <w:sz w:val="36"/>
        </w:rPr>
        <w:drawing>
          <wp:anchor distT="0" distB="0" distL="114300" distR="114300" simplePos="0" relativeHeight="251663872"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4" w:name="_Toc407991574"/>
      <w:bookmarkStart w:id="5" w:name="_Toc408056158"/>
      <w:r>
        <w:t>Powder Coating</w:t>
      </w:r>
      <w:r w:rsidR="00221621">
        <w:t xml:space="preserve"> Operation</w:t>
      </w:r>
      <w:bookmarkEnd w:id="4"/>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66944"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6527F05" id="Group 416" o:spid="_x0000_s1026" style="position:absolute;margin-left:18.75pt;margin-top:29.25pt;width:357pt;height:68.55pt;z-index:251666944;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9vwZRzbBAAA2&#10;wQAAFQAAAGRycy9tZWRpYS9pbWFnZTEuanBlZ//Y/+AAEEpGSUYAAQEBANwA3AAA/9sAQwACAQEB&#10;AQECAQEBAgICAgIEAwICAgIFBAQDBAYFBgYGBQYGBgcJCAYHCQcGBggLCAkKCgoKCgYICwwLCgwJ&#10;CgoK/9sAQwECAgICAgIFAwMFCgcGBwoKCgoKCgoKCgoKCgoKCgoKCgoKCgoKCgoKCgoKCgoKCgoK&#10;CgoKCgoKCgoKCgoKCgoK/8AAEQgA0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PwHCAAAA2gAAAA8AAABkcnMvZG93bnJldi54bWxEj0+LwjAUxO+C3yE8wZumLiJLNYoIgqe1&#10;/gHZ27N5ttXmpTZR47ffLCzscZiZ3zCzRTC1eFLrKssKRsMEBHFudcWFguNhPfgE4TyyxtoyKXiT&#10;g8W825lhqu2Ld/Tc+0JECLsUFZTeN6mULi/JoBvahjh6F9sa9FG2hdQtviLc1PIjSSbSYMVxocSG&#10;ViXlt/3DKMju9w1PjuH6TV/n2+HUZOG0zZTq98JyCsJT8P/hv/ZGKxjD75V4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j8BwgAAANoAAAAPAAAAAAAAAAAAAAAAAJ8C&#10;AABkcnMvZG93bnJldi54bWxQSwUGAAAAAAQABAD3AAAAjgMAAAAA&#10;" stroked="t" strokecolor="#0f6fc6 [3204]" strokeweight="3pt">
                  <v:stroke endcap="square"/>
                  <v:imagedata r:id="rId24"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5"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2064"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6"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3F504849" id="Group 11" o:spid="_x0000_s1026" style="position:absolute;margin-left:0;margin-top:136.75pt;width:264.75pt;height:74.55pt;z-index:251672064;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28"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29"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bookmarkStart w:id="6" w:name="_Toc407991575"/>
    <w:bookmarkStart w:id="7" w:name="_Toc408056159"/>
    <w:p w:rsidR="004B5E16" w:rsidRDefault="009D32B2" w:rsidP="00A32E05">
      <w:pPr>
        <w:pStyle w:val="Heading1"/>
      </w:pPr>
      <w:r>
        <w:rPr>
          <w:noProof/>
          <w:sz w:val="36"/>
        </w:rPr>
        <w:lastRenderedPageBreak/>
        <mc:AlternateContent>
          <mc:Choice Requires="wps">
            <w:drawing>
              <wp:anchor distT="0" distB="0" distL="114300" distR="114300" simplePos="0" relativeHeight="251675136"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279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2868E1E" id="Straight Connector 12" o:spid="_x0000_s1026" style="position:absolute;z-index:251675136;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" strokecolor="#0f6fc6 [3204]" strokeweight="3pt">
                <v:stroke dashstyle="dash"/>
                <v:shadow on="t" color="black" opacity=".5" origin=",-.5" offset="0"/>
                <w10:wrap anchorx="margin"/>
              </v:line>
            </w:pict>
          </mc:Fallback>
        </mc:AlternateContent>
      </w:r>
      <w:r w:rsidR="00D70BCB">
        <w:t>Conveyor S</w:t>
      </w:r>
      <w:r w:rsidR="004B5E16">
        <w:t>ystem</w:t>
      </w:r>
      <w:bookmarkEnd w:id="6"/>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B33240">
      <w:pPr>
        <w:ind w:firstLine="360"/>
        <w:jc w:val="both"/>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5856"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36601E7" id="Group 31" o:spid="_x0000_s1026" style="position:absolute;margin-left:-51pt;margin-top:30.9pt;width:529.05pt;height:140.25pt;z-index:251705856;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2"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3"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bookmarkStart w:id="8" w:name="_Toc407991576"/>
    <w:bookmarkStart w:id="9" w:name="_Toc408056160"/>
    <w:p w:rsidR="00804BFE" w:rsidRDefault="006D3B78" w:rsidP="004443A8">
      <w:pPr>
        <w:pStyle w:val="Heading1"/>
      </w:pPr>
      <w:r>
        <w:rPr>
          <w:noProof/>
          <w:sz w:val="36"/>
        </w:rPr>
        <w:lastRenderedPageBreak/>
        <mc:AlternateContent>
          <mc:Choice Requires="wps">
            <w:drawing>
              <wp:anchor distT="0" distB="0" distL="114300" distR="114300" simplePos="0" relativeHeight="251677184" behindDoc="0" locked="0" layoutInCell="1" allowOverlap="1" wp14:anchorId="02A173B4" wp14:editId="06E07F2F">
                <wp:simplePos x="0" y="0"/>
                <wp:positionH relativeFrom="margin">
                  <wp:align>center</wp:align>
                </wp:positionH>
                <wp:positionV relativeFrom="paragraph">
                  <wp:posOffset>314960</wp:posOffset>
                </wp:positionV>
                <wp:extent cx="6638925" cy="0"/>
                <wp:effectExtent l="38100" t="38100" r="0" b="95250"/>
                <wp:wrapNone/>
                <wp:docPr id="13" name="Straight Connector 13"/>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0BBAF58" id="Straight Connector 13" o:spid="_x0000_s1026" style="position:absolute;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8pt" to="522.7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" strokecolor="#0f6fc6 [3204]" strokeweight="3pt">
                <v:stroke dashstyle="dash"/>
                <v:shadow on="t" color="black" opacity=".5" origin=",-.5" offset="0"/>
                <w10:wrap anchorx="margin"/>
              </v:line>
            </w:pict>
          </mc:Fallback>
        </mc:AlternateContent>
      </w:r>
    </w:p>
    <w:p w:rsidR="004443A8" w:rsidRDefault="004443A8" w:rsidP="004443A8">
      <w:pPr>
        <w:pStyle w:val="Heading1"/>
      </w:pPr>
      <w:r>
        <w:t>Pallet Construction Operation</w:t>
      </w:r>
      <w:bookmarkEnd w:id="8"/>
      <w:bookmarkEnd w:id="9"/>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B33240">
      <w:pPr>
        <w:jc w:val="both"/>
      </w:pPr>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0256"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4"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EC22673" id="Group 18" o:spid="_x0000_s1026" style="position:absolute;margin-left:0;margin-top:36.05pt;width:524.25pt;height:126.95pt;z-index:251680256;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6"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7"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28384"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81B9C90" id="Straight Connector 454" o:spid="_x0000_s1026" style="position:absolute;z-index:251728384;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D477C1">
        <w:t xml:space="preserve">Shows the pallet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10" w:name="_Toc408056161"/>
      <w:r>
        <w:rPr>
          <w:noProof/>
          <w:sz w:val="36"/>
        </w:rPr>
        <w:drawing>
          <wp:anchor distT="0" distB="0" distL="114300" distR="114300" simplePos="0" relativeHeight="251713024"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10"/>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1D5D10" w:rsidRDefault="001D5D10" w:rsidP="004848AA">
      <w:pPr>
        <w:ind w:firstLine="360"/>
        <w:jc w:val="both"/>
      </w:pPr>
      <w:r>
        <w:t xml:space="preserve">SAE Aero is an international </w:t>
      </w:r>
      <w:r w:rsidR="00FF6454">
        <w:t>collegiate</w:t>
      </w:r>
      <w:r>
        <w:t xml:space="preserve"> design competition centered </w:t>
      </w:r>
      <w:proofErr w:type="gramStart"/>
      <w:r>
        <w:t>around</w:t>
      </w:r>
      <w:proofErr w:type="gramEnd"/>
      <w:r>
        <w:t xml:space="preserve"> the design and construction of an aircraft that is able to complete a specific mission.  In the spring 2015, our team competed in the Regular Class competition which has a goal of lifting the largest payload possible.  Our aircraft, which only weighed about 9 </w:t>
      </w:r>
      <w:proofErr w:type="spellStart"/>
      <w:r>
        <w:t>lbs</w:t>
      </w:r>
      <w:proofErr w:type="spellEnd"/>
      <w:r>
        <w:t>, was able to carry a static payload of 17lbs.</w:t>
      </w:r>
      <w:bookmarkStart w:id="11" w:name="_Toc407991578"/>
      <w:bookmarkStart w:id="12" w:name="_Toc408056162"/>
    </w:p>
    <w:p w:rsidR="00EE113D" w:rsidRDefault="00EE113D" w:rsidP="00EE113D">
      <w:pPr>
        <w:pStyle w:val="Heading1"/>
      </w:pPr>
      <w:r>
        <w:rPr>
          <w:noProof/>
          <w:sz w:val="36"/>
        </w:rPr>
        <w:lastRenderedPageBreak/>
        <mc:AlternateContent>
          <mc:Choice Requires="wps">
            <w:drawing>
              <wp:anchor distT="0" distB="0" distL="114300" distR="114300" simplePos="0" relativeHeight="251682304" behindDoc="0" locked="0" layoutInCell="1" allowOverlap="1" wp14:anchorId="58960BC1" wp14:editId="0F4DD930">
                <wp:simplePos x="0" y="0"/>
                <wp:positionH relativeFrom="margin">
                  <wp:align>center</wp:align>
                </wp:positionH>
                <wp:positionV relativeFrom="paragraph">
                  <wp:posOffset>-56515</wp:posOffset>
                </wp:positionV>
                <wp:extent cx="6372225" cy="0"/>
                <wp:effectExtent l="38100" t="38100" r="0" b="95250"/>
                <wp:wrapNone/>
                <wp:docPr id="15" name="Straight Connector 15"/>
                <wp:cNvGraphicFramePr/>
                <a:graphic xmlns:a="http://schemas.openxmlformats.org/drawingml/2006/main">
                  <a:graphicData uri="http://schemas.microsoft.com/office/word/2010/wordprocessingShape">
                    <wps:wsp>
                      <wps:cNvCnPr/>
                      <wps:spPr>
                        <a:xfrm>
                          <a:off x="0" y="0"/>
                          <a:ext cx="63722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5C63369" id="Straight Connector 15" o:spid="_x0000_s1026" style="position:absolute;z-index:251682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4.45pt" to="501.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" strokecolor="#0f6fc6 [3204]" strokeweight="3pt">
                <v:stroke dashstyle="dash"/>
                <v:shadow on="t" color="black" opacity=".5" origin=",-.5" offset="0"/>
                <w10:wrap anchorx="margin"/>
              </v:line>
            </w:pict>
          </mc:Fallback>
        </mc:AlternateContent>
      </w:r>
      <w:r w:rsidR="000D6C1B">
        <w:t xml:space="preserve">Automated </w:t>
      </w:r>
      <w:r>
        <w:t xml:space="preserve">Motor/Propeller Test </w:t>
      </w:r>
      <w:r w:rsidR="00C06B8C">
        <w:t>S</w:t>
      </w:r>
      <w:r>
        <w:t>tand</w:t>
      </w:r>
      <w:bookmarkEnd w:id="11"/>
      <w:bookmarkEnd w:id="12"/>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B33240">
      <w:pPr>
        <w:jc w:val="both"/>
      </w:pPr>
    </w:p>
    <w:p w:rsidR="00804BFE" w:rsidRDefault="00804BFE" w:rsidP="004249CD">
      <w:pPr>
        <w:ind w:firstLine="360"/>
        <w:jc w:val="both"/>
      </w:pPr>
      <w:r>
        <w:t>A fully automated test stand was developed by myself and another teammate 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947361" w:rsidRPr="006D3B78" w:rsidRDefault="00172315" w:rsidP="006D3B78">
      <w:pPr>
        <w:ind w:firstLine="360"/>
        <w:jc w:val="center"/>
      </w:pPr>
      <w:r>
        <w:rPr>
          <w:noProof/>
        </w:rPr>
        <mc:AlternateContent>
          <mc:Choice Requires="wpg">
            <w:drawing>
              <wp:anchor distT="0" distB="0" distL="114300" distR="114300" simplePos="0" relativeHeight="251688448" behindDoc="0" locked="0" layoutInCell="1" allowOverlap="1" wp14:anchorId="28BAA93A" wp14:editId="1BFAE054">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0"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7F3838D" id="Group 16" o:spid="_x0000_s1026" style="position:absolute;margin-left:0;margin-top:6pt;width:523.3pt;height:172.4pt;z-index:251688448;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1"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2"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947361" w:rsidRDefault="006D3B78" w:rsidP="007A6701">
      <w:pPr>
        <w:jc w:val="center"/>
        <w:rPr>
          <w:rStyle w:val="Hyperlink"/>
        </w:rPr>
      </w:pPr>
      <w:r>
        <w:rPr>
          <w:noProof/>
        </w:rPr>
        <w:drawing>
          <wp:anchor distT="0" distB="0" distL="114300" distR="114300" simplePos="0" relativeHeight="251731456" behindDoc="0" locked="0" layoutInCell="1" allowOverlap="1" wp14:anchorId="688BC8FA" wp14:editId="55AA0529">
            <wp:simplePos x="0" y="0"/>
            <wp:positionH relativeFrom="column">
              <wp:posOffset>5200650</wp:posOffset>
            </wp:positionH>
            <wp:positionV relativeFrom="paragraph">
              <wp:posOffset>124999</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0F6FC6" w:themeColor="accent1"/>
          <w:u w:val="single"/>
        </w:rPr>
        <w:t xml:space="preserve">Early </w:t>
      </w:r>
      <w:r w:rsidR="00947361" w:rsidRPr="00947361">
        <w:rPr>
          <w:b/>
          <w:color w:val="0F6FC6" w:themeColor="accent1"/>
          <w:u w:val="single"/>
        </w:rPr>
        <w:t xml:space="preserve">Test Stand </w:t>
      </w:r>
      <w:r w:rsidR="00947361">
        <w:rPr>
          <w:b/>
          <w:color w:val="0F6FC6" w:themeColor="accent1"/>
          <w:u w:val="single"/>
        </w:rPr>
        <w:t xml:space="preserve">Development </w:t>
      </w:r>
      <w:r w:rsidR="00947361" w:rsidRPr="00947361">
        <w:rPr>
          <w:b/>
          <w:color w:val="0F6FC6" w:themeColor="accent1"/>
          <w:u w:val="single"/>
        </w:rPr>
        <w:t>Video:</w:t>
      </w:r>
      <w:r w:rsidR="00947361" w:rsidRPr="00947361">
        <w:rPr>
          <w:color w:val="0F6FC6" w:themeColor="accent1"/>
        </w:rPr>
        <w:t xml:space="preserve"> </w:t>
      </w:r>
      <w:hyperlink r:id="rId44" w:history="1">
        <w:r w:rsidR="00947361" w:rsidRPr="00947361">
          <w:rPr>
            <w:rStyle w:val="Hyperlink"/>
          </w:rPr>
          <w:t>https://www.youtube.com/watch?v=-mOnRbxfxIw</w:t>
        </w:r>
      </w:hyperlink>
    </w:p>
    <w:p w:rsidR="00032FCE" w:rsidRDefault="00032FCE" w:rsidP="007A6701">
      <w:pPr>
        <w:jc w:val="center"/>
        <w:rPr>
          <w:b/>
          <w:color w:val="0F6FC6" w:themeColor="accent1"/>
          <w:u w:val="single"/>
        </w:rPr>
      </w:pPr>
    </w:p>
    <w:p w:rsidR="006D3B78" w:rsidRPr="001D0BC6" w:rsidRDefault="006D3B78" w:rsidP="006D3B78">
      <w:r>
        <w:rPr>
          <w:noProof/>
        </w:rPr>
        <w:lastRenderedPageBreak/>
        <w:drawing>
          <wp:anchor distT="0" distB="0" distL="114300" distR="114300" simplePos="0" relativeHeight="251761152" behindDoc="0" locked="0" layoutInCell="1" allowOverlap="1" wp14:anchorId="0BAB49B5" wp14:editId="45376917">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3B78" w:rsidRDefault="006D3B78" w:rsidP="006D3B78">
      <w:pPr>
        <w:jc w:val="center"/>
      </w:pPr>
      <w:r>
        <w:t>Image of the plots that are generated by the SAE test stand.</w:t>
      </w:r>
    </w:p>
    <w:p w:rsidR="006D3B78" w:rsidRDefault="006D3B78" w:rsidP="006D3B78">
      <w:pPr>
        <w:jc w:val="center"/>
      </w:pPr>
      <w:r>
        <w:rPr>
          <w:noProof/>
        </w:rPr>
        <w:drawing>
          <wp:anchor distT="0" distB="0" distL="114300" distR="114300" simplePos="0" relativeHeight="251762176" behindDoc="0" locked="0" layoutInCell="1" allowOverlap="1" wp14:anchorId="1C953035" wp14:editId="2267333A">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r>
        <w:t>Bar graph showing average thrust for different props/motors at 1000W and different airspeeds.</w:t>
      </w:r>
    </w:p>
    <w:p w:rsidR="006D3B78" w:rsidRPr="007A6701" w:rsidRDefault="006D3B78" w:rsidP="007A6701">
      <w:pPr>
        <w:jc w:val="center"/>
        <w:rPr>
          <w:b/>
          <w:color w:val="0F6FC6" w:themeColor="accent1"/>
          <w:u w:val="single"/>
        </w:rPr>
      </w:pPr>
    </w:p>
    <w:p w:rsidR="001D0BC6" w:rsidRDefault="00032FCE" w:rsidP="00947361">
      <w:pPr>
        <w:pStyle w:val="Heading1"/>
      </w:pPr>
      <w:r>
        <w:rPr>
          <w:noProof/>
          <w:sz w:val="36"/>
        </w:rPr>
        <w:lastRenderedPageBreak/>
        <mc:AlternateContent>
          <mc:Choice Requires="wps">
            <w:drawing>
              <wp:anchor distT="0" distB="0" distL="114300" distR="114300" simplePos="0" relativeHeight="251730432" behindDoc="0" locked="0" layoutInCell="1" allowOverlap="1" wp14:anchorId="4368D2A5" wp14:editId="2765CE7F">
                <wp:simplePos x="0" y="0"/>
                <wp:positionH relativeFrom="margin">
                  <wp:align>center</wp:align>
                </wp:positionH>
                <wp:positionV relativeFrom="paragraph">
                  <wp:posOffset>-93177</wp:posOffset>
                </wp:positionV>
                <wp:extent cx="6469811" cy="0"/>
                <wp:effectExtent l="38100" t="38100" r="64770" b="95250"/>
                <wp:wrapNone/>
                <wp:docPr id="455" name="Straight Connector 455"/>
                <wp:cNvGraphicFramePr/>
                <a:graphic xmlns:a="http://schemas.openxmlformats.org/drawingml/2006/main">
                  <a:graphicData uri="http://schemas.microsoft.com/office/word/2010/wordprocessingShape">
                    <wps:wsp>
                      <wps:cNvCnPr/>
                      <wps:spPr>
                        <a:xfrm>
                          <a:off x="0" y="0"/>
                          <a:ext cx="6469811"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86CDC12" id="Straight Connector 455" o:spid="_x0000_s1026" style="position:absolute;z-index:251730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35pt" to="509.4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" strokecolor="#0f6fc6 [3204]" strokeweight="3pt">
                <v:stroke dashstyle="dash"/>
                <v:shadow on="t" color="black" opacity=".5" origin=",-.5" offset="0"/>
                <w10:wrap anchorx="margin"/>
              </v:line>
            </w:pict>
          </mc:Fallback>
        </mc:AlternateContent>
      </w:r>
      <w:r w:rsidR="00947361">
        <w:t>Flight Power</w:t>
      </w:r>
      <w:r w:rsidR="00B33240">
        <w:t xml:space="preserve"> System</w:t>
      </w:r>
      <w:r w:rsidR="00947361">
        <w:t xml:space="preserve">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458"/>
      </w:tblGrid>
      <w:tr w:rsidR="00947361" w:rsidRPr="00A32E05" w:rsidTr="00032FCE">
        <w:trPr>
          <w:trHeight w:val="317"/>
        </w:trPr>
        <w:tc>
          <w:tcPr>
            <w:tcW w:w="1992" w:type="dxa"/>
          </w:tcPr>
          <w:p w:rsidR="00947361" w:rsidRDefault="00947361" w:rsidP="00154202">
            <w:pPr>
              <w:pStyle w:val="NoSpacing"/>
              <w:rPr>
                <w:b/>
              </w:rPr>
            </w:pPr>
            <w:r w:rsidRPr="004B5E16">
              <w:rPr>
                <w:b/>
              </w:rPr>
              <w:t xml:space="preserve">Project Length: </w:t>
            </w:r>
          </w:p>
        </w:tc>
        <w:tc>
          <w:tcPr>
            <w:tcW w:w="1458" w:type="dxa"/>
          </w:tcPr>
          <w:p w:rsidR="00947361" w:rsidRPr="00A32E05" w:rsidRDefault="00947361" w:rsidP="00032FCE">
            <w:pPr>
              <w:pStyle w:val="NoSpacing"/>
              <w:jc w:val="right"/>
            </w:pPr>
            <w:r>
              <w:t>1 month</w:t>
            </w:r>
          </w:p>
        </w:tc>
      </w:tr>
      <w:tr w:rsidR="00032FCE" w:rsidRPr="00A32E05" w:rsidTr="00032FCE">
        <w:trPr>
          <w:trHeight w:val="317"/>
        </w:trPr>
        <w:tc>
          <w:tcPr>
            <w:tcW w:w="1992" w:type="dxa"/>
          </w:tcPr>
          <w:p w:rsidR="00032FCE" w:rsidRPr="004B5E16" w:rsidRDefault="00032FCE" w:rsidP="00154202">
            <w:pPr>
              <w:pStyle w:val="NoSpacing"/>
              <w:rPr>
                <w:b/>
              </w:rPr>
            </w:pPr>
            <w:r>
              <w:rPr>
                <w:b/>
              </w:rPr>
              <w:t xml:space="preserve">Period: </w:t>
            </w:r>
          </w:p>
        </w:tc>
        <w:tc>
          <w:tcPr>
            <w:tcW w:w="1458" w:type="dxa"/>
          </w:tcPr>
          <w:p w:rsidR="00032FCE" w:rsidRDefault="00032FCE" w:rsidP="00032FCE">
            <w:pPr>
              <w:pStyle w:val="NoSpacing"/>
              <w:jc w:val="right"/>
            </w:pPr>
            <w:r>
              <w:t>Spring 2015</w:t>
            </w:r>
          </w:p>
        </w:tc>
      </w:tr>
    </w:tbl>
    <w:p w:rsidR="00947361" w:rsidRPr="00947361" w:rsidRDefault="00947361" w:rsidP="00947361"/>
    <w:p w:rsidR="00032FCE" w:rsidRDefault="00032FCE" w:rsidP="00FD1F80">
      <w:pPr>
        <w:ind w:firstLine="360"/>
      </w:pPr>
    </w:p>
    <w:p w:rsidR="005144B0" w:rsidRDefault="002F581B" w:rsidP="004848AA">
      <w:pPr>
        <w:ind w:firstLine="360"/>
        <w:jc w:val="both"/>
      </w:pPr>
      <w:r>
        <w:rPr>
          <w:noProof/>
        </w:rPr>
        <mc:AlternateContent>
          <mc:Choice Requires="wpg">
            <w:drawing>
              <wp:anchor distT="0" distB="0" distL="114300" distR="114300" simplePos="0" relativeHeight="251734528" behindDoc="0" locked="0" layoutInCell="1" allowOverlap="1">
                <wp:simplePos x="0" y="0"/>
                <wp:positionH relativeFrom="margin">
                  <wp:align>center</wp:align>
                </wp:positionH>
                <wp:positionV relativeFrom="paragraph">
                  <wp:posOffset>1084720</wp:posOffset>
                </wp:positionV>
                <wp:extent cx="5474335" cy="1685925"/>
                <wp:effectExtent l="0" t="76200" r="126365" b="142875"/>
                <wp:wrapTopAndBottom/>
                <wp:docPr id="432" name="Group 432"/>
                <wp:cNvGraphicFramePr/>
                <a:graphic xmlns:a="http://schemas.openxmlformats.org/drawingml/2006/main">
                  <a:graphicData uri="http://schemas.microsoft.com/office/word/2010/wordprocessingGroup">
                    <wpg:wgp>
                      <wpg:cNvGrpSpPr/>
                      <wpg:grpSpPr>
                        <a:xfrm>
                          <a:off x="0" y="0"/>
                          <a:ext cx="5474335" cy="1685925"/>
                          <a:chOff x="0" y="0"/>
                          <a:chExt cx="6153150" cy="1895475"/>
                        </a:xfrm>
                      </wpg:grpSpPr>
                      <pic:pic xmlns:pic="http://schemas.openxmlformats.org/drawingml/2006/picture">
                        <pic:nvPicPr>
                          <pic:cNvPr id="457" name="Picture 45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895725" y="0"/>
                            <a:ext cx="2257425" cy="1895475"/>
                          </a:xfrm>
                          <a:prstGeom prst="rect">
                            <a:avLst/>
                          </a:prstGeom>
                          <a:noFill/>
                          <a:ln w="38100">
                            <a:solidFill>
                              <a:schemeClr val="accent1"/>
                            </a:solidFill>
                          </a:ln>
                          <a:effectLst>
                            <a:outerShdw blurRad="50800" dist="38100" dir="2700000" algn="tl" rotWithShape="0">
                              <a:prstClr val="black">
                                <a:alpha val="40000"/>
                              </a:prstClr>
                            </a:outerShdw>
                          </a:effectLst>
                        </pic:spPr>
                      </pic:pic>
                      <pic:pic xmlns:pic="http://schemas.openxmlformats.org/drawingml/2006/picture">
                        <pic:nvPicPr>
                          <pic:cNvPr id="22" name="Picture 22"/>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28575"/>
                            <a:ext cx="3552825" cy="18656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3EB1CE" id="Group 432" o:spid="_x0000_s1026" style="position:absolute;margin-left:0;margin-top:85.4pt;width:431.05pt;height:132.75pt;z-index:251734528;mso-position-horizontal:center;mso-position-horizontal-relative:margin;mso-width-relative:margin;mso-height-relative:margin" coordsize="61531,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">
                <v:shape id="Picture 457" o:spid="_x0000_s1027" type="#_x0000_t75" style="position:absolute;left:38957;width:2257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HhofEAAAA3AAAAA8AAABkcnMvZG93bnJldi54bWxEj0FrAjEUhO8F/0N4Qi9Ss1utla1RpFDw&#10;IMVqDz0+Ns/N0s3LkkSN/94IhR6HmW+GWayS7cSZfGgdKyjHBQji2umWGwXfh4+nOYgQkTV2jknB&#10;lQKsloOHBVbaXfiLzvvYiFzCoUIFJsa+kjLUhiyGseuJs3d03mLM0jdSe7zkctvJ56KYSYst5wWD&#10;Pb0bqn/3J6sg45OfeUO79FkeSz/bpsMoGqUeh2n9BiJSiv/hP3qjFUxfXuF+Jh8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HhofEAAAA3AAAAA8AAAAAAAAAAAAAAAAA&#10;nwIAAGRycy9kb3ducmV2LnhtbFBLBQYAAAAABAAEAPcAAACQAwAAAAA=&#10;" stroked="t" strokecolor="#0f6fc6 [3204]" strokeweight="3pt">
                  <v:imagedata r:id="rId49" o:title=""/>
                  <v:shadow on="t" color="black" opacity="26214f" origin="-.5,-.5" offset=".74836mm,.74836mm"/>
                  <v:path arrowok="t"/>
                </v:shape>
                <v:shape id="Picture 22" o:spid="_x0000_s1028" type="#_x0000_t75" style="position:absolute;top:285;width:35528;height:1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oyujCAAAA2wAAAA8AAABkcnMvZG93bnJldi54bWxEj09rwkAQxe8Fv8MygpdSN01BJHUVkSpe&#10;m7Zgb0N2mg1mZmN2Nem37xYKPT7enx9vtRm5VTfqQ+PFwOM8A0VSedtIbeD9bf+wBBUiisXWCxn4&#10;pgCb9eRuhYX1g7zSrYy1SiMSCjTgYuwKrUPliDHMfUeSvC/fM8Yk+1rbHoc0zq3Os2yhGRtJBIcd&#10;7RxV5/LKiTtcDvvT0wffO9YvpW4XnzWjMbPpuH0GFWmM/+G/9tEayHP4/ZJ+gF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aMrowgAAANsAAAAPAAAAAAAAAAAAAAAAAJ8C&#10;AABkcnMvZG93bnJldi54bWxQSwUGAAAAAAQABAD3AAAAjgMAAAAA&#10;">
                  <v:imagedata r:id="rId50" o:title=""/>
                  <v:path arrowok="t"/>
                </v:shape>
                <w10:wrap type="topAndBottom" anchorx="margin"/>
              </v:group>
            </w:pict>
          </mc:Fallback>
        </mc:AlternateContent>
      </w:r>
      <w:r w:rsidR="00032FCE">
        <w:t xml:space="preserve">In order to ensure that our aircraft fully utilized its power system without exceeding the </w:t>
      </w:r>
      <w:r w:rsidR="004249CD">
        <w:t xml:space="preserve">    </w:t>
      </w:r>
      <w:r w:rsidR="00032FCE">
        <w:t xml:space="preserve">1000 W competition mandated </w:t>
      </w:r>
      <w:r w:rsidR="005144B0">
        <w:t xml:space="preserve">power </w:t>
      </w:r>
      <w:r w:rsidR="00032FCE">
        <w:t xml:space="preserve">limit, </w:t>
      </w:r>
      <w:r w:rsidR="005144B0">
        <w:t>I developed a closed loop controller to manage the throttle</w:t>
      </w:r>
      <w:r>
        <w:t xml:space="preserve"> while the aircraft is in flight</w:t>
      </w:r>
      <w:r w:rsidR="005144B0">
        <w:t xml:space="preserve">.  The system consisted of a Teensy 3.1 microcontroller, power sensing circuitry, and a custom </w:t>
      </w:r>
      <w:r w:rsidR="00B33240">
        <w:t>PCB</w:t>
      </w:r>
      <w:r w:rsidR="005144B0">
        <w:t>.</w:t>
      </w:r>
      <w:r w:rsidR="00B33240">
        <w:t xml:space="preserve">  I was the sole developer of this system with the exception of some PBC layout.</w:t>
      </w:r>
    </w:p>
    <w:p w:rsidR="005144B0" w:rsidRDefault="005144B0" w:rsidP="005144B0">
      <w:pPr>
        <w:ind w:firstLine="360"/>
        <w:jc w:val="center"/>
      </w:pPr>
      <w:r>
        <w:t xml:space="preserve">Shows a block diagram of the complete flight hardware system including the </w:t>
      </w:r>
      <w:r w:rsidR="00B33240">
        <w:t>power system controller (left).  Custom PCB for the controller (right).</w:t>
      </w:r>
    </w:p>
    <w:bookmarkStart w:id="13" w:name="_Toc408056163"/>
    <w:p w:rsidR="003B7BC8" w:rsidRPr="005F782A" w:rsidRDefault="00B33240" w:rsidP="003B7BC8">
      <w:pPr>
        <w:pStyle w:val="Heading1"/>
        <w:rPr>
          <w:sz w:val="36"/>
        </w:rPr>
      </w:pPr>
      <w:r>
        <w:rPr>
          <w:noProof/>
          <w:sz w:val="36"/>
        </w:rPr>
        <mc:AlternateContent>
          <mc:Choice Requires="wps">
            <w:drawing>
              <wp:anchor distT="0" distB="0" distL="114300" distR="114300" simplePos="0" relativeHeight="251736576" behindDoc="0" locked="0" layoutInCell="1" allowOverlap="1" wp14:anchorId="6CA7FA1D" wp14:editId="033324F9">
                <wp:simplePos x="0" y="0"/>
                <wp:positionH relativeFrom="margin">
                  <wp:align>center</wp:align>
                </wp:positionH>
                <wp:positionV relativeFrom="paragraph">
                  <wp:posOffset>37465</wp:posOffset>
                </wp:positionV>
                <wp:extent cx="6315740" cy="0"/>
                <wp:effectExtent l="38100" t="38100" r="66040" b="95250"/>
                <wp:wrapNone/>
                <wp:docPr id="450" name="Straight Connector 450"/>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2BC153A" id="Straight Connector 450" o:spid="_x0000_s1026" style="position:absolute;z-index:251736576;visibility:visible;mso-wrap-style:square;mso-wrap-distance-left:9pt;mso-wrap-distance-top:0;mso-wrap-distance-right:9pt;mso-wrap-distance-bottom:0;mso-position-horizontal:center;mso-position-horizontal-relative:margin;mso-position-vertical:absolute;mso-position-vertical-relative:text" from="0,2.95pt" to="497.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" strokecolor="#0f6fc6 [3204]" strokeweight="3pt">
                <v:shadow on="t" color="black" opacity=".5" origin=",-.5" offset="0"/>
                <w10:wrap anchorx="margin"/>
              </v:line>
            </w:pict>
          </mc:Fallback>
        </mc:AlternateContent>
      </w:r>
      <w:r w:rsidR="001F092A">
        <w:rPr>
          <w:noProof/>
        </w:rPr>
        <w:drawing>
          <wp:anchor distT="0" distB="0" distL="114300" distR="114300" simplePos="0" relativeHeight="251712000" behindDoc="0" locked="0" layoutInCell="1" allowOverlap="1" wp14:anchorId="6BD5674C" wp14:editId="74E8CEA9">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6"/>
        </w:rPr>
        <w:t>Undergraduate</w:t>
      </w:r>
      <w:r w:rsidR="003B7BC8">
        <w:rPr>
          <w:sz w:val="36"/>
        </w:rPr>
        <w:t xml:space="preserve"> Research in Microsystems &amp; Nanotechnology</w:t>
      </w:r>
      <w:bookmarkEnd w:id="13"/>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w:t>
            </w:r>
            <w:r w:rsidR="004249CD">
              <w:t xml:space="preserve"> my</w:t>
            </w:r>
            <w:r>
              <w:t xml:space="preserve"> faculty advisor and </w:t>
            </w:r>
            <w:r w:rsidR="004249CD">
              <w:t xml:space="preserve">the </w:t>
            </w:r>
            <w:r>
              <w:t xml:space="preserve">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4848AA">
      <w:pPr>
        <w:jc w:val="both"/>
        <w:rPr>
          <w:sz w:val="2"/>
        </w:rPr>
      </w:pPr>
    </w:p>
    <w:p w:rsidR="00D70BCB" w:rsidRDefault="00D70BCB" w:rsidP="004249CD">
      <w:pPr>
        <w:ind w:firstLine="360"/>
        <w:jc w:val="both"/>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xml:space="preserve">, I changed the focus of my research to the fabrication of graphene </w:t>
      </w:r>
      <w:proofErr w:type="spellStart"/>
      <w:r w:rsidR="00EC431E">
        <w:t>nanotransistors</w:t>
      </w:r>
      <w:proofErr w:type="spellEnd"/>
      <w:r w:rsidR="00EC431E">
        <w:t xml:space="preserve"> using electron beam lithography.</w:t>
      </w:r>
    </w:p>
    <w:p w:rsidR="00D70BCB" w:rsidRPr="00EC431E" w:rsidRDefault="00D70BCB" w:rsidP="004848AA">
      <w:pPr>
        <w:ind w:firstLine="360"/>
        <w:jc w:val="both"/>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bookmarkStart w:id="14" w:name="_Toc408056164"/>
    <w:p w:rsidR="00D70BCB" w:rsidRDefault="00D70BCB" w:rsidP="00D70BCB">
      <w:pPr>
        <w:pStyle w:val="Heading1"/>
      </w:pPr>
      <w:r>
        <w:rPr>
          <w:noProof/>
          <w:sz w:val="36"/>
        </w:rPr>
        <w:lastRenderedPageBreak/>
        <mc:AlternateContent>
          <mc:Choice Requires="wps">
            <w:drawing>
              <wp:anchor distT="0" distB="0" distL="114300" distR="114300" simplePos="0" relativeHeight="251691520" behindDoc="0" locked="0" layoutInCell="1" allowOverlap="1" wp14:anchorId="33835024" wp14:editId="4FA63FEE">
                <wp:simplePos x="0" y="0"/>
                <wp:positionH relativeFrom="margin">
                  <wp:align>center</wp:align>
                </wp:positionH>
                <wp:positionV relativeFrom="paragraph">
                  <wp:posOffset>-37465</wp:posOffset>
                </wp:positionV>
                <wp:extent cx="6638925" cy="0"/>
                <wp:effectExtent l="38100" t="38100" r="0" b="95250"/>
                <wp:wrapNone/>
                <wp:docPr id="24" name="Straight Connector 24"/>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2FFDC650" id="Straight Connector 24" o:spid="_x0000_s1026" style="position:absolute;z-index:25169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95pt" to="522.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" strokecolor="#0f6fc6 [3204]" strokeweight="3pt">
                <v:stroke dashstyle="dash"/>
                <v:shadow on="t" color="black" opacity=".5" origin=",-.5" offset="0"/>
                <w10:wrap anchorx="margin"/>
              </v:line>
            </w:pict>
          </mc:Fallback>
        </mc:AlternateContent>
      </w:r>
      <w:r>
        <w:t>Nanosphere Lithography</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2544" behindDoc="0" locked="0" layoutInCell="1" allowOverlap="1" wp14:anchorId="03D86EFD" wp14:editId="2126921D">
            <wp:simplePos x="0" y="0"/>
            <wp:positionH relativeFrom="margin">
              <wp:align>center</wp:align>
            </wp:positionH>
            <wp:positionV relativeFrom="paragraph">
              <wp:posOffset>218440</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91ED9" w:rsidP="00AD49C1">
      <w:pPr>
        <w:jc w:val="center"/>
      </w:pPr>
      <w:r>
        <w:rPr>
          <w:noProof/>
        </w:rPr>
        <mc:AlternateContent>
          <mc:Choice Requires="wpg">
            <w:drawing>
              <wp:anchor distT="0" distB="0" distL="114300" distR="114300" simplePos="0" relativeHeight="251695616" behindDoc="0" locked="0" layoutInCell="1" allowOverlap="1">
                <wp:simplePos x="0" y="0"/>
                <wp:positionH relativeFrom="margin">
                  <wp:align>center</wp:align>
                </wp:positionH>
                <wp:positionV relativeFrom="paragraph">
                  <wp:posOffset>2119630</wp:posOffset>
                </wp:positionV>
                <wp:extent cx="7141210" cy="2543175"/>
                <wp:effectExtent l="76200" t="76200" r="2540" b="142875"/>
                <wp:wrapTopAndBottom/>
                <wp:docPr id="458" name="Group 458"/>
                <wp:cNvGraphicFramePr/>
                <a:graphic xmlns:a="http://schemas.openxmlformats.org/drawingml/2006/main">
                  <a:graphicData uri="http://schemas.microsoft.com/office/word/2010/wordprocessingGroup">
                    <wpg:wgp>
                      <wpg:cNvGrpSpPr/>
                      <wpg:grpSpPr>
                        <a:xfrm>
                          <a:off x="0" y="0"/>
                          <a:ext cx="7141210" cy="2543175"/>
                          <a:chOff x="0" y="0"/>
                          <a:chExt cx="7141210" cy="2543175"/>
                        </a:xfrm>
                      </wpg:grpSpPr>
                      <pic:pic xmlns:pic="http://schemas.openxmlformats.org/drawingml/2006/picture">
                        <pic:nvPicPr>
                          <pic:cNvPr id="21" name="Picture 21" descr="E:\#Andy\MSNT Research\Fall 2014\Random\3d2.tif"/>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https://lh6.googleusercontent.com/RF_bQt4CK2dY75VLTq7QZ1ferI5kRcZtAs8Nk_ndhrrb-HUICQziC-E7pKwGJlEtMCpdT530ACw_1-u51KyLxwK0FVQLcX7IGEax7ltkGBq1UV8B1_Im7vg5M5aSIG2leL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552825" y="152400"/>
                            <a:ext cx="3588385" cy="2113280"/>
                          </a:xfrm>
                          <a:prstGeom prst="rect">
                            <a:avLst/>
                          </a:prstGeom>
                          <a:noFill/>
                          <a:ln>
                            <a:noFill/>
                          </a:ln>
                        </pic:spPr>
                      </pic:pic>
                    </wpg:wgp>
                  </a:graphicData>
                </a:graphic>
              </wp:anchor>
            </w:drawing>
          </mc:Choice>
          <mc:Fallback>
            <w:pict>
              <v:group w14:anchorId="575B7F66" id="Group 458" o:spid="_x0000_s1026" style="position:absolute;margin-left:0;margin-top:166.9pt;width:562.3pt;height:200.25pt;z-index:251695616;mso-position-horizontal:center;mso-position-horizontal-relative:margin" coordsize="71412,2543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">
                <v:shape id="Picture 21" o:spid="_x0000_s1027" type="#_x0000_t75" style="position:absolute;width:33909;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sPEAAAA2wAAAA8AAABkcnMvZG93bnJldi54bWxEj92KwjAUhO+FfYdwFvZGNG0vVqlGWdQF&#10;F/bGnwc4Nsem2+akNFHr25sFwcthZr5h5sveNuJKna8cK0jHCQjiwumKSwXHw/doCsIHZI2NY1Jw&#10;Jw/Lxdtgjrl2N97RdR9KESHsc1RgQmhzKX1hyKIfu5Y4emfXWQxRdqXUHd4i3DYyS5JPabHiuGCw&#10;pZWhot5frIKfy3r9p9thdk/NaTjZ1L87WxdKfbz3XzMQgfrwCj/bW60gS+H/S/wB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tsPEAAAA2wAAAA8AAAAAAAAAAAAAAAAA&#10;nwIAAGRycy9kb3ducmV2LnhtbFBLBQYAAAAABAAEAPcAAACQAwAAAAA=&#10;" stroked="t" strokecolor="#0f6fc6 [3204]" strokeweight="3pt">
                  <v:stroke endcap="square"/>
                  <v:imagedata r:id="rId55" o:title="3d2"/>
                  <v:shadow on="t" color="black" opacity="28180f" origin="-.5,-.5" offset=".74836mm,.74836mm"/>
                  <v:path arrowok="t"/>
                </v:shape>
                <v:shape id="Picture 23" o:spid="_x0000_s1028" type="#_x0000_t75" alt="https://lh6.googleusercontent.com/RF_bQt4CK2dY75VLTq7QZ1ferI5kRcZtAs8Nk_ndhrrb-HUICQziC-E7pKwGJlEtMCpdT530ACw_1-u51KyLxwK0FVQLcX7IGEax7ltkGBq1UV8B1_Im7vg5M5aSIG2leLe-" style="position:absolute;left:35528;top:1524;width:35884;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k4FrAAAAA2wAAAA8AAABkcnMvZG93bnJldi54bWxEj9GKwjAURN8X/IdwBd/WtAoqtamIsOiT&#10;rNUPuDbXttjclCZr69+bBcHHYWbOMOlmMI14UOdqywriaQSCuLC65lLB5fzzvQLhPLLGxjIpeJKD&#10;TTb6SjHRtucTPXJfigBhl6CCyvs2kdIVFRl0U9sSB+9mO4M+yK6UusM+wE0jZ1G0kAZrDgsVtrSr&#10;qLjnf0bB0v4ecu5lfMXt7XKU8d4MC1ZqMh62axCeBv8Jv9sHrWA2h/8v4Qf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TgWsAAAADbAAAADwAAAAAAAAAAAAAAAACfAgAA&#10;ZHJzL2Rvd25yZXYueG1sUEsFBgAAAAAEAAQA9wAAAIwDAAAAAA==&#10;">
                  <v:imagedata r:id="rId56" o:title="RF_bQt4CK2dY75VLTq7QZ1ferI5kRcZtAs8Nk_ndhrrb-HUICQziC-E7pKwGJlEtMCpdT530ACw_1-u51KyLxwK0FVQLcX7IGEax7ltkGBq1UV8B1_Im7vg5M5aSIG2leLe-"/>
                  <v:path arrowok="t"/>
                </v:shape>
                <w10:wrap type="topAndBottom" anchorx="margin"/>
              </v:group>
            </w:pict>
          </mc:Fallback>
        </mc:AlternateContent>
      </w:r>
      <w:r w:rsidR="003055CF">
        <w:t xml:space="preserve">Shows illustration of sphere arrays on surface, and the areas where the deposited metal </w:t>
      </w:r>
      <w:r w:rsidR="00953219">
        <w:t xml:space="preserve">(green) </w:t>
      </w:r>
      <w:r w:rsidR="003055CF">
        <w:t>adheres to the substrate (left)</w:t>
      </w:r>
      <w:r w:rsidR="00953219">
        <w:t>.  A</w:t>
      </w:r>
      <w:r w:rsidR="003055CF">
        <w:t xml:space="preserve"> cross-section view </w:t>
      </w:r>
      <w:r w:rsidR="008448DE">
        <w:t xml:space="preserve">of metal deposition </w:t>
      </w:r>
      <w:r w:rsidR="00953219">
        <w:t>is shown on the right</w:t>
      </w:r>
      <w:r w:rsidR="008448DE">
        <w:t>.</w:t>
      </w:r>
    </w:p>
    <w:p w:rsidR="00B930D4" w:rsidRDefault="00C50433" w:rsidP="004A0F22">
      <w:pPr>
        <w:jc w:val="center"/>
      </w:pPr>
      <w:r>
        <w:t>Shows a scanning electron microscope image of the boundary of where spheres were removed.  The nanostructures that are left are approximately 200 nm across</w:t>
      </w:r>
      <w:r w:rsidR="00391ED9">
        <w:t xml:space="preserve"> (left)</w:t>
      </w:r>
      <w:r>
        <w:t>.</w:t>
      </w:r>
      <w:r w:rsidR="00391ED9">
        <w:t xml:space="preserve">  </w:t>
      </w:r>
      <w:r>
        <w:t>Show</w:t>
      </w:r>
      <w:r w:rsidR="0032371D">
        <w:t>s</w:t>
      </w:r>
      <w:r>
        <w:t xml:space="preserve"> a</w:t>
      </w:r>
      <w:r w:rsidR="00391ED9">
        <w:t xml:space="preserve"> 3D</w:t>
      </w:r>
      <w:r>
        <w:t xml:space="preserve"> atomic force microscope</w:t>
      </w:r>
      <w:r w:rsidR="004249CD">
        <w:t xml:space="preserve"> generated</w:t>
      </w:r>
      <w:r>
        <w:t xml:space="preserve"> </w:t>
      </w:r>
      <w:r w:rsidR="00391ED9">
        <w:t>image of several nanostructures (right).</w:t>
      </w:r>
    </w:p>
    <w:p w:rsidR="00006B56" w:rsidRDefault="00006B56" w:rsidP="005F7908"/>
    <w:p w:rsidR="00006B56" w:rsidRDefault="00006B56" w:rsidP="005F7908"/>
    <w:p w:rsidR="00391ED9" w:rsidRDefault="00391ED9" w:rsidP="005F7908"/>
    <w:p w:rsidR="00391ED9" w:rsidRPr="005F782A" w:rsidRDefault="00391ED9" w:rsidP="00391ED9">
      <w:pPr>
        <w:pStyle w:val="Heading1"/>
        <w:rPr>
          <w:sz w:val="36"/>
        </w:rPr>
      </w:pPr>
      <w:r>
        <w:rPr>
          <w:noProof/>
          <w:sz w:val="36"/>
        </w:rPr>
        <w:lastRenderedPageBreak/>
        <mc:AlternateContent>
          <mc:Choice Requires="wps">
            <w:drawing>
              <wp:anchor distT="0" distB="0" distL="114300" distR="114300" simplePos="0" relativeHeight="251742720" behindDoc="0" locked="0" layoutInCell="1" allowOverlap="1" wp14:anchorId="0602DE32" wp14:editId="3712DC96">
                <wp:simplePos x="0" y="0"/>
                <wp:positionH relativeFrom="margin">
                  <wp:posOffset>-425450</wp:posOffset>
                </wp:positionH>
                <wp:positionV relativeFrom="paragraph">
                  <wp:posOffset>-39370</wp:posOffset>
                </wp:positionV>
                <wp:extent cx="6315740" cy="0"/>
                <wp:effectExtent l="38100" t="38100" r="66040" b="95250"/>
                <wp:wrapNone/>
                <wp:docPr id="466" name="Straight Connector 466"/>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FC0F72C" id="Straight Connector 466" o:spid="_x0000_s1026" style="position:absolute;z-index:251742720;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" strokecolor="#0f6fc6 [3204]" strokeweight="3pt">
                <v:shadow on="t" color="black" opacity=".5" origin=",-.5" offset="0"/>
                <w10:wrap anchorx="margin"/>
              </v:line>
            </w:pict>
          </mc:Fallback>
        </mc:AlternateContent>
      </w:r>
      <w:r>
        <w:rPr>
          <w:sz w:val="36"/>
        </w:rPr>
        <w:t>School and Personal Projects</w:t>
      </w:r>
    </w:p>
    <w:p w:rsidR="00391ED9" w:rsidRDefault="004249CD" w:rsidP="00391ED9">
      <w:pPr>
        <w:pStyle w:val="Heading1"/>
      </w:pPr>
      <w:r>
        <w:rPr>
          <w:noProof/>
          <w:sz w:val="36"/>
        </w:rPr>
        <mc:AlternateContent>
          <mc:Choice Requires="wps">
            <w:drawing>
              <wp:anchor distT="0" distB="0" distL="114300" distR="114300" simplePos="0" relativeHeight="251764224" behindDoc="0" locked="0" layoutInCell="1" allowOverlap="1" wp14:anchorId="69511027" wp14:editId="65E592DD">
                <wp:simplePos x="0" y="0"/>
                <wp:positionH relativeFrom="margin">
                  <wp:posOffset>-523875</wp:posOffset>
                </wp:positionH>
                <wp:positionV relativeFrom="paragraph">
                  <wp:posOffset>192405</wp:posOffset>
                </wp:positionV>
                <wp:extent cx="6512943" cy="0"/>
                <wp:effectExtent l="38100" t="38100" r="59690" b="95250"/>
                <wp:wrapNone/>
                <wp:docPr id="428" name="Straight Connector 428"/>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66D17AB" id="Straight Connector 428" o:spid="_x0000_s1026" style="position:absolute;z-index:251764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15.15pt" to="47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" strokecolor="#0f6fc6 [3204]" strokeweight="3pt">
                <v:stroke dashstyle="dash"/>
                <v:shadow on="t" color="black" opacity=".5" origin=",-.5" offset="0"/>
                <w10:wrap anchorx="margin"/>
              </v:line>
            </w:pict>
          </mc:Fallback>
        </mc:AlternateContent>
      </w:r>
      <w:r w:rsidR="00391ED9">
        <w:t>N-Body Physics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391ED9" w:rsidTr="00391ED9">
        <w:trPr>
          <w:trHeight w:val="356"/>
        </w:trPr>
        <w:tc>
          <w:tcPr>
            <w:tcW w:w="1655" w:type="dxa"/>
          </w:tcPr>
          <w:p w:rsidR="00391ED9" w:rsidRDefault="00391ED9" w:rsidP="00391ED9">
            <w:pPr>
              <w:pStyle w:val="NoSpacing"/>
              <w:rPr>
                <w:b/>
              </w:rPr>
            </w:pPr>
            <w:r w:rsidRPr="004B5E16">
              <w:rPr>
                <w:b/>
              </w:rPr>
              <w:t xml:space="preserve">Project </w:t>
            </w:r>
            <w:r>
              <w:rPr>
                <w:b/>
              </w:rPr>
              <w:t>Type</w:t>
            </w:r>
            <w:r w:rsidRPr="004B5E16">
              <w:rPr>
                <w:b/>
              </w:rPr>
              <w:t xml:space="preserve">: </w:t>
            </w:r>
          </w:p>
        </w:tc>
        <w:tc>
          <w:tcPr>
            <w:tcW w:w="1400" w:type="dxa"/>
          </w:tcPr>
          <w:p w:rsidR="00391ED9" w:rsidRPr="00A32E05" w:rsidRDefault="00391ED9" w:rsidP="00391ED9">
            <w:pPr>
              <w:pStyle w:val="NoSpacing"/>
              <w:jc w:val="right"/>
            </w:pPr>
            <w:r>
              <w:t>Personal</w:t>
            </w:r>
          </w:p>
        </w:tc>
      </w:tr>
    </w:tbl>
    <w:p w:rsidR="00BE25E4" w:rsidRDefault="005F6FA2" w:rsidP="007E119A">
      <w:pPr>
        <w:ind w:firstLine="360"/>
        <w:jc w:val="both"/>
      </w:pPr>
      <w:r>
        <w:t>As an</w:t>
      </w:r>
      <w:r w:rsidR="00391ED9">
        <w:t xml:space="preserve"> interesting </w:t>
      </w:r>
      <w:r w:rsidR="00440407">
        <w:t xml:space="preserve">project </w:t>
      </w:r>
      <w:r w:rsidR="005D1493">
        <w:t>and a cool challenge</w:t>
      </w:r>
      <w:r>
        <w:t>, I created</w:t>
      </w:r>
      <w:r w:rsidR="005E68C3">
        <w:t xml:space="preserve"> a computer program that could si</w:t>
      </w:r>
      <w:r w:rsidR="005D1493">
        <w:t xml:space="preserve">mulate the interactions of planetary bodies exclusively under the force of their mutual </w:t>
      </w:r>
      <w:r w:rsidR="005E68C3">
        <w:t xml:space="preserve">gravitation attraction.  </w:t>
      </w:r>
      <w:r>
        <w:t xml:space="preserve">The simulation begins by spawning a number of particles (I have used as many as 100) with random masses, positions, and velocities.  It then uses basic Newtonian mechanics in order to calculate each time step. </w:t>
      </w:r>
      <w:r w:rsidR="00BE25E4">
        <w:t xml:space="preserve"> </w:t>
      </w:r>
      <w:r>
        <w:t xml:space="preserve"> I began by creating the simulation in 2D and have since expanded it to 3D.  </w:t>
      </w:r>
      <w:r w:rsidR="00BE25E4">
        <w:t>The simulation consists of C++ code that carries out all of the calculations, and a Python script to do all of the post processing</w:t>
      </w:r>
      <w:r w:rsidR="005B33D0">
        <w:t xml:space="preserve"> and animation creation</w:t>
      </w:r>
      <w:r w:rsidR="00BE25E4">
        <w:t>.</w:t>
      </w:r>
    </w:p>
    <w:p w:rsidR="005F6FA2" w:rsidRPr="00BE25E4" w:rsidRDefault="00BE25E4" w:rsidP="005F7908">
      <w:pPr>
        <w:rPr>
          <w:u w:val="single"/>
        </w:rPr>
      </w:pPr>
      <w:r w:rsidRPr="00BE25E4">
        <w:rPr>
          <w:u w:val="single"/>
        </w:rPr>
        <w:t>Challenges:</w:t>
      </w:r>
    </w:p>
    <w:p w:rsidR="00BE25E4" w:rsidRDefault="00BE25E4" w:rsidP="00BE25E4">
      <w:pPr>
        <w:pStyle w:val="ListParagraph"/>
        <w:numPr>
          <w:ilvl w:val="0"/>
          <w:numId w:val="24"/>
        </w:numPr>
      </w:pPr>
      <w:r>
        <w:t>Properly handling collisions.  Forces tend towards infinity when the particles get very close.</w:t>
      </w:r>
    </w:p>
    <w:p w:rsidR="00BE25E4" w:rsidRDefault="00BE25E4" w:rsidP="00BE25E4">
      <w:pPr>
        <w:pStyle w:val="ListParagraph"/>
        <w:numPr>
          <w:ilvl w:val="0"/>
          <w:numId w:val="24"/>
        </w:numPr>
      </w:pPr>
      <w:r>
        <w:t>Keeping meaningful interactions in the frame while excluding particles that are being ejected from the main group</w:t>
      </w:r>
    </w:p>
    <w:p w:rsidR="00BE25E4" w:rsidRDefault="00BE25E4" w:rsidP="00BE25E4">
      <w:pPr>
        <w:pStyle w:val="ListParagraph"/>
        <w:numPr>
          <w:ilvl w:val="0"/>
          <w:numId w:val="24"/>
        </w:numPr>
      </w:pPr>
      <w:r>
        <w:t>Adequate</w:t>
      </w:r>
      <w:r w:rsidR="000F6BDF">
        <w:t xml:space="preserve">ly representing the </w:t>
      </w:r>
      <w:r>
        <w:t>position of particles in 3D simulations.</w:t>
      </w:r>
      <w:r w:rsidR="000F6BDF">
        <w:t xml:space="preserve">  It can look like a bit of a mess with too many particles.</w:t>
      </w:r>
    </w:p>
    <w:p w:rsidR="005F6FA2" w:rsidRDefault="00BE25E4" w:rsidP="00BE25E4">
      <w:r>
        <w:rPr>
          <w:noProof/>
        </w:rPr>
        <w:drawing>
          <wp:anchor distT="0" distB="0" distL="114300" distR="114300" simplePos="0" relativeHeight="251744768" behindDoc="0" locked="0" layoutInCell="1" allowOverlap="1" wp14:anchorId="53162E5B" wp14:editId="14FD42B6">
            <wp:simplePos x="0" y="0"/>
            <wp:positionH relativeFrom="column">
              <wp:posOffset>2970530</wp:posOffset>
            </wp:positionH>
            <wp:positionV relativeFrom="paragraph">
              <wp:posOffset>186055</wp:posOffset>
            </wp:positionV>
            <wp:extent cx="2743835" cy="2066925"/>
            <wp:effectExtent l="38100" t="38100" r="94615" b="10477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835" cy="2066925"/>
                    </a:xfrm>
                    <a:prstGeom prst="rect">
                      <a:avLst/>
                    </a:prstGeom>
                    <a:noFill/>
                    <a:ln w="38100">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744" behindDoc="0" locked="0" layoutInCell="1" allowOverlap="1" wp14:anchorId="3653118B" wp14:editId="2BD4D74A">
            <wp:simplePos x="0" y="0"/>
            <wp:positionH relativeFrom="column">
              <wp:posOffset>-209550</wp:posOffset>
            </wp:positionH>
            <wp:positionV relativeFrom="paragraph">
              <wp:posOffset>187325</wp:posOffset>
            </wp:positionV>
            <wp:extent cx="2695989" cy="2066925"/>
            <wp:effectExtent l="76200" t="76200" r="142875" b="1238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5989"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anchor>
        </w:drawing>
      </w:r>
    </w:p>
    <w:p w:rsidR="00BE25E4" w:rsidRDefault="00BE25E4" w:rsidP="00BE25E4"/>
    <w:p w:rsidR="00391ED9" w:rsidRDefault="00835CA9" w:rsidP="005F7908">
      <w:r>
        <w:rPr>
          <w:noProof/>
        </w:rPr>
        <w:drawing>
          <wp:anchor distT="0" distB="0" distL="114300" distR="114300" simplePos="0" relativeHeight="251746816" behindDoc="0" locked="0" layoutInCell="1" allowOverlap="1" wp14:anchorId="4ADF235D" wp14:editId="6D5C7FA6">
            <wp:simplePos x="0" y="0"/>
            <wp:positionH relativeFrom="column">
              <wp:posOffset>4934585</wp:posOffset>
            </wp:positionH>
            <wp:positionV relativeFrom="paragraph">
              <wp:posOffset>304800</wp:posOffset>
            </wp:positionV>
            <wp:extent cx="952500" cy="591185"/>
            <wp:effectExtent l="0" t="0" r="0" b="0"/>
            <wp:wrapSquare wrapText="bothSides"/>
            <wp:docPr id="424" name="Picture 424"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1ED9" w:rsidRDefault="00440407" w:rsidP="005F7908">
      <w:r w:rsidRPr="00440407">
        <w:rPr>
          <w:color w:val="0F6FC6" w:themeColor="accent1"/>
          <w:u w:val="single"/>
        </w:rPr>
        <w:t>Playlist of several simulations</w:t>
      </w:r>
      <w:r w:rsidR="000F6BDF">
        <w:rPr>
          <w:color w:val="0F6FC6" w:themeColor="accent1"/>
          <w:u w:val="single"/>
        </w:rPr>
        <w:t xml:space="preserve"> in various stages of development</w:t>
      </w:r>
      <w:r w:rsidRPr="00440407">
        <w:rPr>
          <w:color w:val="0F6FC6" w:themeColor="accent1"/>
          <w:u w:val="single"/>
        </w:rPr>
        <w:t xml:space="preserve">: </w:t>
      </w:r>
      <w:hyperlink r:id="rId59" w:history="1">
        <w:r w:rsidRPr="00440407">
          <w:rPr>
            <w:rStyle w:val="Hyperlink"/>
          </w:rPr>
          <w:t>https://www.youtube.com/playlist?list=PLZQMk6hP4uXKo1d4sAOJXfnoL6wv1Wzs1</w:t>
        </w:r>
      </w:hyperlink>
    </w:p>
    <w:p w:rsidR="00391ED9" w:rsidRDefault="00391ED9" w:rsidP="005F7908"/>
    <w:p w:rsidR="00B37C32" w:rsidRDefault="009616BB" w:rsidP="00B37C32">
      <w:pPr>
        <w:pStyle w:val="Heading1"/>
      </w:pPr>
      <w:r>
        <w:rPr>
          <w:noProof/>
          <w:sz w:val="36"/>
        </w:rPr>
        <w:lastRenderedPageBreak/>
        <mc:AlternateContent>
          <mc:Choice Requires="wps">
            <w:drawing>
              <wp:anchor distT="0" distB="0" distL="114300" distR="114300" simplePos="0" relativeHeight="251748864" behindDoc="0" locked="0" layoutInCell="1" allowOverlap="1" wp14:anchorId="7BFB2163" wp14:editId="6C3CDA5C">
                <wp:simplePos x="0" y="0"/>
                <wp:positionH relativeFrom="margin">
                  <wp:align>center</wp:align>
                </wp:positionH>
                <wp:positionV relativeFrom="paragraph">
                  <wp:posOffset>-39535</wp:posOffset>
                </wp:positionV>
                <wp:extent cx="6315740" cy="0"/>
                <wp:effectExtent l="38100" t="38100" r="27940" b="95250"/>
                <wp:wrapNone/>
                <wp:docPr id="467" name="Straight Connector 467"/>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18D1764" id="Straight Connector 467" o:spid="_x0000_s1026" style="position:absolute;z-index:251748864;visibility:visible;mso-wrap-style:square;mso-wrap-distance-left:9pt;mso-wrap-distance-top:0;mso-wrap-distance-right:9pt;mso-wrap-distance-bottom:0;mso-position-horizontal:center;mso-position-horizontal-relative:margin;mso-position-vertical:absolute;mso-position-vertical-relative:text" from="0,-3.1pt" to="497.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" strokecolor="#0f6fc6 [3204]" strokeweight="3pt">
                <v:stroke dashstyle="dash"/>
                <v:shadow on="t" color="black" opacity=".5" origin=",-.5" offset="0"/>
                <w10:wrap anchorx="margin"/>
              </v:line>
            </w:pict>
          </mc:Fallback>
        </mc:AlternateContent>
      </w:r>
      <w:r w:rsidR="00B37C32">
        <w:t>Line Recognition Software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9616BB" w:rsidTr="009616BB">
        <w:trPr>
          <w:trHeight w:val="356"/>
        </w:trPr>
        <w:tc>
          <w:tcPr>
            <w:tcW w:w="1655" w:type="dxa"/>
          </w:tcPr>
          <w:p w:rsidR="009616BB" w:rsidRDefault="009616BB" w:rsidP="00F05DD0">
            <w:pPr>
              <w:pStyle w:val="NoSpacing"/>
              <w:rPr>
                <w:b/>
              </w:rPr>
            </w:pPr>
            <w:r w:rsidRPr="004B5E16">
              <w:rPr>
                <w:b/>
              </w:rPr>
              <w:t xml:space="preserve">Project </w:t>
            </w:r>
            <w:r>
              <w:rPr>
                <w:b/>
              </w:rPr>
              <w:t>Type</w:t>
            </w:r>
            <w:r w:rsidRPr="004B5E16">
              <w:rPr>
                <w:b/>
              </w:rPr>
              <w:t xml:space="preserve">: </w:t>
            </w:r>
          </w:p>
        </w:tc>
        <w:tc>
          <w:tcPr>
            <w:tcW w:w="1400" w:type="dxa"/>
          </w:tcPr>
          <w:p w:rsidR="009616BB" w:rsidRPr="00A32E05" w:rsidRDefault="009616BB" w:rsidP="00F05DD0">
            <w:pPr>
              <w:pStyle w:val="NoSpacing"/>
              <w:jc w:val="right"/>
            </w:pPr>
            <w:r>
              <w:t>Personal</w:t>
            </w:r>
          </w:p>
        </w:tc>
      </w:tr>
    </w:tbl>
    <w:p w:rsidR="00391ED9" w:rsidRDefault="009616BB" w:rsidP="007E119A">
      <w:pPr>
        <w:ind w:firstLine="360"/>
        <w:jc w:val="both"/>
      </w:pPr>
      <w:r>
        <w:rPr>
          <w:noProof/>
        </w:rPr>
        <mc:AlternateContent>
          <mc:Choice Requires="wpg">
            <w:drawing>
              <wp:anchor distT="0" distB="0" distL="114300" distR="114300" simplePos="0" relativeHeight="251751936" behindDoc="0" locked="0" layoutInCell="1" allowOverlap="1" wp14:anchorId="105DD998" wp14:editId="7B7158E8">
                <wp:simplePos x="0" y="0"/>
                <wp:positionH relativeFrom="margin">
                  <wp:posOffset>-114300</wp:posOffset>
                </wp:positionH>
                <wp:positionV relativeFrom="paragraph">
                  <wp:posOffset>2041277</wp:posOffset>
                </wp:positionV>
                <wp:extent cx="5651942" cy="2152650"/>
                <wp:effectExtent l="76200" t="76200" r="139700" b="133350"/>
                <wp:wrapSquare wrapText="bothSides"/>
                <wp:docPr id="427" name="Group 427"/>
                <wp:cNvGraphicFramePr/>
                <a:graphic xmlns:a="http://schemas.openxmlformats.org/drawingml/2006/main">
                  <a:graphicData uri="http://schemas.microsoft.com/office/word/2010/wordprocessingGroup">
                    <wpg:wgp>
                      <wpg:cNvGrpSpPr/>
                      <wpg:grpSpPr>
                        <a:xfrm>
                          <a:off x="0" y="0"/>
                          <a:ext cx="5651942" cy="2152650"/>
                          <a:chOff x="0" y="0"/>
                          <a:chExt cx="5651942" cy="2152650"/>
                        </a:xfrm>
                      </wpg:grpSpPr>
                      <pic:pic xmlns:pic="http://schemas.openxmlformats.org/drawingml/2006/picture">
                        <pic:nvPicPr>
                          <pic:cNvPr id="425" name="Picture 425" descr="C:\Users\Andy\Kitchen.png"/>
                          <pic:cNvPicPr>
                            <a:picLocks noChangeAspect="1"/>
                          </pic:cNvPicPr>
                        </pic:nvPicPr>
                        <pic:blipFill rotWithShape="1">
                          <a:blip r:embed="rId60" cstate="print">
                            <a:extLst>
                              <a:ext uri="{28A0092B-C50C-407E-A947-70E740481C1C}">
                                <a14:useLocalDpi xmlns:a14="http://schemas.microsoft.com/office/drawing/2010/main" val="0"/>
                              </a:ext>
                            </a:extLst>
                          </a:blip>
                          <a:srcRect l="21007" t="28573" r="18403" b="22420"/>
                          <a:stretch/>
                        </pic:blipFill>
                        <pic:spPr bwMode="auto">
                          <a:xfrm>
                            <a:off x="2997642" y="0"/>
                            <a:ext cx="2654300" cy="215265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Picture 426" descr="C:\Users\Andy\Edge.png"/>
                          <pic:cNvPicPr>
                            <a:picLocks noChangeAspect="1"/>
                          </pic:cNvPicPr>
                        </pic:nvPicPr>
                        <pic:blipFill rotWithShape="1">
                          <a:blip r:embed="rId61" cstate="print">
                            <a:extLst>
                              <a:ext uri="{28A0092B-C50C-407E-A947-70E740481C1C}">
                                <a14:useLocalDpi xmlns:a14="http://schemas.microsoft.com/office/drawing/2010/main" val="0"/>
                              </a:ext>
                            </a:extLst>
                          </a:blip>
                          <a:srcRect l="8986" t="17932" r="8971" b="15400"/>
                          <a:stretch/>
                        </pic:blipFill>
                        <pic:spPr bwMode="auto">
                          <a:xfrm>
                            <a:off x="0" y="95416"/>
                            <a:ext cx="2469515" cy="201168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anchor>
            </w:drawing>
          </mc:Choice>
          <mc:Fallback>
            <w:pict>
              <v:group w14:anchorId="504770D2" id="Group 427" o:spid="_x0000_s1026" style="position:absolute;margin-left:-9pt;margin-top:160.75pt;width:445.05pt;height:169.5pt;z-index:251751936;mso-position-horizontal-relative:margin" coordsize="565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">
                <v:shape id="Picture 425" o:spid="_x0000_s1027" type="#_x0000_t75" style="position:absolute;left:29976;width:26543;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WBrGAAAA3AAAAA8AAABkcnMvZG93bnJldi54bWxEj0FrAjEUhO+C/yE8oTfNdlEpW6MUsUVQ&#10;irVF6O2xed0s3bwsSaqrv74RBI/DzHzDzBadbcSRfKgdK3gcZSCIS6drrhR8fb4On0CEiKyxcUwK&#10;zhRgMe/3Zlhod+IPOu5jJRKEQ4EKTIxtIWUoDVkMI9cSJ+/HeYsxSV9J7fGU4LaReZZNpcWa04LB&#10;lpaGyt/9n1WQH8byffu24+1lsqlW/tts1gej1MOge3kGEamL9/CtvdYKxvkErmfSEZD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dYGsYAAADcAAAADwAAAAAAAAAAAAAA&#10;AACfAgAAZHJzL2Rvd25yZXYueG1sUEsFBgAAAAAEAAQA9wAAAJIDAAAAAA==&#10;" stroked="t" strokecolor="#0f6fc6 [3204]" strokeweight="3pt">
                  <v:imagedata r:id="rId62" o:title="Kitchen" croptop="18726f" cropbottom="14693f" cropleft="13767f" cropright="12061f"/>
                  <v:shadow on="t" color="black" opacity="26214f" origin="-.5,-.5" offset=".74836mm,.74836mm"/>
                  <v:path arrowok="t"/>
                </v:shape>
                <v:shape id="Picture 426" o:spid="_x0000_s1028" type="#_x0000_t75" style="position:absolute;top:954;width:24695;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7VfEAAAA3AAAAA8AAABkcnMvZG93bnJldi54bWxEj8FuwjAQRO+V+g/WVuJWHCiNUIiDKlAR&#10;txbKB2ztJYmI12lsSPj7GgmJ42hm3mjy5WAbcaHO144VTMYJCGLtTM2lgsPP5+schA/IBhvHpOBK&#10;HpbF81OOmXE97+iyD6WIEPYZKqhCaDMpva7Ioh+7ljh6R9dZDFF2pTQd9hFuGzlNklRarDkuVNjS&#10;qiJ92p+tgvXvKu3122b+vXvXdTv7Sg9Mf0qNXoaPBYhAQ3iE7+2tUTCbpnA7E4+AL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z7VfEAAAA3AAAAA8AAAAAAAAAAAAAAAAA&#10;nwIAAGRycy9kb3ducmV2LnhtbFBLBQYAAAAABAAEAPcAAACQAwAAAAA=&#10;" stroked="t" strokecolor="#0f6fc6 [3204]" strokeweight="3pt">
                  <v:imagedata r:id="rId63" o:title="Edge" croptop="11752f" cropbottom="10093f" cropleft="5889f" cropright="5879f"/>
                  <v:shadow on="t" color="black" opacity="26214f" origin="-.5,-.5" offset=".74836mm,.74836mm"/>
                  <v:path arrowok="t"/>
                </v:shape>
                <w10:wrap type="square" anchorx="margin"/>
              </v:group>
            </w:pict>
          </mc:Fallback>
        </mc:AlternateContent>
      </w:r>
      <w:r w:rsidR="00F91142">
        <w:t xml:space="preserve">I began working on this project after coming up the idea that an autonomous vehicle could possibly determine its position in space based on its distance from unchanging, and easily recognizable features that it has seen before.  I thought a good place to start was to create some software that could take an image and process it in order to find many straight lines within an image. </w:t>
      </w:r>
      <w:r>
        <w:t xml:space="preserve"> To do this, I take a picture using </w:t>
      </w:r>
      <w:r w:rsidR="00F91142">
        <w:t>a USB</w:t>
      </w:r>
      <w:r>
        <w:t xml:space="preserve"> webcam connected to a</w:t>
      </w:r>
      <w:r w:rsidR="00F91142">
        <w:t xml:space="preserve"> </w:t>
      </w:r>
      <w:proofErr w:type="spellStart"/>
      <w:r>
        <w:t>BeagleBone</w:t>
      </w:r>
      <w:proofErr w:type="spellEnd"/>
      <w:r>
        <w:t xml:space="preserve"> Black (a single board Linux computer).  The image is then run though a Canny Edge</w:t>
      </w:r>
      <w:r w:rsidR="004249CD">
        <w:t xml:space="preserve"> detection algorithm using the P</w:t>
      </w:r>
      <w:r>
        <w:t xml:space="preserve">ython </w:t>
      </w:r>
      <w:proofErr w:type="spellStart"/>
      <w:r>
        <w:t>openCV</w:t>
      </w:r>
      <w:proofErr w:type="spellEnd"/>
      <w:r>
        <w:t xml:space="preserve"> library to produce an image like the one on t</w:t>
      </w:r>
      <w:r w:rsidR="004249CD">
        <w:t>he left below.  Then I wrote a P</w:t>
      </w:r>
      <w:r>
        <w:t>ython script to go through the image and pick out the edges that are associated with straight lines. While it is far from perfect, when the settings are correctly chosen, the results are quite good.</w:t>
      </w:r>
    </w:p>
    <w:p w:rsidR="007E119A" w:rsidRDefault="007E119A" w:rsidP="007E119A">
      <w:pPr>
        <w:pStyle w:val="Heading1"/>
      </w:pPr>
      <w:r>
        <w:rPr>
          <w:noProof/>
          <w:sz w:val="36"/>
        </w:rPr>
        <mc:AlternateContent>
          <mc:Choice Requires="wps">
            <w:drawing>
              <wp:anchor distT="0" distB="0" distL="114300" distR="114300" simplePos="0" relativeHeight="251758079" behindDoc="0" locked="0" layoutInCell="1" allowOverlap="1" wp14:anchorId="630A42E3" wp14:editId="1BB4E14C">
                <wp:simplePos x="0" y="0"/>
                <wp:positionH relativeFrom="margin">
                  <wp:align>center</wp:align>
                </wp:positionH>
                <wp:positionV relativeFrom="paragraph">
                  <wp:posOffset>2453593</wp:posOffset>
                </wp:positionV>
                <wp:extent cx="6315740" cy="0"/>
                <wp:effectExtent l="38100" t="38100" r="27940" b="95250"/>
                <wp:wrapNone/>
                <wp:docPr id="429" name="Straight Connector 429"/>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660C017" id="Straight Connector 429" o:spid="_x0000_s1026" style="position:absolute;z-index:251758079;visibility:visible;mso-wrap-style:square;mso-wrap-distance-left:9pt;mso-wrap-distance-top:0;mso-wrap-distance-right:9pt;mso-wrap-distance-bottom:0;mso-position-horizontal:center;mso-position-horizontal-relative:margin;mso-position-vertical:absolute;mso-position-vertical-relative:text" from="0,193.2pt" to="497.3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" strokecolor="#0f6fc6 [3204]" strokeweight="3pt">
                <v:stroke dashstyle="dash"/>
                <v:shadow on="t" color="black" opacity=".5" origin=",-.5" offset="0"/>
                <w10:wrap anchorx="margin"/>
              </v:line>
            </w:pict>
          </mc:Fallback>
        </mc:AlternateContent>
      </w:r>
      <w:r>
        <w:t>FPGA Stepper Motor Driver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7E119A" w:rsidTr="00354E7E">
        <w:trPr>
          <w:trHeight w:val="356"/>
        </w:trPr>
        <w:tc>
          <w:tcPr>
            <w:tcW w:w="1655" w:type="dxa"/>
          </w:tcPr>
          <w:p w:rsidR="007E119A" w:rsidRDefault="007E119A" w:rsidP="00354E7E">
            <w:pPr>
              <w:pStyle w:val="NoSpacing"/>
              <w:rPr>
                <w:b/>
              </w:rPr>
            </w:pPr>
            <w:r w:rsidRPr="004B5E16">
              <w:rPr>
                <w:b/>
              </w:rPr>
              <w:t xml:space="preserve">Project </w:t>
            </w:r>
            <w:r>
              <w:rPr>
                <w:b/>
              </w:rPr>
              <w:t>Type</w:t>
            </w:r>
            <w:r w:rsidRPr="004B5E16">
              <w:rPr>
                <w:b/>
              </w:rPr>
              <w:t xml:space="preserve">: </w:t>
            </w:r>
          </w:p>
        </w:tc>
        <w:tc>
          <w:tcPr>
            <w:tcW w:w="1400" w:type="dxa"/>
          </w:tcPr>
          <w:p w:rsidR="007E119A" w:rsidRPr="00A32E05" w:rsidRDefault="007E119A" w:rsidP="00354E7E">
            <w:pPr>
              <w:pStyle w:val="NoSpacing"/>
              <w:jc w:val="right"/>
            </w:pPr>
            <w:r>
              <w:t>School</w:t>
            </w:r>
          </w:p>
        </w:tc>
      </w:tr>
    </w:tbl>
    <w:p w:rsidR="00391ED9" w:rsidRDefault="007B42DE" w:rsidP="007E119A">
      <w:pPr>
        <w:ind w:firstLine="360"/>
        <w:jc w:val="both"/>
      </w:pPr>
      <w:r w:rsidRPr="007B42DE">
        <w:rPr>
          <w:noProof/>
        </w:rPr>
        <w:drawing>
          <wp:anchor distT="0" distB="0" distL="114300" distR="114300" simplePos="0" relativeHeight="251757056" behindDoc="0" locked="0" layoutInCell="1" allowOverlap="1" wp14:anchorId="27027C5C" wp14:editId="25699689">
            <wp:simplePos x="0" y="0"/>
            <wp:positionH relativeFrom="column">
              <wp:posOffset>3318510</wp:posOffset>
            </wp:positionH>
            <wp:positionV relativeFrom="paragraph">
              <wp:posOffset>644630</wp:posOffset>
            </wp:positionV>
            <wp:extent cx="2592070" cy="2239645"/>
            <wp:effectExtent l="76200" t="76200" r="132080" b="141605"/>
            <wp:wrapSquare wrapText="bothSides"/>
            <wp:docPr id="430" name="Picture 430" descr="C:\Users\Andy\Desktop\20150505_155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Desktop\20150505_155352.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156" r="16770"/>
                    <a:stretch/>
                  </pic:blipFill>
                  <pic:spPr bwMode="auto">
                    <a:xfrm>
                      <a:off x="0" y="0"/>
                      <a:ext cx="2592070" cy="2239645"/>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7E119A">
        <w:t>The final project for a digital electronics course that I took in spring of 2015 was to create something using an Altera FPGA development board.  I chose to make a stepper motor driver because of the challenge that it would present and the satisfaction I would get from seeing the motor spin.  The main challenge from the project came from my lack of experience creating any of the components that were required.  I had never used Verilog, built the necessary drive circuitry (2 H-Bridges), or worke</w:t>
      </w:r>
      <w:r>
        <w:t>d with bipolar stepper motors.  In the end, the project was very successful and educational.</w:t>
      </w:r>
    </w:p>
    <w:p w:rsidR="007B42DE" w:rsidRPr="001C3AB9" w:rsidRDefault="007B42DE" w:rsidP="007E119A">
      <w:pPr>
        <w:ind w:firstLine="360"/>
        <w:jc w:val="both"/>
        <w:rPr>
          <w:color w:val="0F6FC6" w:themeColor="accent1"/>
          <w:u w:val="single"/>
        </w:rPr>
      </w:pPr>
      <w:r w:rsidRPr="001C3AB9">
        <w:rPr>
          <w:color w:val="0F6FC6" w:themeColor="accent1"/>
          <w:u w:val="single"/>
        </w:rPr>
        <w:t>Video (Warning: I sound super bland in this video):</w:t>
      </w:r>
    </w:p>
    <w:p w:rsidR="001D0BC6" w:rsidRPr="00701C1F" w:rsidRDefault="006D3B78" w:rsidP="00701C1F">
      <w:pPr>
        <w:ind w:firstLine="360"/>
        <w:jc w:val="both"/>
      </w:pPr>
      <w:r>
        <w:rPr>
          <w:noProof/>
        </w:rPr>
        <w:drawing>
          <wp:anchor distT="0" distB="0" distL="114300" distR="114300" simplePos="0" relativeHeight="251759104" behindDoc="0" locked="0" layoutInCell="1" allowOverlap="1" wp14:anchorId="38005864" wp14:editId="004BCAA6">
            <wp:simplePos x="0" y="0"/>
            <wp:positionH relativeFrom="column">
              <wp:posOffset>2201306</wp:posOffset>
            </wp:positionH>
            <wp:positionV relativeFrom="paragraph">
              <wp:posOffset>250825</wp:posOffset>
            </wp:positionV>
            <wp:extent cx="952500" cy="591185"/>
            <wp:effectExtent l="0" t="0" r="0" b="0"/>
            <wp:wrapSquare wrapText="bothSides"/>
            <wp:docPr id="431" name="Picture 431"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5" w:history="1">
        <w:r w:rsidR="007B42DE" w:rsidRPr="001C3AB9">
          <w:rPr>
            <w:rStyle w:val="Hyperlink"/>
          </w:rPr>
          <w:t>https://www.youtube.com/watch?v=1Pugp-vHnKc</w:t>
        </w:r>
      </w:hyperlink>
    </w:p>
    <w:bookmarkStart w:id="15" w:name="_Toc408056165"/>
    <w:p w:rsidR="00701C1F" w:rsidRPr="005F782A" w:rsidRDefault="00701C1F" w:rsidP="00701C1F">
      <w:pPr>
        <w:pStyle w:val="Heading1"/>
        <w:rPr>
          <w:sz w:val="36"/>
        </w:rPr>
      </w:pPr>
      <w:r>
        <w:rPr>
          <w:noProof/>
          <w:sz w:val="36"/>
        </w:rPr>
        <w:lastRenderedPageBreak/>
        <mc:AlternateContent>
          <mc:Choice Requires="wps">
            <w:drawing>
              <wp:anchor distT="0" distB="0" distL="114300" distR="114300" simplePos="0" relativeHeight="251766272" behindDoc="0" locked="0" layoutInCell="1" allowOverlap="1" wp14:anchorId="5892CFAD" wp14:editId="1335FCFD">
                <wp:simplePos x="0" y="0"/>
                <wp:positionH relativeFrom="margin">
                  <wp:posOffset>-425450</wp:posOffset>
                </wp:positionH>
                <wp:positionV relativeFrom="paragraph">
                  <wp:posOffset>-39370</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C54A96F" id="Straight Connector 25" o:spid="_x0000_s1026" style="position:absolute;z-index:251766272;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" strokecolor="#0f6fc6 [3204]" strokeweight="3pt">
                <v:shadow on="t" color="black" opacity=".5" origin=",-.5" offset="0"/>
                <w10:wrap anchorx="margin"/>
              </v:line>
            </w:pict>
          </mc:Fallback>
        </mc:AlternateContent>
      </w:r>
      <w:r>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701C1F" w:rsidTr="005A4EE2">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Positions:</w:t>
            </w:r>
          </w:p>
        </w:tc>
        <w:tc>
          <w:tcPr>
            <w:tcW w:w="3506" w:type="dxa"/>
          </w:tcPr>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701C1F" w:rsidRPr="00C431D0"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701C1F" w:rsidTr="005A4E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Duration:</w:t>
            </w:r>
          </w:p>
        </w:tc>
        <w:tc>
          <w:tcPr>
            <w:tcW w:w="3506" w:type="dxa"/>
          </w:tcPr>
          <w:p w:rsidR="00701C1F" w:rsidRDefault="00701C1F" w:rsidP="005A4EE2">
            <w:pPr>
              <w:jc w:val="right"/>
              <w:cnfStyle w:val="000000100000" w:firstRow="0" w:lastRow="0" w:firstColumn="0" w:lastColumn="0" w:oddVBand="0" w:evenVBand="0" w:oddHBand="1" w:evenHBand="0" w:firstRowFirstColumn="0" w:firstRowLastColumn="0" w:lastRowFirstColumn="0" w:lastRowLastColumn="0"/>
            </w:pPr>
            <w:r>
              <w:t>2001 - 2012</w:t>
            </w:r>
          </w:p>
        </w:tc>
      </w:tr>
      <w:tr w:rsidR="00701C1F" w:rsidTr="005A4EE2">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Group Setting:</w:t>
            </w:r>
          </w:p>
        </w:tc>
        <w:tc>
          <w:tcPr>
            <w:tcW w:w="3506" w:type="dxa"/>
          </w:tcPr>
          <w:p w:rsidR="00701C1F" w:rsidRDefault="00701C1F" w:rsidP="005A4EE2">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701C1F" w:rsidRDefault="00701C1F" w:rsidP="00701C1F"/>
    <w:p w:rsidR="00701C1F" w:rsidRDefault="00701C1F" w:rsidP="00701C1F"/>
    <w:p w:rsidR="00701C1F" w:rsidRDefault="00701C1F" w:rsidP="00701C1F"/>
    <w:p w:rsidR="00701C1F" w:rsidRDefault="00701C1F" w:rsidP="00701C1F">
      <w:r>
        <w:rPr>
          <w:noProof/>
          <w:sz w:val="36"/>
        </w:rPr>
        <mc:AlternateContent>
          <mc:Choice Requires="wps">
            <w:drawing>
              <wp:anchor distT="0" distB="0" distL="114300" distR="114300" simplePos="0" relativeHeight="251768320" behindDoc="0" locked="0" layoutInCell="1" allowOverlap="1" wp14:anchorId="193720EC" wp14:editId="72F6BB3F">
                <wp:simplePos x="0" y="0"/>
                <wp:positionH relativeFrom="margin">
                  <wp:posOffset>-523875</wp:posOffset>
                </wp:positionH>
                <wp:positionV relativeFrom="paragraph">
                  <wp:posOffset>368300</wp:posOffset>
                </wp:positionV>
                <wp:extent cx="6512943" cy="0"/>
                <wp:effectExtent l="38100" t="38100" r="59690" b="95250"/>
                <wp:wrapNone/>
                <wp:docPr id="464" name="Straight Connector 464"/>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718943F" id="Straight Connector 464" o:spid="_x0000_s1026" style="position:absolute;z-index:25176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29pt" to="471.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" strokecolor="#0f6fc6 [3204]" strokeweight="3pt">
                <v:stroke dashstyle="dash"/>
                <v:shadow on="t" color="black" opacity=".5" origin=",-.5" offset="0"/>
                <w10:wrap anchorx="margin"/>
              </v:line>
            </w:pict>
          </mc:Fallback>
        </mc:AlternateContent>
      </w:r>
    </w:p>
    <w:p w:rsidR="00701C1F" w:rsidRDefault="00701C1F" w:rsidP="00701C1F">
      <w:pPr>
        <w:pStyle w:val="Heading1"/>
      </w:pPr>
      <w:bookmarkStart w:id="16" w:name="_Toc408056166"/>
      <w:r>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701C1F" w:rsidTr="005A4EE2">
        <w:trPr>
          <w:trHeight w:val="276"/>
        </w:trPr>
        <w:tc>
          <w:tcPr>
            <w:tcW w:w="2340" w:type="dxa"/>
          </w:tcPr>
          <w:p w:rsidR="00701C1F" w:rsidRDefault="00701C1F" w:rsidP="005A4EE2">
            <w:pPr>
              <w:pStyle w:val="NoSpacing"/>
              <w:rPr>
                <w:b/>
              </w:rPr>
            </w:pPr>
            <w:r w:rsidRPr="004B5E16">
              <w:rPr>
                <w:b/>
              </w:rPr>
              <w:t xml:space="preserve">Project Length: </w:t>
            </w:r>
          </w:p>
        </w:tc>
        <w:tc>
          <w:tcPr>
            <w:tcW w:w="1980" w:type="dxa"/>
          </w:tcPr>
          <w:p w:rsidR="00701C1F" w:rsidRPr="00A32E05" w:rsidRDefault="00701C1F" w:rsidP="005A4EE2">
            <w:pPr>
              <w:pStyle w:val="NoSpacing"/>
              <w:jc w:val="right"/>
            </w:pPr>
            <w:r>
              <w:t>5 Months</w:t>
            </w:r>
          </w:p>
        </w:tc>
      </w:tr>
      <w:tr w:rsidR="00701C1F" w:rsidTr="005A4EE2">
        <w:trPr>
          <w:trHeight w:val="294"/>
        </w:trPr>
        <w:tc>
          <w:tcPr>
            <w:tcW w:w="2340" w:type="dxa"/>
          </w:tcPr>
          <w:p w:rsidR="00701C1F" w:rsidRDefault="00701C1F" w:rsidP="005A4EE2">
            <w:pPr>
              <w:pStyle w:val="NoSpacing"/>
              <w:rPr>
                <w:b/>
              </w:rPr>
            </w:pPr>
            <w:r>
              <w:rPr>
                <w:b/>
              </w:rPr>
              <w:t>Period:</w:t>
            </w:r>
          </w:p>
        </w:tc>
        <w:tc>
          <w:tcPr>
            <w:tcW w:w="1980" w:type="dxa"/>
          </w:tcPr>
          <w:p w:rsidR="00701C1F" w:rsidRPr="00A32E05" w:rsidRDefault="00701C1F" w:rsidP="005A4EE2">
            <w:pPr>
              <w:pStyle w:val="NoSpacing"/>
              <w:jc w:val="right"/>
            </w:pPr>
            <w:r>
              <w:t>Spring 2010</w:t>
            </w:r>
          </w:p>
        </w:tc>
      </w:tr>
    </w:tbl>
    <w:p w:rsidR="00701C1F" w:rsidRDefault="00701C1F" w:rsidP="00701C1F"/>
    <w:p w:rsidR="00701C1F" w:rsidRDefault="00701C1F" w:rsidP="00701C1F">
      <w:pPr>
        <w:jc w:val="both"/>
      </w:pPr>
      <w:r>
        <w:tab/>
        <w:t xml:space="preserve">For my Eagle Scout project, a group of volunteers and I built a 33 </w:t>
      </w:r>
      <w:proofErr w:type="spellStart"/>
      <w:r>
        <w:t>ft</w:t>
      </w:r>
      <w:proofErr w:type="spellEnd"/>
      <w:r>
        <w:t xml:space="preserve"> long ladder bridge over a small ravine at my local mountain biking trails.  I designed the bridge in SolidWorks, raised the needed capital, and then lead a team to construct and install the bridge at the site.  Two bridge sections of approximately 15 </w:t>
      </w:r>
      <w:proofErr w:type="spellStart"/>
      <w:r>
        <w:t>ft</w:t>
      </w:r>
      <w:proofErr w:type="spellEnd"/>
      <w:r>
        <w:t xml:space="preserve"> each and were mounted on top of cast concrete footings weighing approximately 1200 lbs.  In total, the project took 148 man-hours of effort from volunteers and myself.</w:t>
      </w:r>
    </w:p>
    <w:p w:rsidR="00701C1F" w:rsidRDefault="00701C1F" w:rsidP="00701C1F">
      <w:r>
        <w:rPr>
          <w:noProof/>
        </w:rPr>
        <mc:AlternateContent>
          <mc:Choice Requires="wpg">
            <w:drawing>
              <wp:anchor distT="0" distB="0" distL="114300" distR="114300" simplePos="0" relativeHeight="251767296" behindDoc="0" locked="0" layoutInCell="1" allowOverlap="1" wp14:anchorId="7E7A64F5" wp14:editId="387FFB9F">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3D282F" id="Group 30" o:spid="_x0000_s1026" style="position:absolute;margin-left:0;margin-top:27.05pt;width:514.05pt;height:177pt;z-index:251767296;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68"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69" o:title="100_1757"/>
                  <v:shadow on="t" color="black" opacity="28180f" origin="-.5,-.5" offset=".74836mm,.74836mm"/>
                  <v:path arrowok="t"/>
                </v:shape>
                <w10:wrap type="topAndBottom" anchorx="margin"/>
              </v:group>
            </w:pict>
          </mc:Fallback>
        </mc:AlternateContent>
      </w:r>
    </w:p>
    <w:p w:rsidR="00701C1F" w:rsidRDefault="00701C1F" w:rsidP="00701C1F">
      <w:pPr>
        <w:jc w:val="center"/>
      </w:pPr>
      <w:r>
        <w:t>Shows images of the bridge and the team the helped me complete the project.</w:t>
      </w:r>
    </w:p>
    <w:p w:rsidR="00701C1F" w:rsidRPr="00701C1F" w:rsidRDefault="00701C1F" w:rsidP="00701C1F"/>
    <w:sectPr w:rsidR="00701C1F" w:rsidRPr="00701C1F" w:rsidSect="00194E91">
      <w:headerReference w:type="even" r:id="rId70"/>
      <w:headerReference w:type="default" r:id="rId71"/>
      <w:footerReference w:type="even" r:id="rId72"/>
      <w:footerReference w:type="default" r:id="rId73"/>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685B" w:rsidRDefault="0086685B">
      <w:r>
        <w:separator/>
      </w:r>
    </w:p>
  </w:endnote>
  <w:endnote w:type="continuationSeparator" w:id="0">
    <w:p w:rsidR="0086685B" w:rsidRDefault="008668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86685B">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31D96">
                          <w:pPr>
                            <w:jc w:val="right"/>
                          </w:pPr>
                          <w:r>
                            <w:t>11/19</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1"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C31D96">
                    <w:pPr>
                      <w:jc w:val="right"/>
                    </w:pPr>
                    <w:r>
                      <w:t>11/19</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685B" w:rsidRDefault="0086685B">
      <w:r>
        <w:separator/>
      </w:r>
    </w:p>
  </w:footnote>
  <w:footnote w:type="continuationSeparator" w:id="0">
    <w:p w:rsidR="0086685B" w:rsidRDefault="0086685B">
      <w:r>
        <w:separator/>
      </w:r>
    </w:p>
  </w:footnote>
  <w:footnote w:type="continuationNotice" w:id="1">
    <w:p w:rsidR="0086685B" w:rsidRDefault="0086685B">
      <w:pPr>
        <w:rPr>
          <w:i/>
          <w:sz w:val="18"/>
        </w:rPr>
      </w:pPr>
      <w:r>
        <w:rPr>
          <w:i/>
          <w:sz w:val="18"/>
        </w:rPr>
        <w:t>(</w:t>
      </w:r>
      <w:proofErr w:type="gramStart"/>
      <w:r>
        <w:rPr>
          <w:i/>
          <w:sz w:val="18"/>
        </w:rPr>
        <w:t>footnote</w:t>
      </w:r>
      <w:proofErr w:type="gramEnd"/>
      <w:r>
        <w:rPr>
          <w:i/>
          <w:sz w:val="18"/>
        </w:rPr>
        <w:t xml:space="preserv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9"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C7829" w:rsidRPr="00CC7829">
                            <w:rPr>
                              <w:noProof/>
                              <w:color w:val="FFFFFF" w:themeColor="background1"/>
                              <w14:numForm w14:val="lining"/>
                            </w:rPr>
                            <w:t>13</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CC7829" w:rsidRPr="00CC7829">
                      <w:rPr>
                        <w:noProof/>
                        <w:color w:val="FFFFFF" w:themeColor="background1"/>
                        <w14:numForm w14:val="lining"/>
                      </w:rPr>
                      <w:t>13</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E34EC"/>
    <w:multiLevelType w:val="hybridMultilevel"/>
    <w:tmpl w:val="082C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8" w15:restartNumberingAfterBreak="0">
    <w:nsid w:val="61BF2070"/>
    <w:multiLevelType w:val="hybridMultilevel"/>
    <w:tmpl w:val="3E7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7"/>
  </w:num>
  <w:num w:numId="4">
    <w:abstractNumId w:val="20"/>
  </w:num>
  <w:num w:numId="5">
    <w:abstractNumId w:val="3"/>
  </w:num>
  <w:num w:numId="6">
    <w:abstractNumId w:val="3"/>
    <w:lvlOverride w:ilvl="0">
      <w:startOverride w:val="1"/>
    </w:lvlOverride>
  </w:num>
  <w:num w:numId="7">
    <w:abstractNumId w:val="9"/>
  </w:num>
  <w:num w:numId="8">
    <w:abstractNumId w:val="22"/>
  </w:num>
  <w:num w:numId="9">
    <w:abstractNumId w:val="21"/>
  </w:num>
  <w:num w:numId="10">
    <w:abstractNumId w:val="7"/>
  </w:num>
  <w:num w:numId="11">
    <w:abstractNumId w:val="6"/>
  </w:num>
  <w:num w:numId="12">
    <w:abstractNumId w:val="10"/>
  </w:num>
  <w:num w:numId="13">
    <w:abstractNumId w:val="11"/>
  </w:num>
  <w:num w:numId="14">
    <w:abstractNumId w:val="16"/>
  </w:num>
  <w:num w:numId="15">
    <w:abstractNumId w:val="4"/>
  </w:num>
  <w:num w:numId="16">
    <w:abstractNumId w:val="12"/>
  </w:num>
  <w:num w:numId="17">
    <w:abstractNumId w:val="8"/>
  </w:num>
  <w:num w:numId="18">
    <w:abstractNumId w:val="13"/>
  </w:num>
  <w:num w:numId="19">
    <w:abstractNumId w:val="15"/>
  </w:num>
  <w:num w:numId="20">
    <w:abstractNumId w:val="14"/>
  </w:num>
  <w:num w:numId="21">
    <w:abstractNumId w:val="19"/>
  </w:num>
  <w:num w:numId="22">
    <w:abstractNumId w:val="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2FCE"/>
    <w:rsid w:val="00033F9B"/>
    <w:rsid w:val="00037518"/>
    <w:rsid w:val="000725FB"/>
    <w:rsid w:val="0007352D"/>
    <w:rsid w:val="00092630"/>
    <w:rsid w:val="000B4DA0"/>
    <w:rsid w:val="000B5830"/>
    <w:rsid w:val="000C6893"/>
    <w:rsid w:val="000D6C1B"/>
    <w:rsid w:val="000E1F82"/>
    <w:rsid w:val="000E6397"/>
    <w:rsid w:val="000F34D4"/>
    <w:rsid w:val="000F6BDF"/>
    <w:rsid w:val="0010043F"/>
    <w:rsid w:val="0011263B"/>
    <w:rsid w:val="001160E0"/>
    <w:rsid w:val="00125087"/>
    <w:rsid w:val="00146678"/>
    <w:rsid w:val="00146DFC"/>
    <w:rsid w:val="00150680"/>
    <w:rsid w:val="00165123"/>
    <w:rsid w:val="00172315"/>
    <w:rsid w:val="0017488E"/>
    <w:rsid w:val="0017501D"/>
    <w:rsid w:val="00194E91"/>
    <w:rsid w:val="001B540A"/>
    <w:rsid w:val="001C3AB9"/>
    <w:rsid w:val="001C538A"/>
    <w:rsid w:val="001C66BB"/>
    <w:rsid w:val="001D0BC6"/>
    <w:rsid w:val="001D1997"/>
    <w:rsid w:val="001D5D10"/>
    <w:rsid w:val="001D78F1"/>
    <w:rsid w:val="001E0899"/>
    <w:rsid w:val="001F092A"/>
    <w:rsid w:val="00205F3A"/>
    <w:rsid w:val="00221621"/>
    <w:rsid w:val="00237BCD"/>
    <w:rsid w:val="00262906"/>
    <w:rsid w:val="00267F18"/>
    <w:rsid w:val="00284E51"/>
    <w:rsid w:val="00292CE8"/>
    <w:rsid w:val="002A07CB"/>
    <w:rsid w:val="002A26D8"/>
    <w:rsid w:val="002C5511"/>
    <w:rsid w:val="002D74C7"/>
    <w:rsid w:val="002E1DA3"/>
    <w:rsid w:val="002F0672"/>
    <w:rsid w:val="002F116B"/>
    <w:rsid w:val="002F581B"/>
    <w:rsid w:val="0030407C"/>
    <w:rsid w:val="003055CF"/>
    <w:rsid w:val="0032371D"/>
    <w:rsid w:val="00357489"/>
    <w:rsid w:val="0036070A"/>
    <w:rsid w:val="0037167B"/>
    <w:rsid w:val="0037530E"/>
    <w:rsid w:val="00383A3E"/>
    <w:rsid w:val="00391ED9"/>
    <w:rsid w:val="003A2CAB"/>
    <w:rsid w:val="003A746B"/>
    <w:rsid w:val="003B620C"/>
    <w:rsid w:val="003B7BC8"/>
    <w:rsid w:val="003C158A"/>
    <w:rsid w:val="003C6960"/>
    <w:rsid w:val="003C6F82"/>
    <w:rsid w:val="003F54D1"/>
    <w:rsid w:val="00413E8B"/>
    <w:rsid w:val="00422AC5"/>
    <w:rsid w:val="004249CD"/>
    <w:rsid w:val="00440407"/>
    <w:rsid w:val="00441F8B"/>
    <w:rsid w:val="0044218C"/>
    <w:rsid w:val="004443A8"/>
    <w:rsid w:val="0047443E"/>
    <w:rsid w:val="004848AA"/>
    <w:rsid w:val="004864FA"/>
    <w:rsid w:val="004A0F22"/>
    <w:rsid w:val="004A38EF"/>
    <w:rsid w:val="004A51BD"/>
    <w:rsid w:val="004B5E16"/>
    <w:rsid w:val="004C5764"/>
    <w:rsid w:val="004C6F35"/>
    <w:rsid w:val="004D6BEC"/>
    <w:rsid w:val="004E3045"/>
    <w:rsid w:val="004E3FC2"/>
    <w:rsid w:val="004E798E"/>
    <w:rsid w:val="005010C1"/>
    <w:rsid w:val="00512242"/>
    <w:rsid w:val="005140FB"/>
    <w:rsid w:val="005144B0"/>
    <w:rsid w:val="00515EC0"/>
    <w:rsid w:val="00521FF5"/>
    <w:rsid w:val="005346C4"/>
    <w:rsid w:val="0053759F"/>
    <w:rsid w:val="0054794E"/>
    <w:rsid w:val="005524CD"/>
    <w:rsid w:val="00552AC4"/>
    <w:rsid w:val="005612F6"/>
    <w:rsid w:val="00570E86"/>
    <w:rsid w:val="00576707"/>
    <w:rsid w:val="00590A8E"/>
    <w:rsid w:val="005A3D96"/>
    <w:rsid w:val="005A7659"/>
    <w:rsid w:val="005B33D0"/>
    <w:rsid w:val="005C0F56"/>
    <w:rsid w:val="005C45B0"/>
    <w:rsid w:val="005C45FF"/>
    <w:rsid w:val="005D1493"/>
    <w:rsid w:val="005E68C3"/>
    <w:rsid w:val="005E6AF1"/>
    <w:rsid w:val="005F3B8D"/>
    <w:rsid w:val="005F6FA2"/>
    <w:rsid w:val="005F782A"/>
    <w:rsid w:val="005F7908"/>
    <w:rsid w:val="0060655D"/>
    <w:rsid w:val="006566D1"/>
    <w:rsid w:val="00660929"/>
    <w:rsid w:val="00660DF0"/>
    <w:rsid w:val="0066327A"/>
    <w:rsid w:val="00667555"/>
    <w:rsid w:val="00670D96"/>
    <w:rsid w:val="00683EEA"/>
    <w:rsid w:val="00697ACE"/>
    <w:rsid w:val="006B2C02"/>
    <w:rsid w:val="006B624C"/>
    <w:rsid w:val="006B7F76"/>
    <w:rsid w:val="006D3B78"/>
    <w:rsid w:val="006E6716"/>
    <w:rsid w:val="006E6EA6"/>
    <w:rsid w:val="006F3BB1"/>
    <w:rsid w:val="00701C1F"/>
    <w:rsid w:val="00721855"/>
    <w:rsid w:val="00726A16"/>
    <w:rsid w:val="00776DE3"/>
    <w:rsid w:val="0078414C"/>
    <w:rsid w:val="00785966"/>
    <w:rsid w:val="007A114C"/>
    <w:rsid w:val="007A50F0"/>
    <w:rsid w:val="007A5AE9"/>
    <w:rsid w:val="007A6701"/>
    <w:rsid w:val="007B42DE"/>
    <w:rsid w:val="007D4B7A"/>
    <w:rsid w:val="007D7972"/>
    <w:rsid w:val="007E119A"/>
    <w:rsid w:val="0080108B"/>
    <w:rsid w:val="00804BFE"/>
    <w:rsid w:val="008106A2"/>
    <w:rsid w:val="00816CE9"/>
    <w:rsid w:val="00830F2A"/>
    <w:rsid w:val="00835CA9"/>
    <w:rsid w:val="0083726A"/>
    <w:rsid w:val="008422EA"/>
    <w:rsid w:val="008448DE"/>
    <w:rsid w:val="0085615B"/>
    <w:rsid w:val="00863BF5"/>
    <w:rsid w:val="0086654F"/>
    <w:rsid w:val="0086685B"/>
    <w:rsid w:val="008A4763"/>
    <w:rsid w:val="008B3901"/>
    <w:rsid w:val="008B3C5E"/>
    <w:rsid w:val="008B6924"/>
    <w:rsid w:val="008F002B"/>
    <w:rsid w:val="008F786E"/>
    <w:rsid w:val="009213D9"/>
    <w:rsid w:val="0094395E"/>
    <w:rsid w:val="00946006"/>
    <w:rsid w:val="00947361"/>
    <w:rsid w:val="00953219"/>
    <w:rsid w:val="009616BB"/>
    <w:rsid w:val="00982798"/>
    <w:rsid w:val="00992D2A"/>
    <w:rsid w:val="009A119B"/>
    <w:rsid w:val="009A5FD6"/>
    <w:rsid w:val="009B24DE"/>
    <w:rsid w:val="009C18F9"/>
    <w:rsid w:val="009C6421"/>
    <w:rsid w:val="009D32B2"/>
    <w:rsid w:val="009F69CB"/>
    <w:rsid w:val="00A10AC3"/>
    <w:rsid w:val="00A11FED"/>
    <w:rsid w:val="00A232BB"/>
    <w:rsid w:val="00A32E05"/>
    <w:rsid w:val="00A65BA0"/>
    <w:rsid w:val="00A735BF"/>
    <w:rsid w:val="00A7380B"/>
    <w:rsid w:val="00A76246"/>
    <w:rsid w:val="00A839DE"/>
    <w:rsid w:val="00AA79C8"/>
    <w:rsid w:val="00AB0642"/>
    <w:rsid w:val="00AB5A59"/>
    <w:rsid w:val="00AD13DC"/>
    <w:rsid w:val="00AD49C1"/>
    <w:rsid w:val="00AD5346"/>
    <w:rsid w:val="00AE2566"/>
    <w:rsid w:val="00AF3B41"/>
    <w:rsid w:val="00B22C35"/>
    <w:rsid w:val="00B26267"/>
    <w:rsid w:val="00B26926"/>
    <w:rsid w:val="00B33240"/>
    <w:rsid w:val="00B37C32"/>
    <w:rsid w:val="00B40523"/>
    <w:rsid w:val="00B64864"/>
    <w:rsid w:val="00B72078"/>
    <w:rsid w:val="00B930D4"/>
    <w:rsid w:val="00BC1CC4"/>
    <w:rsid w:val="00BE25E4"/>
    <w:rsid w:val="00BE500D"/>
    <w:rsid w:val="00BF3D47"/>
    <w:rsid w:val="00C0059E"/>
    <w:rsid w:val="00C06B8C"/>
    <w:rsid w:val="00C260C9"/>
    <w:rsid w:val="00C31D96"/>
    <w:rsid w:val="00C368AF"/>
    <w:rsid w:val="00C41631"/>
    <w:rsid w:val="00C431D0"/>
    <w:rsid w:val="00C50433"/>
    <w:rsid w:val="00C55553"/>
    <w:rsid w:val="00C60519"/>
    <w:rsid w:val="00C63EEB"/>
    <w:rsid w:val="00C74123"/>
    <w:rsid w:val="00C82485"/>
    <w:rsid w:val="00CB11F0"/>
    <w:rsid w:val="00CC6E03"/>
    <w:rsid w:val="00CC749A"/>
    <w:rsid w:val="00CC7829"/>
    <w:rsid w:val="00CD12EE"/>
    <w:rsid w:val="00CE3752"/>
    <w:rsid w:val="00D13740"/>
    <w:rsid w:val="00D23FBB"/>
    <w:rsid w:val="00D2451E"/>
    <w:rsid w:val="00D477C1"/>
    <w:rsid w:val="00D70BCB"/>
    <w:rsid w:val="00D768CC"/>
    <w:rsid w:val="00DD43DA"/>
    <w:rsid w:val="00DF33FC"/>
    <w:rsid w:val="00DF690B"/>
    <w:rsid w:val="00E1253E"/>
    <w:rsid w:val="00E33316"/>
    <w:rsid w:val="00E40017"/>
    <w:rsid w:val="00E52A9C"/>
    <w:rsid w:val="00E542D7"/>
    <w:rsid w:val="00E54EF8"/>
    <w:rsid w:val="00E557CF"/>
    <w:rsid w:val="00E576CC"/>
    <w:rsid w:val="00E64298"/>
    <w:rsid w:val="00E70710"/>
    <w:rsid w:val="00E85454"/>
    <w:rsid w:val="00E91A9C"/>
    <w:rsid w:val="00E920A6"/>
    <w:rsid w:val="00EA31F8"/>
    <w:rsid w:val="00EA440F"/>
    <w:rsid w:val="00EC39DF"/>
    <w:rsid w:val="00EC431E"/>
    <w:rsid w:val="00ED7B7F"/>
    <w:rsid w:val="00EE113D"/>
    <w:rsid w:val="00EE1A5A"/>
    <w:rsid w:val="00EE2471"/>
    <w:rsid w:val="00F00DD6"/>
    <w:rsid w:val="00F01721"/>
    <w:rsid w:val="00F17A87"/>
    <w:rsid w:val="00F24647"/>
    <w:rsid w:val="00F36644"/>
    <w:rsid w:val="00F37233"/>
    <w:rsid w:val="00F61C9E"/>
    <w:rsid w:val="00F63734"/>
    <w:rsid w:val="00F65732"/>
    <w:rsid w:val="00F66276"/>
    <w:rsid w:val="00F67691"/>
    <w:rsid w:val="00F67986"/>
    <w:rsid w:val="00F73288"/>
    <w:rsid w:val="00F75EA4"/>
    <w:rsid w:val="00F82C06"/>
    <w:rsid w:val="00F91142"/>
    <w:rsid w:val="00FA2390"/>
    <w:rsid w:val="00FD1F80"/>
    <w:rsid w:val="00FD58A6"/>
    <w:rsid w:val="00FD7B2F"/>
    <w:rsid w:val="00FE795F"/>
    <w:rsid w:val="00FF034B"/>
    <w:rsid w:val="00FF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202802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image" Target="media/image33.jpeg"/><Relationship Id="rId47" Type="http://schemas.openxmlformats.org/officeDocument/2006/relationships/image" Target="media/image33.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470.png"/><Relationship Id="rId68" Type="http://schemas.openxmlformats.org/officeDocument/2006/relationships/image" Target="media/image50.jpeg"/><Relationship Id="rId7" Type="http://schemas.openxmlformats.org/officeDocument/2006/relationships/webSettings" Target="webSettings.xml"/><Relationship Id="rId71"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29.jpeg"/><Relationship Id="rId45" Type="http://schemas.openxmlformats.org/officeDocument/2006/relationships/image" Target="media/image31.png"/><Relationship Id="rId53" Type="http://schemas.openxmlformats.org/officeDocument/2006/relationships/image" Target="media/image37.tiff"/><Relationship Id="rId58" Type="http://schemas.openxmlformats.org/officeDocument/2006/relationships/image" Target="media/image42.png"/><Relationship Id="rId66" Type="http://schemas.openxmlformats.org/officeDocument/2006/relationships/image" Target="media/image46.jpeg"/><Relationship Id="rId7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1.png"/><Relationship Id="rId61" Type="http://schemas.openxmlformats.org/officeDocument/2006/relationships/image" Target="media/image44.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18.png"/><Relationship Id="rId44" Type="http://schemas.openxmlformats.org/officeDocument/2006/relationships/hyperlink" Target="https://www.youtube.com/watch?v=-mOnRbxfxIw"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www.youtube.com/watch?v=1Pugp-vHnKc" TargetMode="External"/><Relationship Id="rId73"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6.png"/><Relationship Id="rId64" Type="http://schemas.openxmlformats.org/officeDocument/2006/relationships/image" Target="media/image45.jpeg"/><Relationship Id="rId69" Type="http://schemas.openxmlformats.org/officeDocument/2006/relationships/image" Target="media/image510.jpe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youtube.com/playlist?list=PLZQMk6hP4uXKo1d4sAOJXfnoL6wv1Wzs1" TargetMode="External"/><Relationship Id="rId67" Type="http://schemas.openxmlformats.org/officeDocument/2006/relationships/image" Target="media/image47.jpeg"/><Relationship Id="rId20" Type="http://schemas.openxmlformats.org/officeDocument/2006/relationships/image" Target="media/image10.png"/><Relationship Id="rId41" Type="http://schemas.openxmlformats.org/officeDocument/2006/relationships/image" Target="media/image32.jpeg"/><Relationship Id="rId54" Type="http://schemas.openxmlformats.org/officeDocument/2006/relationships/image" Target="media/image38.png"/><Relationship Id="rId62" Type="http://schemas.openxmlformats.org/officeDocument/2006/relationships/image" Target="media/image460.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973D5C1F-7B6A-45BB-8E16-192A5238F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14</Pages>
  <Words>2185</Words>
  <Characters>12456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2015-12-02T01:49:00Z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