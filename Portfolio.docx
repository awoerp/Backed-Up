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1743633326"/>
        <w:docPartObj>
          <w:docPartGallery w:val="Cover Pages"/>
          <w:docPartUnique/>
        </w:docPartObj>
      </w:sdtPr>
      <w:sdtEndPr>
        <w:rPr>
          <w:caps/>
        </w:rPr>
      </w:sdtEndPr>
      <w:sdtContent>
        <w:p w:rsidR="00422AC5" w:rsidRDefault="00422AC5"/>
        <w:p w:rsidR="00422AC5" w:rsidRDefault="0053759F">
          <w:r>
            <w:rPr>
              <w:noProof/>
            </w:rPr>
            <mc:AlternateContent>
              <mc:Choice Requires="wps">
                <w:drawing>
                  <wp:anchor distT="0" distB="0" distL="114300" distR="114300" simplePos="0" relativeHeight="251656704" behindDoc="0" locked="0" layoutInCell="1" allowOverlap="1" wp14:anchorId="42D220E4" wp14:editId="1244A92A">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220E4"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Pr>
              <w:noProof/>
            </w:rPr>
            <mc:AlternateContent>
              <mc:Choice Requires="wps">
                <w:drawing>
                  <wp:anchor distT="0" distB="0" distL="114300" distR="114300" simplePos="0" relativeHeight="251648512" behindDoc="0" locked="0" layoutInCell="0" allowOverlap="1" wp14:anchorId="28A04637" wp14:editId="27B27646">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8A04637" id="Rectangle 16" o:spid="_x0000_s1027" style="position:absolute;margin-left:-6pt;margin-top:184.5pt;width:583.65pt;height:100.6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Pr>
              <w:noProof/>
            </w:rPr>
            <w:drawing>
              <wp:anchor distT="0" distB="0" distL="114300" distR="114300" simplePos="0" relativeHeight="251634176" behindDoc="0" locked="0" layoutInCell="1" allowOverlap="1" wp14:anchorId="047025CD" wp14:editId="5D66D471">
                <wp:simplePos x="0" y="0"/>
                <wp:positionH relativeFrom="column">
                  <wp:posOffset>3286125</wp:posOffset>
                </wp:positionH>
                <wp:positionV relativeFrom="paragraph">
                  <wp:posOffset>2822172</wp:posOffset>
                </wp:positionV>
                <wp:extent cx="2646617" cy="4010025"/>
                <wp:effectExtent l="323850" t="323850" r="325755" b="314325"/>
                <wp:wrapSquare wrapText="bothSides"/>
                <wp:docPr id="3" name="Picture 3" descr="https://fbcdn-sphotos-e-a.akamaihd.net/hphotos-ak-xaf1/v/t1.0-9/313416_10150317016255925_1879122278_n.jpg?oh=a99cc18c030bd21c3502d595efd6f20d&amp;oe=55394EF9&amp;__gda__=1426617202_e3292c6a0033b2987a165a4b6d3ee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af1/v/t1.0-9/313416_10150317016255925_1879122278_n.jpg?oh=a99cc18c030bd21c3502d595efd6f20d&amp;oe=55394EF9&amp;__gda__=1426617202_e3292c6a0033b2987a165a4b6d3eeb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617" cy="4010025"/>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pic:spPr>
                    </pic:pic>
                  </a:graphicData>
                </a:graphic>
              </wp:anchor>
            </w:drawing>
          </w:r>
          <w:r w:rsidR="00422AC5">
            <w:rPr>
              <w:caps/>
            </w:rPr>
            <w:br w:type="page"/>
          </w:r>
        </w:p>
      </w:sdtContent>
    </w:sdt>
    <w:bookmarkStart w:id="0" w:name="_Toc407991572" w:displacedByCustomXml="next"/>
    <w:bookmarkStart w:id="1" w:name="_Toc408056156"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6B624C" w:rsidRDefault="005C0F56" w:rsidP="006B624C">
          <w:pPr>
            <w:pStyle w:val="Heading1"/>
            <w:rPr>
              <w:noProof/>
            </w:rPr>
          </w:pPr>
          <w:r>
            <w:t>Contents</w:t>
          </w:r>
          <w:bookmarkEnd w:id="1"/>
          <w:bookmarkEnd w:id="0"/>
          <w:r w:rsidR="00267F18">
            <w:rPr>
              <w:b w:val="0"/>
              <w:bCs w:val="0"/>
            </w:rPr>
            <w:fldChar w:fldCharType="begin"/>
          </w:r>
          <w:r>
            <w:instrText xml:space="preserve"> TOC \o "1-3" \h \z \u </w:instrText>
          </w:r>
          <w:r w:rsidR="00267F18">
            <w:rPr>
              <w:b w:val="0"/>
              <w:bCs w:val="0"/>
            </w:rPr>
            <w:fldChar w:fldCharType="separate"/>
          </w:r>
        </w:p>
        <w:p w:rsidR="006B624C" w:rsidRDefault="00E70710">
          <w:pPr>
            <w:pStyle w:val="TOC1"/>
            <w:rPr>
              <w:noProof/>
            </w:rPr>
          </w:pPr>
          <w:hyperlink w:anchor="_Toc408056157" w:history="1">
            <w:r w:rsidR="006B624C" w:rsidRPr="00261AE8">
              <w:rPr>
                <w:rStyle w:val="Hyperlink"/>
                <w:noProof/>
              </w:rPr>
              <w:t>Seljan Company</w:t>
            </w:r>
            <w:r w:rsidR="00C60519">
              <w:rPr>
                <w:rStyle w:val="Hyperlink"/>
                <w:noProof/>
              </w:rPr>
              <w:t xml:space="preserve"> Internship</w:t>
            </w:r>
            <w:r w:rsidR="006B624C">
              <w:rPr>
                <w:noProof/>
                <w:webHidden/>
              </w:rPr>
              <w:tab/>
            </w:r>
            <w:r w:rsidR="006B624C">
              <w:rPr>
                <w:noProof/>
                <w:webHidden/>
              </w:rPr>
              <w:fldChar w:fldCharType="begin"/>
            </w:r>
            <w:r w:rsidR="006B624C">
              <w:rPr>
                <w:noProof/>
                <w:webHidden/>
              </w:rPr>
              <w:instrText xml:space="preserve"> PAGEREF _Toc408056157 \h </w:instrText>
            </w:r>
            <w:r w:rsidR="006B624C">
              <w:rPr>
                <w:noProof/>
                <w:webHidden/>
              </w:rPr>
            </w:r>
            <w:r w:rsidR="006B624C">
              <w:rPr>
                <w:noProof/>
                <w:webHidden/>
              </w:rPr>
              <w:fldChar w:fldCharType="separate"/>
            </w:r>
            <w:r w:rsidR="0011263B">
              <w:rPr>
                <w:noProof/>
                <w:webHidden/>
              </w:rPr>
              <w:t>2</w:t>
            </w:r>
            <w:r w:rsidR="006B624C">
              <w:rPr>
                <w:noProof/>
                <w:webHidden/>
              </w:rPr>
              <w:fldChar w:fldCharType="end"/>
            </w:r>
          </w:hyperlink>
        </w:p>
        <w:p w:rsidR="006B624C" w:rsidRDefault="00E70710">
          <w:pPr>
            <w:pStyle w:val="TOC1"/>
            <w:rPr>
              <w:noProof/>
            </w:rPr>
          </w:pPr>
          <w:hyperlink w:anchor="_Toc408056161" w:history="1">
            <w:r w:rsidR="006B624C" w:rsidRPr="00261AE8">
              <w:rPr>
                <w:rStyle w:val="Hyperlink"/>
                <w:noProof/>
              </w:rPr>
              <w:t>Society of Automotive Engineers, Aero</w:t>
            </w:r>
            <w:r w:rsidR="006B624C">
              <w:rPr>
                <w:noProof/>
                <w:webHidden/>
              </w:rPr>
              <w:tab/>
            </w:r>
            <w:r w:rsidR="006B624C">
              <w:rPr>
                <w:noProof/>
                <w:webHidden/>
              </w:rPr>
              <w:fldChar w:fldCharType="begin"/>
            </w:r>
            <w:r w:rsidR="006B624C">
              <w:rPr>
                <w:noProof/>
                <w:webHidden/>
              </w:rPr>
              <w:instrText xml:space="preserve"> PAGEREF _Toc408056161 \h </w:instrText>
            </w:r>
            <w:r w:rsidR="006B624C">
              <w:rPr>
                <w:noProof/>
                <w:webHidden/>
              </w:rPr>
            </w:r>
            <w:r w:rsidR="006B624C">
              <w:rPr>
                <w:noProof/>
                <w:webHidden/>
              </w:rPr>
              <w:fldChar w:fldCharType="separate"/>
            </w:r>
            <w:r w:rsidR="0011263B">
              <w:rPr>
                <w:noProof/>
                <w:webHidden/>
              </w:rPr>
              <w:t>5</w:t>
            </w:r>
            <w:r w:rsidR="006B624C">
              <w:rPr>
                <w:noProof/>
                <w:webHidden/>
              </w:rPr>
              <w:fldChar w:fldCharType="end"/>
            </w:r>
          </w:hyperlink>
        </w:p>
        <w:p w:rsidR="006B624C" w:rsidRDefault="00E70710">
          <w:pPr>
            <w:pStyle w:val="TOC1"/>
            <w:rPr>
              <w:noProof/>
            </w:rPr>
          </w:pPr>
          <w:hyperlink w:anchor="_Toc408056163" w:history="1">
            <w:r w:rsidR="006B624C" w:rsidRPr="00261AE8">
              <w:rPr>
                <w:rStyle w:val="Hyperlink"/>
                <w:noProof/>
              </w:rPr>
              <w:t>Undergraduate Research</w:t>
            </w:r>
            <w:r w:rsidR="006B624C">
              <w:rPr>
                <w:noProof/>
                <w:webHidden/>
              </w:rPr>
              <w:tab/>
            </w:r>
            <w:r w:rsidR="006B624C">
              <w:rPr>
                <w:noProof/>
                <w:webHidden/>
              </w:rPr>
              <w:fldChar w:fldCharType="begin"/>
            </w:r>
            <w:r w:rsidR="006B624C">
              <w:rPr>
                <w:noProof/>
                <w:webHidden/>
              </w:rPr>
              <w:instrText xml:space="preserve"> PAGEREF _Toc408056163 \h </w:instrText>
            </w:r>
            <w:r w:rsidR="006B624C">
              <w:rPr>
                <w:noProof/>
                <w:webHidden/>
              </w:rPr>
            </w:r>
            <w:r w:rsidR="006B624C">
              <w:rPr>
                <w:noProof/>
                <w:webHidden/>
              </w:rPr>
              <w:fldChar w:fldCharType="separate"/>
            </w:r>
            <w:r w:rsidR="0011263B">
              <w:rPr>
                <w:noProof/>
                <w:webHidden/>
              </w:rPr>
              <w:t>7</w:t>
            </w:r>
            <w:r w:rsidR="006B624C">
              <w:rPr>
                <w:noProof/>
                <w:webHidden/>
              </w:rPr>
              <w:fldChar w:fldCharType="end"/>
            </w:r>
          </w:hyperlink>
        </w:p>
        <w:p w:rsidR="006B624C" w:rsidRDefault="00E70710">
          <w:pPr>
            <w:pStyle w:val="TOC1"/>
            <w:rPr>
              <w:rStyle w:val="Hyperlink"/>
              <w:noProof/>
            </w:rPr>
          </w:pPr>
          <w:hyperlink w:anchor="_Toc408056165" w:history="1">
            <w:r w:rsidR="006B624C" w:rsidRPr="00261AE8">
              <w:rPr>
                <w:rStyle w:val="Hyperlink"/>
                <w:noProof/>
              </w:rPr>
              <w:t>Boy Scouts of America</w:t>
            </w:r>
            <w:r w:rsidR="006B624C">
              <w:rPr>
                <w:noProof/>
                <w:webHidden/>
              </w:rPr>
              <w:tab/>
            </w:r>
            <w:r w:rsidR="006B624C">
              <w:rPr>
                <w:noProof/>
                <w:webHidden/>
              </w:rPr>
              <w:fldChar w:fldCharType="begin"/>
            </w:r>
            <w:r w:rsidR="006B624C">
              <w:rPr>
                <w:noProof/>
                <w:webHidden/>
              </w:rPr>
              <w:instrText xml:space="preserve"> PAGEREF _Toc408056165 \h </w:instrText>
            </w:r>
            <w:r w:rsidR="006B624C">
              <w:rPr>
                <w:noProof/>
                <w:webHidden/>
              </w:rPr>
            </w:r>
            <w:r w:rsidR="006B624C">
              <w:rPr>
                <w:noProof/>
                <w:webHidden/>
              </w:rPr>
              <w:fldChar w:fldCharType="separate"/>
            </w:r>
            <w:r w:rsidR="0011263B">
              <w:rPr>
                <w:noProof/>
                <w:webHidden/>
              </w:rPr>
              <w:t>9</w:t>
            </w:r>
            <w:r w:rsidR="006B624C">
              <w:rPr>
                <w:noProof/>
                <w:webHidden/>
              </w:rPr>
              <w:fldChar w:fldCharType="end"/>
            </w:r>
          </w:hyperlink>
        </w:p>
        <w:p w:rsidR="001D0BC6" w:rsidRPr="001D0BC6" w:rsidRDefault="001D0BC6">
          <w:pPr>
            <w:pStyle w:val="TOC1"/>
            <w:rPr>
              <w:noProof/>
            </w:rPr>
          </w:pPr>
          <w:r w:rsidRPr="001D0BC6">
            <w:rPr>
              <w:rStyle w:val="Hyperlink"/>
              <w:noProof/>
              <w:color w:val="auto"/>
              <w:u w:val="none"/>
            </w:rPr>
            <w:t>Appendix</w:t>
          </w:r>
          <w:r w:rsidRPr="001D0BC6">
            <w:rPr>
              <w:rStyle w:val="Hyperlink"/>
              <w:noProof/>
              <w:color w:val="auto"/>
              <w:u w:val="none"/>
            </w:rPr>
            <w:tab/>
            <w:t>10</w:t>
          </w:r>
        </w:p>
        <w:p w:rsidR="005C0F56" w:rsidRDefault="00267F18">
          <w:r>
            <w:rPr>
              <w:b/>
              <w:bCs/>
              <w:noProof/>
            </w:rPr>
            <w:fldChar w:fldCharType="end"/>
          </w:r>
        </w:p>
      </w:sdtContent>
    </w:sdt>
    <w:p w:rsidR="001C66BB" w:rsidRDefault="001C66BB">
      <w:pPr>
        <w:rPr>
          <w:rFonts w:asciiTheme="majorHAnsi" w:eastAsiaTheme="majorEastAsia" w:hAnsiTheme="majorHAnsi" w:cstheme="majorBidi"/>
          <w:b/>
          <w:bCs/>
          <w:color w:val="0B5294" w:themeColor="accent1" w:themeShade="BF"/>
          <w:sz w:val="28"/>
          <w:szCs w:val="28"/>
        </w:rPr>
      </w:pPr>
      <w:r>
        <w:br w:type="page"/>
      </w:r>
    </w:p>
    <w:p w:rsidR="00EE1A5A" w:rsidRDefault="00EE1A5A" w:rsidP="00EE1A5A">
      <w:pPr>
        <w:pStyle w:val="Heading1"/>
        <w:rPr>
          <w:sz w:val="36"/>
        </w:rPr>
      </w:pPr>
      <w:r>
        <w:rPr>
          <w:noProof/>
        </w:rPr>
        <w:lastRenderedPageBreak/>
        <w:drawing>
          <wp:anchor distT="0" distB="0" distL="114300" distR="114300" simplePos="0" relativeHeight="251709952" behindDoc="0" locked="0" layoutInCell="1" allowOverlap="1" wp14:anchorId="53EB1090" wp14:editId="7BE74BEF">
            <wp:simplePos x="0" y="0"/>
            <wp:positionH relativeFrom="column">
              <wp:posOffset>3620297</wp:posOffset>
            </wp:positionH>
            <wp:positionV relativeFrom="paragraph">
              <wp:posOffset>561813</wp:posOffset>
            </wp:positionV>
            <wp:extent cx="2538730" cy="1079500"/>
            <wp:effectExtent l="0" t="0" r="0" b="6350"/>
            <wp:wrapTopAndBottom/>
            <wp:docPr id="452" name="Picture 452" descr="http://www.spacefoundation.org/sites/default/files/articles/images/ORB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acefoundation.org/sites/default/files/articles/images/ORBIT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3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EE1A5A"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Position:</w:t>
            </w:r>
          </w:p>
        </w:tc>
        <w:tc>
          <w:tcPr>
            <w:tcW w:w="3506" w:type="dxa"/>
          </w:tcPr>
          <w:p w:rsidR="00EE1A5A" w:rsidRPr="00C431D0" w:rsidRDefault="00EE1A5A"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Duration:</w:t>
            </w:r>
          </w:p>
        </w:tc>
        <w:tc>
          <w:tcPr>
            <w:tcW w:w="3506" w:type="dxa"/>
          </w:tcPr>
          <w:p w:rsidR="00EE1A5A" w:rsidRDefault="00EE1A5A"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EE1A5A"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Group Setting:</w:t>
            </w:r>
          </w:p>
        </w:tc>
        <w:tc>
          <w:tcPr>
            <w:tcW w:w="3506" w:type="dxa"/>
          </w:tcPr>
          <w:p w:rsidR="00EE1A5A" w:rsidRDefault="00EE1A5A" w:rsidP="007E4DE3">
            <w:pPr>
              <w:jc w:val="right"/>
              <w:cnfStyle w:val="000000000000" w:firstRow="0" w:lastRow="0" w:firstColumn="0" w:lastColumn="0" w:oddVBand="0" w:evenVBand="0" w:oddHBand="0" w:evenHBand="0" w:firstRowFirstColumn="0" w:firstRowLastColumn="0" w:lastRowFirstColumn="0" w:lastRowLastColumn="0"/>
            </w:pPr>
            <w:r>
              <w:t xml:space="preserve">Worked in a team of 8 split between Neenah, WI and Boulder, Co.   </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Responsibilities:</w:t>
            </w:r>
          </w:p>
        </w:tc>
        <w:tc>
          <w:tcPr>
            <w:tcW w:w="3506" w:type="dxa"/>
          </w:tcPr>
          <w:p w:rsidR="00EE1A5A" w:rsidRDefault="00EE1A5A"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and the underlying framework to test product software.  Develop a misuse test fixture for engineering confidence testing.  </w:t>
            </w:r>
          </w:p>
        </w:tc>
      </w:tr>
    </w:tbl>
    <w:p w:rsidR="00EE1A5A" w:rsidRDefault="00EE1A5A" w:rsidP="005F3B8D">
      <w:pPr>
        <w:pStyle w:val="Heading1"/>
        <w:rPr>
          <w:sz w:val="36"/>
        </w:rPr>
      </w:pPr>
    </w:p>
    <w:p w:rsidR="00B40523" w:rsidRDefault="00EE1A5A" w:rsidP="005F3B8D">
      <w:pPr>
        <w:pStyle w:val="Heading1"/>
        <w:rPr>
          <w:sz w:val="36"/>
        </w:rPr>
      </w:pPr>
      <w:r>
        <w:rPr>
          <w:noProof/>
        </w:rPr>
        <w:drawing>
          <wp:anchor distT="0" distB="0" distL="114300" distR="114300" simplePos="0" relativeHeight="251708928" behindDoc="0" locked="0" layoutInCell="1" allowOverlap="1" wp14:anchorId="7359180B" wp14:editId="3BFC4087">
            <wp:simplePos x="0" y="0"/>
            <wp:positionH relativeFrom="column">
              <wp:posOffset>3875405</wp:posOffset>
            </wp:positionH>
            <wp:positionV relativeFrom="paragraph">
              <wp:posOffset>984885</wp:posOffset>
            </wp:positionV>
            <wp:extent cx="2286000" cy="768985"/>
            <wp:effectExtent l="0" t="0" r="0" b="0"/>
            <wp:wrapTopAndBottom/>
            <wp:docPr id="448" name="Picture 448" descr="http://www.getfilings.com/sec-filings/130610/PLEXUS-CORP_8-K/pressreleasecooannoun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filings.com/sec-filings/130610/PLEXUS-CORP_8-K/pressreleasecooannoun_imag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600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23">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B40523"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Position:</w:t>
            </w:r>
          </w:p>
        </w:tc>
        <w:tc>
          <w:tcPr>
            <w:tcW w:w="3506" w:type="dxa"/>
          </w:tcPr>
          <w:p w:rsidR="00B40523" w:rsidRPr="00C431D0" w:rsidRDefault="00B40523"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Duration:</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B40523"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Group Setting:</w:t>
            </w:r>
          </w:p>
        </w:tc>
        <w:tc>
          <w:tcPr>
            <w:tcW w:w="3506" w:type="dxa"/>
          </w:tcPr>
          <w:p w:rsidR="00B40523" w:rsidRDefault="00B40523" w:rsidP="007E4DE3">
            <w:pPr>
              <w:jc w:val="right"/>
              <w:cnfStyle w:val="000000000000" w:firstRow="0" w:lastRow="0" w:firstColumn="0" w:lastColumn="0" w:oddVBand="0" w:evenVBand="0" w:oddHBand="0" w:evenHBand="0" w:firstRowFirstColumn="0" w:firstRowLastColumn="0" w:lastRowFirstColumn="0" w:lastRowLastColumn="0"/>
            </w:pPr>
            <w:r>
              <w:t xml:space="preserve">Worked in a team of 8 split between Neenah, WI and Boulder, Co.   </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Responsibilities:</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w:t>
            </w:r>
            <w:r w:rsidR="00EE1A5A">
              <w:t xml:space="preserve">and the underlying framework </w:t>
            </w:r>
            <w:r>
              <w:t>to test product software</w:t>
            </w:r>
            <w:r w:rsidR="00EE1A5A">
              <w:t xml:space="preserve">.  Develop a misuse test fixture for engineering confidence testing.  </w:t>
            </w:r>
          </w:p>
        </w:tc>
      </w:tr>
    </w:tbl>
    <w:p w:rsidR="00B40523" w:rsidRDefault="00B40523" w:rsidP="005F3B8D">
      <w:pPr>
        <w:pStyle w:val="Heading1"/>
        <w:rPr>
          <w:sz w:val="36"/>
        </w:rPr>
      </w:pPr>
    </w:p>
    <w:p w:rsidR="001F092A" w:rsidRPr="00A32E05" w:rsidRDefault="001F092A" w:rsidP="001F092A">
      <w:pPr>
        <w:pStyle w:val="Heading1"/>
      </w:pPr>
      <w:r>
        <w:rPr>
          <w:noProof/>
          <w:sz w:val="36"/>
        </w:rPr>
        <mc:AlternateContent>
          <mc:Choice Requires="wps">
            <w:drawing>
              <wp:anchor distT="0" distB="0" distL="114300" distR="114300" simplePos="0" relativeHeight="251713024" behindDoc="0" locked="0" layoutInCell="1" allowOverlap="1" wp14:anchorId="57444F7C" wp14:editId="72AA3D15">
                <wp:simplePos x="0" y="0"/>
                <wp:positionH relativeFrom="margin">
                  <wp:posOffset>-428625</wp:posOffset>
                </wp:positionH>
                <wp:positionV relativeFrom="paragraph">
                  <wp:posOffset>178806</wp:posOffset>
                </wp:positionV>
                <wp:extent cx="6315740" cy="0"/>
                <wp:effectExtent l="0" t="19050" r="27940" b="19050"/>
                <wp:wrapNone/>
                <wp:docPr id="473" name="Straight Connector 473"/>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636DE2" id="Straight Connector 473" o:spid="_x0000_s1026" style="position:absolute;z-index:251713024;visibility:visible;mso-wrap-style:square;mso-wrap-distance-left:9pt;mso-wrap-distance-top:0;mso-wrap-distance-right:9pt;mso-wrap-distance-bottom:0;mso-position-horizontal:absolute;mso-position-horizontal-relative:margin;mso-position-vertical:absolute;mso-position-vertical-relative:text" from="-33.75pt,14.1pt" to="463.5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" strokecolor="#094276 [1924]" strokeweight="2.25pt">
                <w10:wrap anchorx="margin"/>
              </v:line>
            </w:pict>
          </mc:Fallback>
        </mc:AlternateContent>
      </w:r>
      <w:r>
        <w:t>Continuous Integration Platform Software Development</w:t>
      </w:r>
    </w:p>
    <w:p w:rsidR="001F092A" w:rsidRDefault="00512242" w:rsidP="001F092A">
      <w:r>
        <w:rPr>
          <w:noProof/>
          <w:sz w:val="36"/>
        </w:rPr>
        <w:drawing>
          <wp:anchor distT="0" distB="0" distL="114300" distR="114300" simplePos="0" relativeHeight="251710976" behindDoc="1" locked="0" layoutInCell="1" allowOverlap="1" wp14:anchorId="72CAE5C8" wp14:editId="6CDE1BD8">
            <wp:simplePos x="0" y="0"/>
            <wp:positionH relativeFrom="column">
              <wp:posOffset>2265588</wp:posOffset>
            </wp:positionH>
            <wp:positionV relativeFrom="paragraph">
              <wp:posOffset>248285</wp:posOffset>
            </wp:positionV>
            <wp:extent cx="3924300" cy="1002665"/>
            <wp:effectExtent l="0" t="0" r="0" b="6985"/>
            <wp:wrapTight wrapText="bothSides">
              <wp:wrapPolygon edited="0">
                <wp:start x="0" y="0"/>
                <wp:lineTo x="0" y="21340"/>
                <wp:lineTo x="21495" y="21340"/>
                <wp:lineTo x="21495"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4300" cy="1002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11FED" w:rsidRDefault="001F092A" w:rsidP="00552AC4">
      <w:r>
        <w:t>Most of my time was spent creating and correcting C++ code for a conti</w:t>
      </w:r>
      <w:r w:rsidR="00552AC4">
        <w:t>nuous integration test system that was used to test every feature of medical device.</w:t>
      </w:r>
      <w:r w:rsidR="00A11FED">
        <w:t xml:space="preserve">  The code base</w:t>
      </w:r>
      <w:r w:rsidR="00512242">
        <w:t xml:space="preserve"> was approximately 70,000 lines, with t</w:t>
      </w:r>
      <w:r w:rsidR="00A11FED">
        <w:t xml:space="preserve">ests </w:t>
      </w:r>
      <w:r w:rsidR="00512242">
        <w:t>ranging in length from 30 minutes</w:t>
      </w:r>
      <w:r w:rsidR="00A11FED">
        <w:t xml:space="preserve"> Over 24 hours.</w:t>
      </w:r>
    </w:p>
    <w:p w:rsidR="00552AC4" w:rsidRDefault="00A11FED" w:rsidP="00552AC4">
      <w:pPr>
        <w:rPr>
          <w:u w:val="single"/>
        </w:rPr>
      </w:pPr>
      <w:r>
        <w:rPr>
          <w:u w:val="single"/>
        </w:rPr>
        <w:t xml:space="preserve">Notable </w:t>
      </w:r>
      <w:r w:rsidR="00552AC4" w:rsidRPr="004E3045">
        <w:rPr>
          <w:u w:val="single"/>
        </w:rPr>
        <w:t xml:space="preserve">Project </w:t>
      </w:r>
      <w:r>
        <w:rPr>
          <w:u w:val="single"/>
        </w:rPr>
        <w:t>Achievements</w:t>
      </w:r>
    </w:p>
    <w:p w:rsidR="00552AC4" w:rsidRPr="00A11FED" w:rsidRDefault="00A11FED" w:rsidP="00552AC4">
      <w:pPr>
        <w:pStyle w:val="ListParagraph"/>
        <w:numPr>
          <w:ilvl w:val="0"/>
          <w:numId w:val="20"/>
        </w:numPr>
        <w:rPr>
          <w:u w:val="single"/>
        </w:rPr>
      </w:pPr>
      <w:r>
        <w:t>Fixed countless bugs</w:t>
      </w:r>
    </w:p>
    <w:p w:rsidR="00512242" w:rsidRPr="00A11FED" w:rsidRDefault="00512242" w:rsidP="00512242">
      <w:pPr>
        <w:pStyle w:val="ListParagraph"/>
        <w:numPr>
          <w:ilvl w:val="0"/>
          <w:numId w:val="20"/>
        </w:numPr>
        <w:rPr>
          <w:u w:val="single"/>
        </w:rPr>
      </w:pPr>
      <w:r>
        <w:t>Refactored widely used and complex segments of code that were causing intermittent failures due to telnet communication latency</w:t>
      </w:r>
    </w:p>
    <w:p w:rsidR="00A11FED" w:rsidRPr="00A11FED" w:rsidRDefault="00A11FED" w:rsidP="00552AC4">
      <w:pPr>
        <w:pStyle w:val="ListParagraph"/>
        <w:numPr>
          <w:ilvl w:val="0"/>
          <w:numId w:val="20"/>
        </w:numPr>
        <w:rPr>
          <w:u w:val="single"/>
        </w:rPr>
      </w:pPr>
      <w:r>
        <w:t xml:space="preserve">Identified and fixed </w:t>
      </w:r>
      <w:r>
        <w:t>inconsistencies between code and test procedures</w:t>
      </w:r>
    </w:p>
    <w:p w:rsidR="00A11FED" w:rsidRPr="00A11FED" w:rsidRDefault="00A11FED" w:rsidP="00552AC4">
      <w:pPr>
        <w:pStyle w:val="ListParagraph"/>
        <w:numPr>
          <w:ilvl w:val="0"/>
          <w:numId w:val="20"/>
        </w:numPr>
        <w:rPr>
          <w:u w:val="single"/>
        </w:rPr>
      </w:pPr>
      <w:r>
        <w:t>Improved logging messages to increase consistency and human readability</w:t>
      </w:r>
    </w:p>
    <w:p w:rsidR="00512242" w:rsidRPr="00512242" w:rsidRDefault="00A11FED" w:rsidP="00512242">
      <w:pPr>
        <w:pStyle w:val="ListParagraph"/>
        <w:numPr>
          <w:ilvl w:val="0"/>
          <w:numId w:val="20"/>
        </w:numPr>
        <w:rPr>
          <w:u w:val="single"/>
        </w:rPr>
      </w:pPr>
      <w:r>
        <w:t>Wrote a signification number of tests from scratch</w:t>
      </w:r>
    </w:p>
    <w:p w:rsidR="00205F3A" w:rsidRDefault="00830F2A" w:rsidP="00205F3A">
      <w:pPr>
        <w:rPr>
          <w:u w:val="single"/>
        </w:rPr>
      </w:pPr>
      <w:r>
        <w:rPr>
          <w:noProof/>
          <w:u w:val="single"/>
        </w:rPr>
        <w:lastRenderedPageBreak/>
        <mc:AlternateContent>
          <mc:Choice Requires="wpg">
            <w:drawing>
              <wp:anchor distT="0" distB="0" distL="114300" distR="114300" simplePos="0" relativeHeight="251722240" behindDoc="0" locked="0" layoutInCell="1" allowOverlap="1">
                <wp:simplePos x="0" y="0"/>
                <wp:positionH relativeFrom="column">
                  <wp:posOffset>3622675</wp:posOffset>
                </wp:positionH>
                <wp:positionV relativeFrom="paragraph">
                  <wp:posOffset>273900</wp:posOffset>
                </wp:positionV>
                <wp:extent cx="2365211" cy="802640"/>
                <wp:effectExtent l="0" t="0" r="0" b="0"/>
                <wp:wrapSquare wrapText="bothSides"/>
                <wp:docPr id="422" name="Group 422"/>
                <wp:cNvGraphicFramePr/>
                <a:graphic xmlns:a="http://schemas.openxmlformats.org/drawingml/2006/main">
                  <a:graphicData uri="http://schemas.microsoft.com/office/word/2010/wordprocessingGroup">
                    <wpg:wgp>
                      <wpg:cNvGrpSpPr/>
                      <wpg:grpSpPr>
                        <a:xfrm>
                          <a:off x="0" y="0"/>
                          <a:ext cx="2365211" cy="802640"/>
                          <a:chOff x="0" y="0"/>
                          <a:chExt cx="2365211" cy="802640"/>
                        </a:xfrm>
                      </wpg:grpSpPr>
                      <pic:pic xmlns:pic="http://schemas.openxmlformats.org/drawingml/2006/picture">
                        <pic:nvPicPr>
                          <pic:cNvPr id="419" name="Picture 419" descr="Jama-Logo.png (362×36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7238"/>
                            <a:ext cx="716280" cy="714375"/>
                          </a:xfrm>
                          <a:prstGeom prst="rect">
                            <a:avLst/>
                          </a:prstGeom>
                          <a:noFill/>
                          <a:ln>
                            <a:noFill/>
                          </a:ln>
                        </pic:spPr>
                      </pic:pic>
                      <pic:pic xmlns:pic="http://schemas.openxmlformats.org/drawingml/2006/picture">
                        <pic:nvPicPr>
                          <pic:cNvPr id="420" name="Picture 420" descr="IA0AE7ST.png (327×32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H="1" flipV="1">
                            <a:off x="715797" y="0"/>
                            <a:ext cx="802640" cy="802640"/>
                          </a:xfrm>
                          <a:prstGeom prst="rect">
                            <a:avLst/>
                          </a:prstGeom>
                          <a:noFill/>
                          <a:ln>
                            <a:noFill/>
                          </a:ln>
                        </pic:spPr>
                      </pic:pic>
                      <pic:pic xmlns:pic="http://schemas.openxmlformats.org/drawingml/2006/picture">
                        <pic:nvPicPr>
                          <pic:cNvPr id="421" name="Picture 421" descr="tortoisesvn-logo.gif (264×1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69531" y="219290"/>
                            <a:ext cx="995680" cy="531495"/>
                          </a:xfrm>
                          <a:prstGeom prst="rect">
                            <a:avLst/>
                          </a:prstGeom>
                          <a:noFill/>
                          <a:ln>
                            <a:noFill/>
                          </a:ln>
                        </pic:spPr>
                      </pic:pic>
                    </wpg:wgp>
                  </a:graphicData>
                </a:graphic>
              </wp:anchor>
            </w:drawing>
          </mc:Choice>
          <mc:Fallback>
            <w:pict>
              <v:group w14:anchorId="0F387326" id="Group 422" o:spid="_x0000_s1026" style="position:absolute;margin-left:285.25pt;margin-top:21.55pt;width:186.25pt;height:63.2pt;z-index:251722240" coordsize="23652,802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alt="Jama-Logo.png (362×361)" style="position:absolute;top:372;width:7162;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iD3FAAAA3AAAAA8AAABkcnMvZG93bnJldi54bWxEj0FrwkAUhO8F/8PyhF6kblJF2tRVbKGt&#10;NzHx4PGRfSYh2bchu01Sf31XEHocZuYbZr0dTSN66lxlWUE8j0AQ51ZXXCg4ZZ9PLyCcR9bYWCYF&#10;v+Rgu5k8rDHRduAj9akvRICwS1BB6X2bSOnykgy6uW2Jg3exnUEfZFdI3eEQ4KaRz1G0kgYrDgsl&#10;tvRRUl6nP0bBO9ZSc36+Zs3X0sb1bHGox2+lHqfj7g2Ep9H/h+/tvVawjF/hdiYc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LYg9xQAAANwAAAAPAAAAAAAAAAAAAAAA&#10;AJ8CAABkcnMvZG93bnJldi54bWxQSwUGAAAAAAQABAD3AAAAkQMAAAAA&#10;">
                  <v:imagedata r:id="rId17" o:title="Jama-Logo"/>
                  <v:path arrowok="t"/>
                </v:shape>
                <v:shape id="Picture 420" o:spid="_x0000_s1028" type="#_x0000_t75" alt="IA0AE7ST.png (327×327)" style="position:absolute;left:7157;width:8027;height:8026;rotation:18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WWjBAAAA3AAAAA8AAABkcnMvZG93bnJldi54bWxET02LwjAQvS/4H8IIXpY1VWSRahRRBA+C&#10;W1vY69CMbbGZlCTa+u/NYWGPj/e93g6mFU9yvrGsYDZNQBCXVjdcKSjy49cShA/IGlvLpOBFHrab&#10;0ccaU217zuh5DZWIIexTVFCH0KVS+rImg35qO+LI3awzGCJ0ldQO+xhuWjlPkm9psOHYUGNH+5rK&#10;+/VhFGSyOLj+nC0f53z/e8k+8+JnkSs1GQ+7FYhAQ/gX/7lPWsFiHufH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2WWjBAAAA3AAAAA8AAAAAAAAAAAAAAAAAnwIA&#10;AGRycy9kb3ducmV2LnhtbFBLBQYAAAAABAAEAPcAAACNAwAAAAA=&#10;">
                  <v:imagedata r:id="rId18" o:title="IA0AE7ST"/>
                  <v:path arrowok="t"/>
                </v:shape>
                <v:shape id="Picture 421" o:spid="_x0000_s1029" type="#_x0000_t75" alt="tortoisesvn-logo.gif (264×141)" style="position:absolute;left:13695;top:2192;width:9957;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WazFAAAA3AAAAA8AAABkcnMvZG93bnJldi54bWxEj0GLwjAUhO+C/yE8wZum6lpKNYosCMKu&#10;oFUQb4/m2Rabl9JktfvvzcKCx2FmvmGW687U4kGtqywrmIwjEMS51RUXCs6n7SgB4TyyxtoyKfgl&#10;B+tVv7fEVNsnH+mR+UIECLsUFZTeN6mULi/JoBvbhjh4N9sa9EG2hdQtPgPc1HIaRbE0WHFYKLGh&#10;z5Lye/ZjFNTuax/f48P2GsXVZZ7vvrPZOVFqOOg2CxCeOv8O/7d3WsHHdAJ/Z8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lmsxQAAANwAAAAPAAAAAAAAAAAAAAAA&#10;AJ8CAABkcnMvZG93bnJldi54bWxQSwUGAAAAAAQABAD3AAAAkQMAAAAA&#10;">
                  <v:imagedata r:id="rId19" o:title="tortoisesvn-logo"/>
                  <v:path arrowok="t"/>
                </v:shape>
                <w10:wrap type="square"/>
              </v:group>
            </w:pict>
          </mc:Fallback>
        </mc:AlternateContent>
      </w:r>
      <w:r w:rsidR="00205F3A">
        <w:rPr>
          <w:u w:val="single"/>
        </w:rPr>
        <w:t>Tools and Techniques</w:t>
      </w:r>
    </w:p>
    <w:p w:rsidR="00205F3A" w:rsidRPr="00205F3A" w:rsidRDefault="00205F3A" w:rsidP="00205F3A">
      <w:pPr>
        <w:pStyle w:val="ListParagraph"/>
        <w:numPr>
          <w:ilvl w:val="0"/>
          <w:numId w:val="21"/>
        </w:numPr>
        <w:rPr>
          <w:u w:val="single"/>
        </w:rPr>
      </w:pPr>
      <w:r>
        <w:t>Agile software development method</w:t>
      </w:r>
      <w:r w:rsidRPr="00205F3A">
        <w:t xml:space="preserve"> </w:t>
      </w:r>
    </w:p>
    <w:p w:rsidR="00205F3A" w:rsidRPr="00205F3A" w:rsidRDefault="00205F3A" w:rsidP="00205F3A">
      <w:pPr>
        <w:pStyle w:val="ListParagraph"/>
        <w:numPr>
          <w:ilvl w:val="0"/>
          <w:numId w:val="21"/>
        </w:numPr>
        <w:rPr>
          <w:u w:val="single"/>
        </w:rPr>
      </w:pPr>
      <w:proofErr w:type="spellStart"/>
      <w:r>
        <w:t>Tourtoius</w:t>
      </w:r>
      <w:proofErr w:type="spellEnd"/>
      <w:r>
        <w:t xml:space="preserve"> SVN (software version control)</w:t>
      </w:r>
    </w:p>
    <w:p w:rsidR="00205F3A" w:rsidRPr="00205F3A" w:rsidRDefault="00205F3A" w:rsidP="00205F3A">
      <w:pPr>
        <w:pStyle w:val="ListParagraph"/>
        <w:numPr>
          <w:ilvl w:val="0"/>
          <w:numId w:val="21"/>
        </w:numPr>
        <w:rPr>
          <w:u w:val="single"/>
        </w:rPr>
      </w:pPr>
      <w:proofErr w:type="spellStart"/>
      <w:r>
        <w:t>Atlassian</w:t>
      </w:r>
      <w:proofErr w:type="spellEnd"/>
      <w:r>
        <w:t xml:space="preserve"> JIRA (Issue tracking)</w:t>
      </w:r>
    </w:p>
    <w:p w:rsidR="00205F3A" w:rsidRPr="00205F3A" w:rsidRDefault="00205F3A" w:rsidP="00205F3A">
      <w:pPr>
        <w:pStyle w:val="ListParagraph"/>
        <w:numPr>
          <w:ilvl w:val="0"/>
          <w:numId w:val="21"/>
        </w:numPr>
        <w:rPr>
          <w:u w:val="single"/>
        </w:rPr>
      </w:pPr>
      <w:r>
        <w:t>JAMA (Product Development/Requirement Tracking)</w:t>
      </w:r>
    </w:p>
    <w:p w:rsidR="00205F3A" w:rsidRDefault="00205F3A" w:rsidP="00E8787F">
      <w:pPr>
        <w:pStyle w:val="ListParagraph"/>
        <w:numPr>
          <w:ilvl w:val="0"/>
          <w:numId w:val="21"/>
        </w:numPr>
      </w:pPr>
      <w:proofErr w:type="spellStart"/>
      <w:r>
        <w:t>Atlassian</w:t>
      </w:r>
      <w:proofErr w:type="spellEnd"/>
      <w:r>
        <w:t xml:space="preserve"> Bamboo (</w:t>
      </w:r>
      <w:r w:rsidRPr="00205F3A">
        <w:t>continuous integration</w:t>
      </w:r>
      <w:r>
        <w:t>/code automation)</w:t>
      </w:r>
      <w:r w:rsidRPr="00205F3A">
        <w:t xml:space="preserve"> </w:t>
      </w:r>
    </w:p>
    <w:p w:rsidR="00205F3A" w:rsidRDefault="00205F3A" w:rsidP="00205F3A"/>
    <w:p w:rsidR="00512242" w:rsidRDefault="00512242" w:rsidP="00F66276">
      <w:pPr>
        <w:pStyle w:val="Heading1"/>
      </w:pPr>
      <w:r>
        <w:rPr>
          <w:noProof/>
          <w:sz w:val="36"/>
        </w:rPr>
        <mc:AlternateContent>
          <mc:Choice Requires="wps">
            <w:drawing>
              <wp:anchor distT="0" distB="0" distL="114300" distR="114300" simplePos="0" relativeHeight="251718144" behindDoc="0" locked="0" layoutInCell="1" allowOverlap="1" wp14:anchorId="368F9BEE" wp14:editId="3E5DCF41">
                <wp:simplePos x="0" y="0"/>
                <wp:positionH relativeFrom="margin">
                  <wp:posOffset>-428625</wp:posOffset>
                </wp:positionH>
                <wp:positionV relativeFrom="paragraph">
                  <wp:posOffset>-141869</wp:posOffset>
                </wp:positionV>
                <wp:extent cx="6315740" cy="0"/>
                <wp:effectExtent l="0" t="19050" r="27940" b="19050"/>
                <wp:wrapNone/>
                <wp:docPr id="417" name="Straight Connector 417"/>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997A32" id="Straight Connector 417" o:spid="_x0000_s1026" style="position:absolute;z-index:251718144;visibility:visible;mso-wrap-style:square;mso-wrap-distance-left:9pt;mso-wrap-distance-top:0;mso-wrap-distance-right:9pt;mso-wrap-distance-bottom:0;mso-position-horizontal:absolute;mso-position-horizontal-relative:margin;mso-position-vertical:absolute;mso-position-vertical-relative:text" from="-33.75pt,-11.15pt" to="463.5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" strokecolor="#094276 [1924]" strokeweight="2.25pt">
                <w10:wrap anchorx="margin"/>
              </v:line>
            </w:pict>
          </mc:Fallback>
        </mc:AlternateContent>
      </w:r>
      <w:r>
        <w:t>Misuse Test Fixture</w:t>
      </w:r>
    </w:p>
    <w:p w:rsidR="001F092A" w:rsidRDefault="00F66276" w:rsidP="001F092A">
      <w:r>
        <w:rPr>
          <w:noProof/>
        </w:rPr>
        <w:drawing>
          <wp:anchor distT="0" distB="0" distL="114300" distR="114300" simplePos="0" relativeHeight="251723264" behindDoc="0" locked="0" layoutInCell="1" allowOverlap="1" wp14:anchorId="6D749927" wp14:editId="2D245DC9">
            <wp:simplePos x="0" y="0"/>
            <wp:positionH relativeFrom="margin">
              <wp:posOffset>323850</wp:posOffset>
            </wp:positionH>
            <wp:positionV relativeFrom="paragraph">
              <wp:posOffset>858701</wp:posOffset>
            </wp:positionV>
            <wp:extent cx="4837814" cy="2408268"/>
            <wp:effectExtent l="0" t="0" r="127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7814" cy="2408268"/>
                    </a:xfrm>
                    <a:prstGeom prst="rect">
                      <a:avLst/>
                    </a:prstGeom>
                    <a:noFill/>
                    <a:ln>
                      <a:noFill/>
                    </a:ln>
                  </pic:spPr>
                </pic:pic>
              </a:graphicData>
            </a:graphic>
          </wp:anchor>
        </w:drawing>
      </w:r>
      <w:r w:rsidR="00512242">
        <w:t>A small portion of my time was spend designing a misuse test fixture for a medical device.  The test fixture simulates someone putting the device in the back pocket of their pants and repeatedly sitting o</w:t>
      </w:r>
      <w:r>
        <w:t>n it.  I was</w:t>
      </w:r>
      <w:r w:rsidR="00512242">
        <w:t xml:space="preserve"> responsible for the design of this fixture</w:t>
      </w:r>
      <w:r w:rsidR="00205F3A">
        <w:t xml:space="preserve"> and even sewed the sling that the device sits in</w:t>
      </w:r>
      <w:r w:rsidR="00512242">
        <w:t>.</w:t>
      </w:r>
      <w:r>
        <w:t xml:space="preserve">  The medical device is covered due to the confidentiality of the project.</w:t>
      </w:r>
    </w:p>
    <w:p w:rsidR="001F092A" w:rsidRPr="001F092A" w:rsidRDefault="00512242" w:rsidP="00512242">
      <w:pPr>
        <w:jc w:val="center"/>
      </w:pPr>
      <w:r>
        <w:t xml:space="preserve">Solid model of the test fixture (left).  </w:t>
      </w:r>
      <w:r w:rsidR="00205F3A">
        <w:t>Fully fabricated unit and silicone pad (… I didn’t choose the color) (right).</w:t>
      </w:r>
    </w:p>
    <w:p w:rsidR="005C0F56" w:rsidRPr="005F782A" w:rsidRDefault="005A3D96" w:rsidP="005F3B8D">
      <w:pPr>
        <w:pStyle w:val="Heading1"/>
        <w:rPr>
          <w:sz w:val="36"/>
        </w:rPr>
      </w:pPr>
      <w:r w:rsidRPr="005F7908">
        <w:rPr>
          <w:noProof/>
          <w:sz w:val="36"/>
        </w:rPr>
        <w:drawing>
          <wp:anchor distT="0" distB="0" distL="114300" distR="114300" simplePos="0" relativeHeight="251666944" behindDoc="1" locked="0" layoutInCell="1" allowOverlap="1" wp14:anchorId="5EEA724A" wp14:editId="632F7133">
            <wp:simplePos x="0" y="0"/>
            <wp:positionH relativeFrom="column">
              <wp:posOffset>3556841</wp:posOffset>
            </wp:positionH>
            <wp:positionV relativeFrom="paragraph">
              <wp:posOffset>1055813</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rsidRPr="005F782A">
        <w:rPr>
          <w:sz w:val="36"/>
        </w:rPr>
        <w:t xml:space="preserve"> </w:t>
      </w:r>
      <w:bookmarkStart w:id="2" w:name="_Toc408056157"/>
      <w:r w:rsidR="00146678" w:rsidRPr="005F782A">
        <w:rPr>
          <w:sz w:val="36"/>
        </w:rPr>
        <w:t>Seljan Company</w:t>
      </w:r>
      <w:bookmarkEnd w:id="2"/>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5F7908">
      <w:r>
        <w:br w:type="textWrapping" w:clear="all"/>
      </w:r>
    </w:p>
    <w:p w:rsidR="00A32E05" w:rsidRPr="00A32E05" w:rsidRDefault="005A3D96" w:rsidP="00A32E05">
      <w:pPr>
        <w:pStyle w:val="Heading1"/>
      </w:pPr>
      <w:bookmarkStart w:id="3" w:name="_Toc407991574"/>
      <w:bookmarkStart w:id="4" w:name="_Toc408056158"/>
      <w:r>
        <w:rPr>
          <w:noProof/>
          <w:sz w:val="36"/>
        </w:rPr>
        <w:lastRenderedPageBreak/>
        <mc:AlternateContent>
          <mc:Choice Requires="wps">
            <w:drawing>
              <wp:anchor distT="0" distB="0" distL="114300" distR="114300" simplePos="0" relativeHeight="251676160" behindDoc="0" locked="0" layoutInCell="1" allowOverlap="1" wp14:anchorId="3237D533" wp14:editId="22FADFF8">
                <wp:simplePos x="0" y="0"/>
                <wp:positionH relativeFrom="margin">
                  <wp:posOffset>-428625</wp:posOffset>
                </wp:positionH>
                <wp:positionV relativeFrom="paragraph">
                  <wp:posOffset>73867</wp:posOffset>
                </wp:positionV>
                <wp:extent cx="6315740" cy="0"/>
                <wp:effectExtent l="0" t="19050" r="27940" b="19050"/>
                <wp:wrapNone/>
                <wp:docPr id="10" name="Straight Connector 10"/>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4659C0" id="Straight Connector 10" o:spid="_x0000_s1026" style="position:absolute;z-index:251676160;visibility:visible;mso-wrap-style:square;mso-wrap-distance-left:9pt;mso-wrap-distance-top:0;mso-wrap-distance-right:9pt;mso-wrap-distance-bottom:0;mso-position-horizontal:absolute;mso-position-horizontal-relative:margin;mso-position-vertical:absolute;mso-position-vertical-relative:text" from="-33.75pt,5.8pt" to="463.5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" strokecolor="#094276 [1924]" strokeweight="2.25pt">
                <w10:wrap anchorx="margin"/>
              </v:line>
            </w:pict>
          </mc:Fallback>
        </mc:AlternateContent>
      </w:r>
      <w:r w:rsidR="005F7908">
        <w:t>Powder Coating</w:t>
      </w:r>
      <w:r w:rsidR="00221621">
        <w:t xml:space="preserve"> Operation</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 xml:space="preserve">For my first </w:t>
      </w:r>
      <w:r w:rsidR="00F66276">
        <w:t>project</w:t>
      </w:r>
      <w:r>
        <w:t xml:space="preserve">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552AC4">
      <w:pPr>
        <w:pStyle w:val="NoSpacing"/>
        <w:numPr>
          <w:ilvl w:val="0"/>
          <w:numId w:val="13"/>
        </w:numPr>
      </w:pPr>
      <w:r w:rsidRPr="00221621">
        <w:t xml:space="preserve">Researched process and </w:t>
      </w:r>
      <w:r w:rsidR="00552AC4">
        <w:t>o</w:t>
      </w:r>
      <w:r w:rsidR="00552AC4" w:rsidRPr="00221621">
        <w:t xml:space="preserve">btained </w:t>
      </w:r>
      <w:r w:rsidR="00552AC4">
        <w:t xml:space="preserve">equipment </w:t>
      </w:r>
      <w:r w:rsidR="00552AC4" w:rsidRPr="00221621">
        <w:t>quotes</w:t>
      </w:r>
      <w:r w:rsidR="00552AC4">
        <w:t xml:space="preserve"> from </w:t>
      </w:r>
      <w:r w:rsidRPr="00221621">
        <w:t>equipment suppliers</w:t>
      </w:r>
      <w:r w:rsidR="00552AC4">
        <w:t xml:space="preserve"> and consumable vendors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r w:rsidR="00552AC4">
        <w:t xml:space="preserve"> and mobile racking</w:t>
      </w:r>
    </w:p>
    <w:p w:rsidR="00552AC4" w:rsidRDefault="00552AC4" w:rsidP="005F7908">
      <w:pPr>
        <w:pStyle w:val="NoSpacing"/>
        <w:numPr>
          <w:ilvl w:val="0"/>
          <w:numId w:val="13"/>
        </w:numPr>
      </w:pPr>
      <w:r>
        <w:rPr>
          <w:noProof/>
        </w:rPr>
        <mc:AlternateContent>
          <mc:Choice Requires="wpg">
            <w:drawing>
              <wp:anchor distT="0" distB="0" distL="114300" distR="114300" simplePos="0" relativeHeight="251670016" behindDoc="0" locked="0" layoutInCell="1" allowOverlap="1" wp14:anchorId="7F7F81CF" wp14:editId="59A3D669">
                <wp:simplePos x="0" y="0"/>
                <wp:positionH relativeFrom="margin">
                  <wp:align>center</wp:align>
                </wp:positionH>
                <wp:positionV relativeFrom="paragraph">
                  <wp:posOffset>374015</wp:posOffset>
                </wp:positionV>
                <wp:extent cx="5135245" cy="1440815"/>
                <wp:effectExtent l="76200" t="76200" r="141605" b="140335"/>
                <wp:wrapTopAndBottom/>
                <wp:docPr id="416" name="Group 416"/>
                <wp:cNvGraphicFramePr/>
                <a:graphic xmlns:a="http://schemas.openxmlformats.org/drawingml/2006/main">
                  <a:graphicData uri="http://schemas.microsoft.com/office/word/2010/wordprocessingGroup">
                    <wpg:wgp>
                      <wpg:cNvGrpSpPr/>
                      <wpg:grpSpPr>
                        <a:xfrm>
                          <a:off x="0" y="0"/>
                          <a:ext cx="5135245" cy="1440815"/>
                          <a:chOff x="0" y="0"/>
                          <a:chExt cx="6489799" cy="1821180"/>
                        </a:xfrm>
                      </wpg:grpSpPr>
                      <pic:pic xmlns:pic="http://schemas.openxmlformats.org/drawingml/2006/picture">
                        <pic:nvPicPr>
                          <pic:cNvPr id="4" name="Picture 4" descr="E:\Laptop Files\Work Pictures\IMG_20140113_144944_868.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53839"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 name="Picture 5" descr="C:\Users\Andy\Desktop\Steam booth solid model.bmp"/>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0518CF64" id="Group 416" o:spid="_x0000_s1026" style="position:absolute;margin-left:0;margin-top:29.45pt;width:404.35pt;height:113.45pt;z-index:251670016;mso-position-horizontal:center;mso-position-horizontal-relative:margin;mso-width-relative:margin;mso-height-relative:margin" coordsize="64897,182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">
                <v:shape id="Picture 4" o:spid="_x0000_s1027" type="#_x0000_t75" style="position:absolute;left:32538;width:32359;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QOFnDAAAA2gAAAA8AAABkcnMvZG93bnJldi54bWxEj0FrwkAUhO8F/8PyhF5K3TUtYqOrJLVC&#10;wZNaen5kn0kw+zZk1yT++26h0OMwM98w6+1oG9FT52vHGuYzBYK4cKbmUsPXef+8BOEDssHGMWm4&#10;k4ftZvKwxtS4gY/Un0IpIoR9ihqqENpUSl9UZNHPXEscvYvrLIYou1KaDocIt41MlFpIizXHhQpb&#10;eq+ouJ5uVoMpx/z77eA+Etxd99lLop4oV1o/TsdsBSLQGP7Df+1Po+EVfq/EGyA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dA4WcMAAADaAAAADwAAAAAAAAAAAAAAAACf&#10;AgAAZHJzL2Rvd25yZXYueG1sUEsFBgAAAAAEAAQA9wAAAI8DAAAAAA==&#10;" stroked="t" strokecolor="#0f6fc6 [3204]" strokeweight="3pt">
                  <v:stroke endcap="square"/>
                  <v:imagedata r:id="rId24" o:title="IMG_20140113_144944_868"/>
                  <v:shadow on="t" color="black" opacity="28180f" origin="-.5,-.5" offset=".74836mm,.74836mm"/>
                  <v:path arrowok="t"/>
                </v:shape>
                <v:shape id="Picture 5" o:spid="_x0000_s1028" type="#_x0000_t75" style="position:absolute;width:29127;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D2zPDAAAA2gAAAA8AAABkcnMvZG93bnJldi54bWxEj0FrwkAUhO9C/8PyCr3pxoKi0U2Q0pZW&#10;8NA00Osz+0xCdt+G7FbTf+8KQo/DzHzDbPPRGnGmwbeOFcxnCQjiyumWawXl99t0BcIHZI3GMSn4&#10;Iw959jDZYqrdhb/oXIRaRAj7FBU0IfSplL5qyKKfuZ44eic3WAxRDrXUA14i3Br5nCRLabHluNBg&#10;Ty8NVV3xaxW4o1kfDp9laYru5323WHe8969KPT2Ouw2IQGP4D9/bH1rBAm5X4g2Q2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PbM8MAAADaAAAADwAAAAAAAAAAAAAAAACf&#10;AgAAZHJzL2Rvd25yZXYueG1sUEsFBgAAAAAEAAQA9wAAAI8DAAAAAA==&#10;" stroked="t" strokecolor="#0f6fc6 [3204]" strokeweight="3pt">
                  <v:stroke endcap="square"/>
                  <v:imagedata r:id="rId25" o:title="Steam booth solid model"/>
                  <v:shadow on="t" color="black" opacity="28180f" origin="-.5,-.5" offset=".74836mm,.74836mm"/>
                  <v:path arrowok="t"/>
                </v:shape>
                <w10:wrap type="topAndBottom" anchorx="margin"/>
              </v:group>
            </w:pict>
          </mc:Fallback>
        </mc:AlternateContent>
      </w:r>
      <w:r w:rsidR="00221621" w:rsidRPr="00221621">
        <w:t>Lead team to assemble powder coating oven and powder application booth</w:t>
      </w:r>
    </w:p>
    <w:p w:rsidR="00237BCD" w:rsidRDefault="00237BCD" w:rsidP="00552AC4">
      <w:pPr>
        <w:pStyle w:val="NoSpacing"/>
      </w:pPr>
    </w:p>
    <w:p w:rsidR="00237BCD" w:rsidRDefault="005A3D96" w:rsidP="005F782A">
      <w:pPr>
        <w:jc w:val="center"/>
      </w:pPr>
      <w:r>
        <w:rPr>
          <w:noProof/>
        </w:rPr>
        <mc:AlternateContent>
          <mc:Choice Requires="wpg">
            <w:drawing>
              <wp:anchor distT="0" distB="0" distL="114300" distR="114300" simplePos="0" relativeHeight="251675136" behindDoc="0" locked="0" layoutInCell="1" allowOverlap="1" wp14:anchorId="29BDF952" wp14:editId="78127EA0">
                <wp:simplePos x="0" y="0"/>
                <wp:positionH relativeFrom="margin">
                  <wp:align>center</wp:align>
                </wp:positionH>
                <wp:positionV relativeFrom="paragraph">
                  <wp:posOffset>480946</wp:posOffset>
                </wp:positionV>
                <wp:extent cx="5252483" cy="1479299"/>
                <wp:effectExtent l="76200" t="76200" r="139065" b="140335"/>
                <wp:wrapNone/>
                <wp:docPr id="11" name="Group 11"/>
                <wp:cNvGraphicFramePr/>
                <a:graphic xmlns:a="http://schemas.openxmlformats.org/drawingml/2006/main">
                  <a:graphicData uri="http://schemas.microsoft.com/office/word/2010/wordprocessingGroup">
                    <wpg:wgp>
                      <wpg:cNvGrpSpPr/>
                      <wpg:grpSpPr>
                        <a:xfrm>
                          <a:off x="0" y="0"/>
                          <a:ext cx="5252483" cy="1479299"/>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26"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619207C6" id="Group 11" o:spid="_x0000_s1026" style="position:absolute;margin-left:0;margin-top:37.85pt;width:413.6pt;height:116.5pt;z-index:251675136;mso-position-horizontal:center;mso-position-horizontal-relative:margin;mso-width-relative:margin;mso-height-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">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qQXBAAAA2gAAAA8AAABkcnMvZG93bnJldi54bWxEj81qwzAQhO+FvoPYQm+NnEJD6kYJcSGh&#10;x8bJAyzWxnJirYwk/719VSj0OMzMN8xmN9lWDORD41jBcpGBIK6cbrhWcDkfXtYgQkTW2DomBTMF&#10;2G0fHzaYazfyiYYy1iJBOOSowMTY5VKGypDFsHAdcfKuzluMSfpaao9jgttWvmbZSlpsOC0Y7OjT&#10;UHUve6vgfNx/m3Jq2mwc2b/Pb0Vf3gqlnp+m/QeISFP8D/+1v7SCFfxeSTdAb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8/qQXBAAAA2gAAAA8AAAAAAAAAAAAAAAAAnwIA&#10;AGRycy9kb3ducmV2LnhtbFBLBQYAAAAABAAEAPcAAACNAwAAAAA=&#10;" stroked="t" strokecolor="#0f6fc6 [3204]" strokeweight="3pt">
                  <v:stroke endcap="square"/>
                  <v:imagedata r:id="rId28"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ft3++AAAA2gAAAA8AAABkcnMvZG93bnJldi54bWxET02LwjAQvQv+hzCCN01dFpGuaVkF0YMI&#10;1nXPQzPblG0mpUm1/ntzEDw+3vc6H2wjbtT52rGCxTwBQVw6XXOl4Oeym61A+ICssXFMCh7kIc/G&#10;ozWm2t35TLciVCKGsE9RgQmhTaX0pSGLfu5a4sj9uc5iiLCrpO7wHsNtIz+SZCkt1hwbDLa0NVT+&#10;F71V8Fn07oK92f8O2004XK+n42ZPSk0nw/cXiEBDeItf7oNWELfGK/EGyOw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aft3++AAAA2gAAAA8AAAAAAAAAAAAAAAAAnwIAAGRy&#10;cy9kb3ducmV2LnhtbFBLBQYAAAAABAAEAPcAAACKAwAAAAA=&#10;" stroked="t" strokecolor="#0f6fc6 [3204]" strokeweight="3pt">
                  <v:stroke endcap="square"/>
                  <v:imagedata r:id="rId29" o:title="IMG_20140113_145259_187"/>
                  <v:shadow on="t" color="black" opacity="28180f" origin="-.5,-.5" offset=".74836mm,.74836mm"/>
                  <v:path arrowok="t"/>
                </v:shape>
                <w10:wrap anchorx="margin"/>
              </v:group>
            </w:pict>
          </mc:Fallback>
        </mc:AlternateContent>
      </w:r>
      <w:r w:rsidR="005F782A">
        <w:t xml:space="preserve">Solid model of steam booth and end result.  The square </w:t>
      </w:r>
      <w:r w:rsidR="004E3FC2">
        <w:t>ductwork</w:t>
      </w:r>
      <w:r w:rsidR="005F782A">
        <w:t xml:space="preserve"> leading to t</w:t>
      </w:r>
      <w:r w:rsidR="00C60519">
        <w:t xml:space="preserve">he ceiling is connected to an </w:t>
      </w:r>
      <w:r w:rsidR="005F782A">
        <w:t>existing exhaust fan</w:t>
      </w:r>
      <w:r w:rsidR="00C60519">
        <w:t>, for steam removal</w:t>
      </w:r>
      <w:r w:rsidR="005F782A">
        <w:t>.</w:t>
      </w:r>
    </w:p>
    <w:p w:rsidR="00237BCD" w:rsidRDefault="00237BCD" w:rsidP="005F7908"/>
    <w:p w:rsidR="009D32B2" w:rsidRDefault="009D32B2" w:rsidP="005F7908"/>
    <w:p w:rsidR="009D32B2" w:rsidRDefault="009D32B2" w:rsidP="005F7908"/>
    <w:p w:rsidR="009D32B2" w:rsidRDefault="009D32B2" w:rsidP="005F7908"/>
    <w:p w:rsidR="00ED7B7F" w:rsidRDefault="00ED7B7F" w:rsidP="005A3D96"/>
    <w:p w:rsidR="004B5E16" w:rsidRPr="00A32E05" w:rsidRDefault="004B5E16" w:rsidP="00A32E05">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p w:rsidR="004B5E16" w:rsidRDefault="009D32B2" w:rsidP="00A32E05">
      <w:pPr>
        <w:pStyle w:val="Heading1"/>
      </w:pPr>
      <w:bookmarkStart w:id="5" w:name="_Toc407991575"/>
      <w:bookmarkStart w:id="6" w:name="_Toc408056159"/>
      <w:r>
        <w:rPr>
          <w:noProof/>
          <w:sz w:val="36"/>
        </w:rPr>
        <mc:AlternateContent>
          <mc:Choice Requires="wps">
            <w:drawing>
              <wp:anchor distT="0" distB="0" distL="114300" distR="114300" simplePos="0" relativeHeight="251678208" behindDoc="0" locked="0" layoutInCell="1" allowOverlap="1" wp14:anchorId="2160C135" wp14:editId="17E0D1C4">
                <wp:simplePos x="0" y="0"/>
                <wp:positionH relativeFrom="margin">
                  <wp:posOffset>-428625</wp:posOffset>
                </wp:positionH>
                <wp:positionV relativeFrom="paragraph">
                  <wp:posOffset>29269</wp:posOffset>
                </wp:positionV>
                <wp:extent cx="6315740" cy="0"/>
                <wp:effectExtent l="0" t="19050" r="27940" b="190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FB39CF" id="Straight Connector 12" o:spid="_x0000_s1026" style="position:absolute;z-index:251678208;visibility:visible;mso-wrap-style:square;mso-wrap-distance-left:9pt;mso-wrap-distance-top:0;mso-wrap-distance-right:9pt;mso-wrap-distance-bottom:0;mso-position-horizontal:absolute;mso-position-horizontal-relative:margin;mso-position-vertical:absolute;mso-position-vertical-relative:text" from="-33.75pt,2.3pt" to="463.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" strokecolor="#094276 [1924]" strokeweight="2.25pt">
                <w10:wrap anchorx="margin"/>
              </v:line>
            </w:pict>
          </mc:Fallback>
        </mc:AlternateContent>
      </w:r>
      <w:r w:rsidR="00D70BCB">
        <w:t>Conveyor S</w:t>
      </w:r>
      <w:r w:rsidR="004B5E16">
        <w:t>ystem</w:t>
      </w:r>
      <w:bookmarkEnd w:id="5"/>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4A38EF" w:rsidRPr="004A38EF" w:rsidRDefault="004A38EF" w:rsidP="009D32B2">
      <w:pPr>
        <w:ind w:firstLine="360"/>
        <w:rPr>
          <w:sz w:val="2"/>
        </w:rPr>
      </w:pPr>
    </w:p>
    <w:p w:rsidR="00A32E05" w:rsidRDefault="009D32B2" w:rsidP="009D32B2">
      <w:pPr>
        <w:ind w:firstLine="360"/>
      </w:pPr>
      <w:r>
        <w:lastRenderedPageBreak/>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w:t>
      </w:r>
      <w:bookmarkStart w:id="7" w:name="_GoBack"/>
      <w:r w:rsidR="004E3045">
        <w:t>and at a fraction of the cost.  After some reluctance, I was allowed the opportunity to build a prototype of the conve</w:t>
      </w:r>
      <w:bookmarkEnd w:id="7"/>
      <w:r w:rsidR="004E3045">
        <w:t>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C0059E" w:rsidRDefault="00C0059E" w:rsidP="00C0059E">
      <w:pPr>
        <w:pStyle w:val="NoSpacing"/>
        <w:numPr>
          <w:ilvl w:val="0"/>
          <w:numId w:val="19"/>
        </w:numPr>
        <w:rPr>
          <w:u w:val="single"/>
        </w:rPr>
      </w:pPr>
      <w:r>
        <w:t>Assembled final units</w:t>
      </w:r>
    </w:p>
    <w:p w:rsidR="00EC431E" w:rsidRPr="004443A8" w:rsidRDefault="00EC431E" w:rsidP="00EC431E">
      <w:pPr>
        <w:rPr>
          <w:u w:val="single"/>
        </w:rPr>
      </w:pPr>
      <w:r w:rsidRPr="004E3045">
        <w:rPr>
          <w:u w:val="single"/>
        </w:rPr>
        <w:t>Project Highlights</w:t>
      </w:r>
    </w:p>
    <w:p w:rsidR="00EC431E" w:rsidRPr="004E3045" w:rsidRDefault="00EC431E" w:rsidP="00EC431E">
      <w:pPr>
        <w:pStyle w:val="NoSpacing"/>
        <w:numPr>
          <w:ilvl w:val="0"/>
          <w:numId w:val="13"/>
        </w:numPr>
      </w:pPr>
      <w:r w:rsidRPr="004E3045">
        <w:t>Have been r</w:t>
      </w:r>
      <w:r>
        <w:t>unning almost continuously for over 1 year</w:t>
      </w:r>
      <w:r w:rsidRPr="004E3045">
        <w:t xml:space="preserve"> without breaking down</w:t>
      </w:r>
    </w:p>
    <w:p w:rsidR="005524CD" w:rsidRPr="004A38EF" w:rsidRDefault="004A38EF" w:rsidP="004443A8">
      <w:pPr>
        <w:pStyle w:val="NoSpacing"/>
        <w:numPr>
          <w:ilvl w:val="0"/>
          <w:numId w:val="13"/>
        </w:numPr>
      </w:pPr>
      <w:r>
        <w:rPr>
          <w:noProof/>
        </w:rPr>
        <mc:AlternateContent>
          <mc:Choice Requires="wpg">
            <w:drawing>
              <wp:anchor distT="0" distB="0" distL="114300" distR="114300" simplePos="0" relativeHeight="251707904" behindDoc="0" locked="0" layoutInCell="1" allowOverlap="1" wp14:anchorId="1E23724C" wp14:editId="50E49B4F">
                <wp:simplePos x="0" y="0"/>
                <wp:positionH relativeFrom="margin">
                  <wp:posOffset>-647700</wp:posOffset>
                </wp:positionH>
                <wp:positionV relativeFrom="paragraph">
                  <wp:posOffset>297284</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4739FD0" id="Group 31" o:spid="_x0000_s1026" style="position:absolute;margin-left:-51pt;margin-top:23.4pt;width:529.05pt;height:140.25pt;z-index:251707904;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32"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33" o:title=""/>
                  <v:shadow on="t" color="black" opacity="28180f" origin="-.5,-.5" offset=".74836mm,.74836mm"/>
                  <v:path arrowok="t"/>
                </v:shape>
                <w10:wrap type="topAndBottom" anchorx="margin"/>
              </v:group>
            </w:pict>
          </mc:Fallback>
        </mc:AlternateContent>
      </w:r>
      <w:r w:rsidR="00EC431E" w:rsidRPr="004E3045">
        <w:t>Ha</w:t>
      </w:r>
      <w:r w:rsidR="00EC431E">
        <w:t>ve moved approximately 100</w:t>
      </w:r>
      <w:r w:rsidR="00EC431E" w:rsidRPr="004E3045">
        <w:t xml:space="preserve"> tons of slugs</w:t>
      </w:r>
    </w:p>
    <w:p w:rsidR="00441F8B" w:rsidRPr="00441F8B" w:rsidRDefault="00441F8B" w:rsidP="004A38EF">
      <w:pPr>
        <w:jc w:val="center"/>
        <w:rPr>
          <w:sz w:val="16"/>
        </w:rPr>
      </w:pPr>
      <w:r>
        <w:t>Show</w:t>
      </w:r>
      <w:r w:rsidR="000114ED">
        <w:t>s</w:t>
      </w:r>
      <w:r>
        <w:t xml:space="preserve"> the conveyor system removing slugs from the back of a 300 ton press break.  Prior to the creating of this system, the slugs fell on the floor and were removed using scoop shovels.</w:t>
      </w:r>
    </w:p>
    <w:p w:rsidR="004443A8" w:rsidRDefault="004A38EF" w:rsidP="004443A8">
      <w:pPr>
        <w:pStyle w:val="Heading1"/>
      </w:pPr>
      <w:bookmarkStart w:id="8" w:name="_Toc407991576"/>
      <w:bookmarkStart w:id="9" w:name="_Toc408056160"/>
      <w:r>
        <w:rPr>
          <w:noProof/>
          <w:sz w:val="36"/>
        </w:rPr>
        <mc:AlternateContent>
          <mc:Choice Requires="wps">
            <w:drawing>
              <wp:anchor distT="0" distB="0" distL="114300" distR="114300" simplePos="0" relativeHeight="251680256" behindDoc="0" locked="0" layoutInCell="1" allowOverlap="1" wp14:anchorId="6B4F6A83" wp14:editId="60B60778">
                <wp:simplePos x="0" y="0"/>
                <wp:positionH relativeFrom="margin">
                  <wp:posOffset>-428625</wp:posOffset>
                </wp:positionH>
                <wp:positionV relativeFrom="paragraph">
                  <wp:posOffset>67517</wp:posOffset>
                </wp:positionV>
                <wp:extent cx="6315740" cy="0"/>
                <wp:effectExtent l="0" t="19050" r="27940" b="19050"/>
                <wp:wrapNone/>
                <wp:docPr id="13" name="Straight Connector 13"/>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8360E2" id="Straight Connector 13" o:spid="_x0000_s1026" style="position:absolute;z-index:251680256;visibility:visible;mso-wrap-style:square;mso-wrap-distance-left:9pt;mso-wrap-distance-top:0;mso-wrap-distance-right:9pt;mso-wrap-distance-bottom:0;mso-position-horizontal:absolute;mso-position-horizontal-relative:margin;mso-position-vertical:absolute;mso-position-vertical-relative:text" from="-33.75pt,5.3pt" to="463.5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" strokecolor="#094276 [1924]" strokeweight="2.25pt">
                <w10:wrap anchorx="margin"/>
              </v:line>
            </w:pict>
          </mc:Fallback>
        </mc:AlternateContent>
      </w:r>
      <w:r w:rsidR="004443A8">
        <w:t>Pallet Construction Operation</w:t>
      </w:r>
      <w:bookmarkEnd w:id="8"/>
      <w:bookmarkEnd w:id="9"/>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D477C1">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w:lastRenderedPageBreak/>
        <mc:AlternateContent>
          <mc:Choice Requires="wpg">
            <w:drawing>
              <wp:anchor distT="0" distB="0" distL="114300" distR="114300" simplePos="0" relativeHeight="251683328"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34"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3D570A8C" id="Group 18" o:spid="_x0000_s1026" style="position:absolute;margin-left:0;margin-top:36.05pt;width:524.25pt;height:126.95pt;z-index:251683328;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36"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37" o:title="IMG_20141230_125405_733"/>
                  <v:shadow on="t" color="black" opacity="28180f" origin="-.5,-.5" offset=".74836mm,.74836mm"/>
                  <v:path arrowok="t"/>
                </v:shape>
                <w10:wrap type="topAndBottom" anchorx="margin"/>
              </v:group>
            </w:pict>
          </mc:Fallback>
        </mc:AlternateContent>
      </w:r>
    </w:p>
    <w:p w:rsidR="00D477C1" w:rsidRDefault="00D477C1" w:rsidP="005524CD">
      <w:pPr>
        <w:jc w:val="center"/>
      </w:pPr>
      <w:r>
        <w:t xml:space="preserve">Shows the pallet </w:t>
      </w:r>
      <w:r w:rsidR="00A76246">
        <w:t xml:space="preserve">assembly </w:t>
      </w:r>
      <w:r>
        <w:t>fixture and finish</w:t>
      </w:r>
      <w:r w:rsidR="00A76246">
        <w:t>ed pallets</w:t>
      </w:r>
      <w:r>
        <w:t>, as we</w:t>
      </w:r>
      <w:r w:rsidR="00A76246">
        <w:t>ll as the lumber sawing station.</w:t>
      </w:r>
    </w:p>
    <w:p w:rsidR="00D477C1" w:rsidRPr="005F782A" w:rsidRDefault="000D6C1B" w:rsidP="00D477C1">
      <w:pPr>
        <w:pStyle w:val="Heading1"/>
        <w:rPr>
          <w:sz w:val="36"/>
        </w:rPr>
      </w:pPr>
      <w:bookmarkStart w:id="10" w:name="_Toc408056161"/>
      <w:r>
        <w:rPr>
          <w:noProof/>
          <w:sz w:val="36"/>
        </w:rPr>
        <w:drawing>
          <wp:anchor distT="0" distB="0" distL="114300" distR="114300" simplePos="0" relativeHeight="251715072" behindDoc="0" locked="0" layoutInCell="1" allowOverlap="1" wp14:anchorId="4306CC90" wp14:editId="76E28ABF">
            <wp:simplePos x="0" y="0"/>
            <wp:positionH relativeFrom="column">
              <wp:posOffset>3600450</wp:posOffset>
            </wp:positionH>
            <wp:positionV relativeFrom="paragraph">
              <wp:posOffset>467360</wp:posOffset>
            </wp:positionV>
            <wp:extent cx="2552065" cy="1216660"/>
            <wp:effectExtent l="38100" t="38100" r="38735" b="406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065" cy="121666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10"/>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6E6716">
            <w:pPr>
              <w:jc w:val="right"/>
              <w:cnfStyle w:val="000000100000" w:firstRow="0" w:lastRow="0" w:firstColumn="0" w:lastColumn="0" w:oddVBand="0" w:evenVBand="0" w:oddHBand="1" w:evenHBand="0" w:firstRowFirstColumn="0" w:firstRowLastColumn="0" w:lastRowFirstColumn="0" w:lastRowLastColumn="0"/>
            </w:pPr>
            <w:r>
              <w:t>Fall 2014 - Present</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0D6C1B" w:rsidRDefault="000D6C1B" w:rsidP="00C82485">
      <w:pPr>
        <w:ind w:firstLine="360"/>
      </w:pPr>
    </w:p>
    <w:p w:rsidR="00C82485" w:rsidRDefault="00C82485" w:rsidP="00C82485">
      <w:pPr>
        <w:ind w:firstLine="360"/>
      </w:pPr>
      <w:r>
        <w:t xml:space="preserve">The </w:t>
      </w:r>
      <w:r w:rsidR="00A76246">
        <w:t>recently</w:t>
      </w:r>
      <w:r>
        <w:t xml:space="preserve"> created </w:t>
      </w:r>
      <w:proofErr w:type="gramStart"/>
      <w:r>
        <w:t>Aero</w:t>
      </w:r>
      <w:proofErr w:type="gramEnd"/>
      <w:r>
        <w:t xml:space="preserve"> team at UW – Platteville did not have any members who were Electrical Engineers </w:t>
      </w:r>
      <w:r w:rsidR="00F17A87">
        <w:t xml:space="preserve">students </w:t>
      </w:r>
      <w:r>
        <w:t xml:space="preserve">until myself and another student joined the team.  Because of this, the power system for their previous plane was not </w:t>
      </w:r>
      <w:r w:rsidR="00F17A87">
        <w:t>utilized to</w:t>
      </w:r>
      <w:r>
        <w:t xml:space="preserve"> its full potential.  Furthermore, the motor/propeller </w:t>
      </w:r>
      <w:r w:rsidR="00F17A87">
        <w:t xml:space="preserve">test </w:t>
      </w:r>
      <w:r>
        <w:t xml:space="preserve">stand that they were using had a large amount of parasitic friction, lacked the ability to produce consistent tests, and required handwritten data collection.  It was our goal to greatly improve this system by </w:t>
      </w:r>
      <w:r w:rsidR="00F17A87">
        <w:t xml:space="preserve">completely redesigning the stand and </w:t>
      </w:r>
      <w:r>
        <w:t>au</w:t>
      </w:r>
      <w:r w:rsidR="00F17A87">
        <w:t>tomating the testing process</w:t>
      </w:r>
      <w:r>
        <w:t>.</w:t>
      </w:r>
    </w:p>
    <w:p w:rsidR="00EE113D" w:rsidRDefault="00EE113D" w:rsidP="00EE113D">
      <w:pPr>
        <w:pStyle w:val="Heading1"/>
      </w:pPr>
      <w:bookmarkStart w:id="11" w:name="_Toc407991578"/>
      <w:bookmarkStart w:id="12" w:name="_Toc408056162"/>
      <w:r>
        <w:rPr>
          <w:noProof/>
          <w:sz w:val="36"/>
        </w:rPr>
        <mc:AlternateContent>
          <mc:Choice Requires="wps">
            <w:drawing>
              <wp:anchor distT="0" distB="0" distL="114300" distR="114300" simplePos="0" relativeHeight="251685376" behindDoc="0" locked="0" layoutInCell="1" allowOverlap="1" wp14:anchorId="4EC89CAB" wp14:editId="012F3493">
                <wp:simplePos x="0" y="0"/>
                <wp:positionH relativeFrom="margin">
                  <wp:posOffset>-428625</wp:posOffset>
                </wp:positionH>
                <wp:positionV relativeFrom="paragraph">
                  <wp:posOffset>29269</wp:posOffset>
                </wp:positionV>
                <wp:extent cx="6315740" cy="0"/>
                <wp:effectExtent l="0" t="19050" r="27940" b="19050"/>
                <wp:wrapNone/>
                <wp:docPr id="15" name="Straight Connector 15"/>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9C19C" id="Straight Connector 15" o:spid="_x0000_s1026" style="position:absolute;z-index:251685376;visibility:visible;mso-wrap-style:square;mso-wrap-distance-left:9pt;mso-wrap-distance-top:0;mso-wrap-distance-right:9pt;mso-wrap-distance-bottom:0;mso-position-horizontal:absolute;mso-position-horizontal-relative:margin;mso-position-vertical:absolute;mso-position-vertical-relative:text" from="-33.75pt,2.3pt" to="463.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" strokecolor="#094276 [1924]" strokeweight="2.25pt">
                <w10:wrap anchorx="margin"/>
              </v:line>
            </w:pict>
          </mc:Fallback>
        </mc:AlternateContent>
      </w:r>
      <w:r w:rsidR="000D6C1B">
        <w:t xml:space="preserve">Automated </w:t>
      </w:r>
      <w:r>
        <w:t xml:space="preserve">Motor/Propeller Test </w:t>
      </w:r>
      <w:r w:rsidR="00C06B8C">
        <w:t>S</w:t>
      </w:r>
      <w:r>
        <w:t>tand</w:t>
      </w:r>
      <w:bookmarkEnd w:id="11"/>
      <w:bookmarkEnd w:id="12"/>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0D6C1B" w:rsidP="006E6716">
            <w:pPr>
              <w:pStyle w:val="NoSpacing"/>
              <w:jc w:val="right"/>
            </w:pPr>
            <w:r>
              <w:t>4 months</w:t>
            </w:r>
          </w:p>
        </w:tc>
      </w:tr>
    </w:tbl>
    <w:p w:rsidR="004A0F22" w:rsidRDefault="004A0F22" w:rsidP="005F7908"/>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p>
    <w:p w:rsid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Designed circuitry that allows a Teensy 3.1 microcontroller to measure</w:t>
      </w:r>
      <w:r w:rsidR="00EC431E" w:rsidRPr="00EC431E">
        <w:rPr>
          <w:rFonts w:eastAsia="Times New Roman" w:cs="Times New Roman"/>
          <w:color w:val="000000"/>
          <w:szCs w:val="27"/>
        </w:rPr>
        <w:t xml:space="preserve"> instantaneous c</w:t>
      </w:r>
      <w:r w:rsidRPr="00EC431E">
        <w:rPr>
          <w:rFonts w:eastAsia="Times New Roman" w:cs="Times New Roman"/>
          <w:color w:val="000000"/>
          <w:szCs w:val="27"/>
        </w:rPr>
        <w:t>urrent</w:t>
      </w:r>
      <w:r w:rsidR="00EC431E" w:rsidRPr="00EC431E">
        <w:rPr>
          <w:rFonts w:eastAsia="Times New Roman" w:cs="Times New Roman"/>
          <w:color w:val="000000"/>
          <w:szCs w:val="27"/>
        </w:rPr>
        <w:t>, voltage, thrust, and motor speed.</w:t>
      </w:r>
    </w:p>
    <w:p w:rsidR="00FD1F80" w:rsidRP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Wrote program in Python to</w:t>
      </w:r>
    </w:p>
    <w:p w:rsid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Initialize the test stand</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data acquisition commands</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motor control commands based on scratch built PID controller</w:t>
      </w:r>
    </w:p>
    <w:p w:rsidR="00552AC4" w:rsidRP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lastRenderedPageBreak/>
        <w:t>Scale, store, and display the results of a test</w:t>
      </w:r>
    </w:p>
    <w:p w:rsidR="00FD1F80" w:rsidRDefault="00FD1F80" w:rsidP="005F7908"/>
    <w:p w:rsidR="00D477C1" w:rsidRDefault="00D477C1" w:rsidP="005F7908"/>
    <w:p w:rsidR="00D477C1" w:rsidRDefault="00D477C1" w:rsidP="005F7908"/>
    <w:p w:rsidR="00C06B8C" w:rsidRDefault="00172315" w:rsidP="001D0BC6">
      <w:pPr>
        <w:ind w:firstLine="360"/>
        <w:jc w:val="center"/>
      </w:pPr>
      <w:r>
        <w:rPr>
          <w:noProof/>
        </w:rPr>
        <mc:AlternateContent>
          <mc:Choice Requires="wpg">
            <w:drawing>
              <wp:anchor distT="0" distB="0" distL="114300" distR="114300" simplePos="0" relativeHeight="251691520" behindDoc="0" locked="0" layoutInCell="1" allowOverlap="1" wp14:anchorId="7BC51341" wp14:editId="5280A33E">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40"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4C7781C" id="Group 16" o:spid="_x0000_s1026" style="position:absolute;margin-left:0;margin-top:6pt;width:523.3pt;height:172.4pt;z-index:251691520;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41"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42" o:title="IMG_20150102_173519_879" cropleft="12503f" cropright="12038f"/>
                  <v:shadow on="t" color="black" opacity="28180f" origin="-.5,-.5" offset=".74836mm,.74836mm"/>
                  <v:path arrowok="t"/>
                </v:shape>
                <w10:wrap type="topAndBottom" anchorx="margin"/>
              </v:group>
            </w:pict>
          </mc:Fallback>
        </mc:AlternateContent>
      </w:r>
      <w:r w:rsidR="006E6716">
        <w:t>Shows the test stand (powder coated UW – Platteville colors) and the strain gauge used to measure thrust.</w:t>
      </w:r>
    </w:p>
    <w:p w:rsidR="001D0BC6" w:rsidRDefault="001D0BC6" w:rsidP="001D0BC6">
      <w:pPr>
        <w:ind w:firstLine="360"/>
        <w:jc w:val="center"/>
      </w:pPr>
    </w:p>
    <w:p w:rsidR="00D477C1" w:rsidRDefault="001D0BC6" w:rsidP="00FD1F80">
      <w:pPr>
        <w:ind w:firstLine="360"/>
      </w:pPr>
      <w:r>
        <w:rPr>
          <w:noProof/>
        </w:rPr>
        <w:drawing>
          <wp:anchor distT="0" distB="0" distL="114300" distR="114300" simplePos="0" relativeHeight="251692544" behindDoc="0" locked="0" layoutInCell="1" allowOverlap="1" wp14:anchorId="61B3895D" wp14:editId="3FA9A361">
            <wp:simplePos x="0" y="0"/>
            <wp:positionH relativeFrom="margin">
              <wp:align>center</wp:align>
            </wp:positionH>
            <wp:positionV relativeFrom="paragraph">
              <wp:posOffset>2052099</wp:posOffset>
            </wp:positionV>
            <wp:extent cx="3436620" cy="1933575"/>
            <wp:effectExtent l="76200" t="76200" r="125730" b="142875"/>
            <wp:wrapTopAndBottom/>
            <wp:docPr id="22" name="Picture 22" descr="C:\Users\Andy\AppData\Local\Microsoft\Windows\INetCache\Content.Word\IMG_20150102_173644_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y\AppData\Local\Microsoft\Windows\INetCache\Content.Word\IMG_20150102_173644_57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36620" cy="19335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D1F80">
        <w:t xml:space="preserve">The aspect of this project that I am most proud of is the </w:t>
      </w:r>
      <w:r w:rsidR="004E3FC2">
        <w:t>throttle controller that I built</w:t>
      </w:r>
      <w:r w:rsidR="00FD1F80">
        <w:t xml:space="preserve"> in software.  Competition rules place the maximum power that the electrical system can consume at 1000 W, and </w:t>
      </w:r>
      <w:r w:rsidR="00F17A87">
        <w:t xml:space="preserve">require </w:t>
      </w:r>
      <w:r w:rsidR="00FD1F80">
        <w:t xml:space="preserve">that each </w:t>
      </w:r>
      <w:r w:rsidR="00F17A87">
        <w:t>team</w:t>
      </w:r>
      <w:r w:rsidR="00FD1F80">
        <w:t xml:space="preserve"> install a power limiter in their plane that shuts off the motor in </w:t>
      </w:r>
      <w:r w:rsidR="00F17A87">
        <w:t>the event</w:t>
      </w:r>
      <w:r w:rsidR="00FD1F80">
        <w:t xml:space="preserve"> that the plane goes over this limit.  For this reason, i</w:t>
      </w:r>
      <w:r w:rsidR="00F17A87">
        <w:t>t will be</w:t>
      </w:r>
      <w:r w:rsidR="00FD1F80">
        <w:t xml:space="preserve"> very valuable to have a controller that will manage the </w:t>
      </w:r>
      <w:r w:rsidR="00F17A87">
        <w:t>throttle of the motor based on the desired power consumption of the system.</w:t>
      </w:r>
      <w:r w:rsidR="00FD1F80">
        <w:t xml:space="preserve">  </w:t>
      </w:r>
      <w:r w:rsidR="00C06B8C">
        <w:t>A similar controller will be</w:t>
      </w:r>
      <w:r w:rsidR="00FD1F80">
        <w:t xml:space="preserve"> implement</w:t>
      </w:r>
      <w:r w:rsidR="00C06B8C">
        <w:t>ed</w:t>
      </w:r>
      <w:r w:rsidR="00FD1F80">
        <w:t xml:space="preserve"> in the competition plane to ensure that </w:t>
      </w:r>
      <w:r w:rsidR="00C06B8C">
        <w:t>the maximum allowable power is being consumed</w:t>
      </w:r>
      <w:r w:rsidR="00F17A87">
        <w:t>, without fear of exceeding the competition limit</w:t>
      </w:r>
      <w:r w:rsidR="00C06B8C">
        <w:t xml:space="preserve">.  The team feels that the power system improvements </w:t>
      </w:r>
      <w:r w:rsidR="002D74C7">
        <w:t>along with a</w:t>
      </w:r>
      <w:r w:rsidR="00C06B8C">
        <w:t xml:space="preserve"> larger aspect ratio </w:t>
      </w:r>
      <w:r w:rsidR="00F17A87">
        <w:t xml:space="preserve">wing </w:t>
      </w:r>
      <w:r w:rsidR="00C06B8C">
        <w:t xml:space="preserve">will allow us to best the fourth-place finish </w:t>
      </w:r>
      <w:r w:rsidR="002D74C7">
        <w:t xml:space="preserve">that was </w:t>
      </w:r>
      <w:r w:rsidR="00C06B8C">
        <w:t>achieved last year.</w:t>
      </w:r>
      <w:r w:rsidRPr="001D0B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B7BC8" w:rsidRDefault="00B930D4" w:rsidP="001D0BC6">
      <w:pPr>
        <w:jc w:val="center"/>
      </w:pPr>
      <w:r>
        <w:lastRenderedPageBreak/>
        <w:t>Shows the data acquisition circuit</w:t>
      </w:r>
      <w:r w:rsidR="0032371D">
        <w:t>ry and microcontroller</w:t>
      </w:r>
      <w:r w:rsidR="001D0BC6">
        <w:t>.</w:t>
      </w:r>
    </w:p>
    <w:p w:rsidR="001D0BC6" w:rsidRDefault="001D0BC6" w:rsidP="00B930D4">
      <w:pPr>
        <w:jc w:val="center"/>
      </w:pPr>
    </w:p>
    <w:p w:rsidR="001D0BC6" w:rsidRPr="001D0BC6" w:rsidRDefault="00953219" w:rsidP="00B930D4">
      <w:pPr>
        <w:jc w:val="center"/>
        <w:rPr>
          <w:b/>
          <w:color w:val="C00000"/>
          <w:u w:val="single"/>
        </w:rPr>
      </w:pPr>
      <w:r>
        <w:rPr>
          <w:b/>
          <w:color w:val="C00000"/>
          <w:u w:val="single"/>
        </w:rPr>
        <w:t>See Appendix for an example power and thrust graph</w:t>
      </w:r>
    </w:p>
    <w:p w:rsidR="003B7BC8" w:rsidRPr="005F782A" w:rsidRDefault="001F092A" w:rsidP="003B7BC8">
      <w:pPr>
        <w:pStyle w:val="Heading1"/>
        <w:rPr>
          <w:sz w:val="36"/>
        </w:rPr>
      </w:pPr>
      <w:bookmarkStart w:id="13" w:name="_Toc408056163"/>
      <w:r>
        <w:rPr>
          <w:noProof/>
        </w:rPr>
        <w:drawing>
          <wp:anchor distT="0" distB="0" distL="114300" distR="114300" simplePos="0" relativeHeight="251714048" behindDoc="0" locked="0" layoutInCell="1" allowOverlap="1" wp14:anchorId="5F4DD0FF" wp14:editId="4757B84E">
            <wp:simplePos x="0" y="0"/>
            <wp:positionH relativeFrom="column">
              <wp:posOffset>3771900</wp:posOffset>
            </wp:positionH>
            <wp:positionV relativeFrom="paragraph">
              <wp:posOffset>315595</wp:posOffset>
            </wp:positionV>
            <wp:extent cx="2438400" cy="1989455"/>
            <wp:effectExtent l="38100" t="38100" r="38100" b="2984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38400" cy="1989455"/>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3B7BC8">
        <w:rPr>
          <w:sz w:val="36"/>
        </w:rPr>
        <w:t>Undergraduate Research in Microsystems &amp; Nanotechnology</w:t>
      </w:r>
      <w:bookmarkEnd w:id="13"/>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3B7BC8" w:rsidTr="00C8248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Duration:</w:t>
            </w:r>
          </w:p>
        </w:tc>
        <w:tc>
          <w:tcPr>
            <w:tcW w:w="3506" w:type="dxa"/>
          </w:tcPr>
          <w:p w:rsidR="003B7BC8" w:rsidRDefault="003B7BC8" w:rsidP="00C82485">
            <w:pPr>
              <w:jc w:val="right"/>
              <w:cnfStyle w:val="100000000000" w:firstRow="1" w:lastRow="0" w:firstColumn="0" w:lastColumn="0" w:oddVBand="0" w:evenVBand="0" w:oddHBand="0" w:evenHBand="0" w:firstRowFirstColumn="0" w:firstRowLastColumn="0" w:lastRowFirstColumn="0" w:lastRowLastColumn="0"/>
            </w:pPr>
            <w:r>
              <w:t>Spring 2014 - Present</w:t>
            </w:r>
          </w:p>
        </w:tc>
      </w:tr>
      <w:tr w:rsidR="003B7BC8" w:rsidTr="00C824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Group Setting:</w:t>
            </w:r>
          </w:p>
        </w:tc>
        <w:tc>
          <w:tcPr>
            <w:tcW w:w="3506" w:type="dxa"/>
          </w:tcPr>
          <w:p w:rsidR="003B7BC8" w:rsidRDefault="003B7BC8" w:rsidP="004E3FC2">
            <w:pPr>
              <w:jc w:val="right"/>
              <w:cnfStyle w:val="000000100000" w:firstRow="0" w:lastRow="0" w:firstColumn="0" w:lastColumn="0" w:oddVBand="0" w:evenVBand="0" w:oddHBand="1" w:evenHBand="0" w:firstRowFirstColumn="0" w:firstRowLastColumn="0" w:lastRowFirstColumn="0" w:lastRowLastColumn="0"/>
            </w:pPr>
            <w:r>
              <w:t xml:space="preserve">Mostly independent with some </w:t>
            </w:r>
            <w:r w:rsidR="004E3FC2">
              <w:t>guidance</w:t>
            </w:r>
            <w:r>
              <w:t xml:space="preserve"> from faculty advisor and lab manager   </w:t>
            </w:r>
          </w:p>
        </w:tc>
      </w:tr>
      <w:tr w:rsidR="003B7BC8" w:rsidTr="00C82485">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Responsibilities:</w:t>
            </w:r>
          </w:p>
        </w:tc>
        <w:tc>
          <w:tcPr>
            <w:tcW w:w="3506" w:type="dxa"/>
          </w:tcPr>
          <w:p w:rsidR="003B7BC8" w:rsidRDefault="00D70BCB" w:rsidP="00D70BCB">
            <w:pPr>
              <w:jc w:val="right"/>
              <w:cnfStyle w:val="000000000000" w:firstRow="0" w:lastRow="0" w:firstColumn="0" w:lastColumn="0" w:oddVBand="0" w:evenVBand="0" w:oddHBand="0" w:evenHBand="0" w:firstRowFirstColumn="0" w:firstRowLastColumn="0" w:lastRowFirstColumn="0" w:lastRowLastColumn="0"/>
            </w:pPr>
            <w:r>
              <w:t>Designing, conducting, and analyzing tests on samples</w:t>
            </w:r>
          </w:p>
        </w:tc>
      </w:tr>
    </w:tbl>
    <w:p w:rsidR="003055CF" w:rsidRPr="00EC431E" w:rsidRDefault="003055CF" w:rsidP="001F092A">
      <w:pPr>
        <w:rPr>
          <w:sz w:val="2"/>
        </w:rPr>
      </w:pPr>
    </w:p>
    <w:p w:rsidR="00D70BCB" w:rsidRDefault="00D70BCB" w:rsidP="00D70BCB">
      <w:pPr>
        <w:ind w:firstLine="360"/>
      </w:pPr>
      <w:r>
        <w:t>My involvement in undergraduate research began when I approached one of my professors about partaking in such an opportunity.  She tasked me with refining a p</w:t>
      </w:r>
      <w:r w:rsidR="00953219">
        <w:t>rocedure</w:t>
      </w:r>
      <w:r>
        <w:t xml:space="preserve"> for creating nanostructures using a process called nanosphere lithography.  After working on this project for a year with </w:t>
      </w:r>
      <w:r w:rsidR="00CE3752">
        <w:t>encouraging</w:t>
      </w:r>
      <w:r>
        <w:t xml:space="preserve"> results</w:t>
      </w:r>
      <w:r w:rsidR="00EC431E">
        <w:t xml:space="preserve">, I changed the focus of my research to the fabrication of graphene </w:t>
      </w:r>
      <w:proofErr w:type="spellStart"/>
      <w:r w:rsidR="00EC431E">
        <w:t>nanotransistors</w:t>
      </w:r>
      <w:proofErr w:type="spellEnd"/>
      <w:r w:rsidR="00EC431E">
        <w:t xml:space="preserve"> using electron beam lithography.</w:t>
      </w:r>
    </w:p>
    <w:p w:rsidR="00D70BCB" w:rsidRPr="00EC431E" w:rsidRDefault="00D70BCB" w:rsidP="003055CF">
      <w:pPr>
        <w:ind w:firstLine="360"/>
        <w:rPr>
          <w:b/>
          <w:color w:val="C00000"/>
          <w:sz w:val="20"/>
        </w:rPr>
      </w:pPr>
      <w:r w:rsidRPr="00EC431E">
        <w:rPr>
          <w:b/>
          <w:color w:val="C00000"/>
          <w:sz w:val="20"/>
        </w:rPr>
        <w:t>My research with nanosphere lithography was selected to represent the University of Wisconsin – Platteville at an event called “Posters in the Rotunda” in April of 2015</w:t>
      </w:r>
      <w:r w:rsidR="00590A8E" w:rsidRPr="00EC431E">
        <w:rPr>
          <w:b/>
          <w:color w:val="C00000"/>
          <w:sz w:val="20"/>
        </w:rPr>
        <w:t xml:space="preserve"> at the state capito</w:t>
      </w:r>
      <w:r w:rsidR="002D74C7" w:rsidRPr="00EC431E">
        <w:rPr>
          <w:b/>
          <w:color w:val="C00000"/>
          <w:sz w:val="20"/>
        </w:rPr>
        <w:t>l building</w:t>
      </w:r>
      <w:r w:rsidR="00B40523" w:rsidRPr="00EC431E">
        <w:rPr>
          <w:b/>
          <w:color w:val="C00000"/>
          <w:sz w:val="20"/>
        </w:rPr>
        <w:t xml:space="preserve"> in Madison, Wisconsin</w:t>
      </w:r>
      <w:r w:rsidRPr="00EC431E">
        <w:rPr>
          <w:b/>
          <w:color w:val="C00000"/>
          <w:sz w:val="20"/>
        </w:rPr>
        <w:t>.  At this event</w:t>
      </w:r>
      <w:r w:rsidR="00EC431E" w:rsidRPr="00EC431E">
        <w:rPr>
          <w:b/>
          <w:color w:val="C00000"/>
          <w:sz w:val="20"/>
        </w:rPr>
        <w:t xml:space="preserve"> (pictured above),</w:t>
      </w:r>
      <w:r w:rsidRPr="00EC431E">
        <w:rPr>
          <w:b/>
          <w:color w:val="C00000"/>
          <w:sz w:val="20"/>
        </w:rPr>
        <w:t xml:space="preserve"> I </w:t>
      </w:r>
      <w:r w:rsidR="00EC431E" w:rsidRPr="00EC431E">
        <w:rPr>
          <w:b/>
          <w:color w:val="C00000"/>
          <w:sz w:val="20"/>
        </w:rPr>
        <w:t>had</w:t>
      </w:r>
      <w:r w:rsidRPr="00EC431E">
        <w:rPr>
          <w:b/>
          <w:color w:val="C00000"/>
          <w:sz w:val="20"/>
        </w:rPr>
        <w:t xml:space="preserve"> the opportunity to show m</w:t>
      </w:r>
      <w:r w:rsidR="00EC431E" w:rsidRPr="00EC431E">
        <w:rPr>
          <w:b/>
          <w:color w:val="C00000"/>
          <w:sz w:val="20"/>
        </w:rPr>
        <w:t>y research to state legislators, University of Wisconsin System leaders, Students, and Alumni.</w:t>
      </w:r>
    </w:p>
    <w:p w:rsidR="00D70BCB" w:rsidRDefault="00D70BCB" w:rsidP="00D70BCB">
      <w:pPr>
        <w:pStyle w:val="Heading1"/>
      </w:pPr>
      <w:bookmarkStart w:id="14" w:name="_Toc408056164"/>
      <w:r>
        <w:rPr>
          <w:noProof/>
          <w:sz w:val="36"/>
        </w:rPr>
        <mc:AlternateContent>
          <mc:Choice Requires="wps">
            <w:drawing>
              <wp:anchor distT="0" distB="0" distL="114300" distR="114300" simplePos="0" relativeHeight="251694592" behindDoc="0" locked="0" layoutInCell="1" allowOverlap="1" wp14:anchorId="33835024" wp14:editId="4FA63FEE">
                <wp:simplePos x="0" y="0"/>
                <wp:positionH relativeFrom="margin">
                  <wp:posOffset>-428625</wp:posOffset>
                </wp:positionH>
                <wp:positionV relativeFrom="paragraph">
                  <wp:posOffset>29269</wp:posOffset>
                </wp:positionV>
                <wp:extent cx="6315740" cy="0"/>
                <wp:effectExtent l="0" t="19050" r="27940" b="19050"/>
                <wp:wrapNone/>
                <wp:docPr id="24" name="Straight Connector 24"/>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194BC5" id="Straight Connector 24" o:spid="_x0000_s1026" style="position:absolute;z-index:251694592;visibility:visible;mso-wrap-style:square;mso-wrap-distance-left:9pt;mso-wrap-distance-top:0;mso-wrap-distance-right:9pt;mso-wrap-distance-bottom:0;mso-position-horizontal:absolute;mso-position-horizontal-relative:margin;mso-position-vertical:absolute;mso-position-vertical-relative:text" from="-33.75pt,2.3pt" to="463.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" strokecolor="#094276 [1924]" strokeweight="2.25pt">
                <w10:wrap anchorx="margin"/>
              </v:line>
            </w:pict>
          </mc:Fallback>
        </mc:AlternateContent>
      </w:r>
      <w:r>
        <w:t>Nanosphere Lithography</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D70BCB" w:rsidTr="00D70BCB">
        <w:trPr>
          <w:trHeight w:val="276"/>
        </w:trPr>
        <w:tc>
          <w:tcPr>
            <w:tcW w:w="2340" w:type="dxa"/>
          </w:tcPr>
          <w:p w:rsidR="00D70BCB" w:rsidRDefault="00D70BCB" w:rsidP="00C82485">
            <w:pPr>
              <w:pStyle w:val="NoSpacing"/>
              <w:rPr>
                <w:b/>
              </w:rPr>
            </w:pPr>
            <w:r w:rsidRPr="004B5E16">
              <w:rPr>
                <w:b/>
              </w:rPr>
              <w:t xml:space="preserve">Project Length: </w:t>
            </w:r>
          </w:p>
        </w:tc>
        <w:tc>
          <w:tcPr>
            <w:tcW w:w="1980" w:type="dxa"/>
          </w:tcPr>
          <w:p w:rsidR="00D70BCB" w:rsidRPr="00A32E05" w:rsidRDefault="00D70BCB" w:rsidP="00C82485">
            <w:pPr>
              <w:pStyle w:val="NoSpacing"/>
              <w:jc w:val="right"/>
            </w:pPr>
            <w:r>
              <w:t>1 Year</w:t>
            </w:r>
          </w:p>
        </w:tc>
      </w:tr>
      <w:tr w:rsidR="00D70BCB" w:rsidTr="00D70BCB">
        <w:trPr>
          <w:trHeight w:val="294"/>
        </w:trPr>
        <w:tc>
          <w:tcPr>
            <w:tcW w:w="2340" w:type="dxa"/>
          </w:tcPr>
          <w:p w:rsidR="00D70BCB" w:rsidRDefault="00D70BCB" w:rsidP="00C82485">
            <w:pPr>
              <w:pStyle w:val="NoSpacing"/>
              <w:rPr>
                <w:b/>
              </w:rPr>
            </w:pPr>
            <w:r>
              <w:rPr>
                <w:b/>
              </w:rPr>
              <w:t>Period:</w:t>
            </w:r>
          </w:p>
        </w:tc>
        <w:tc>
          <w:tcPr>
            <w:tcW w:w="1980" w:type="dxa"/>
          </w:tcPr>
          <w:p w:rsidR="00D70BCB" w:rsidRPr="00A32E05" w:rsidRDefault="00D70BCB" w:rsidP="00C82485">
            <w:pPr>
              <w:pStyle w:val="NoSpacing"/>
              <w:jc w:val="right"/>
            </w:pPr>
            <w:r>
              <w:t>Spring – Fall 2014</w:t>
            </w:r>
          </w:p>
        </w:tc>
      </w:tr>
      <w:tr w:rsidR="003055CF" w:rsidTr="00D70BCB">
        <w:trPr>
          <w:trHeight w:val="294"/>
        </w:trPr>
        <w:tc>
          <w:tcPr>
            <w:tcW w:w="2340" w:type="dxa"/>
          </w:tcPr>
          <w:p w:rsidR="003055CF" w:rsidRDefault="003055CF" w:rsidP="00C82485">
            <w:pPr>
              <w:pStyle w:val="NoSpacing"/>
              <w:rPr>
                <w:b/>
              </w:rPr>
            </w:pPr>
          </w:p>
        </w:tc>
        <w:tc>
          <w:tcPr>
            <w:tcW w:w="1980" w:type="dxa"/>
          </w:tcPr>
          <w:p w:rsidR="003055CF" w:rsidRDefault="003055CF" w:rsidP="00C82485">
            <w:pPr>
              <w:pStyle w:val="NoSpacing"/>
              <w:jc w:val="right"/>
            </w:pPr>
          </w:p>
        </w:tc>
      </w:tr>
    </w:tbl>
    <w:p w:rsidR="00D70BCB" w:rsidRDefault="00C82485" w:rsidP="00D70BCB">
      <w:r>
        <w:tab/>
      </w:r>
      <w:r w:rsidR="003055CF">
        <w:t>The basic steps for this type of lithography are as follows.</w:t>
      </w:r>
    </w:p>
    <w:p w:rsidR="003055CF" w:rsidRDefault="003055CF" w:rsidP="003055CF">
      <w:pPr>
        <w:pStyle w:val="ListParagraph"/>
        <w:numPr>
          <w:ilvl w:val="0"/>
          <w:numId w:val="17"/>
        </w:numPr>
      </w:pPr>
      <w:r>
        <w:t>Clean substrate</w:t>
      </w:r>
    </w:p>
    <w:p w:rsidR="003055CF" w:rsidRDefault="003055CF" w:rsidP="003055CF">
      <w:pPr>
        <w:pStyle w:val="ListParagraph"/>
        <w:numPr>
          <w:ilvl w:val="0"/>
          <w:numId w:val="17"/>
        </w:numPr>
      </w:pPr>
      <w:r>
        <w:t>Spin coat 1 µm (or smaller) spheres on surface of substrate</w:t>
      </w:r>
    </w:p>
    <w:p w:rsidR="003055CF" w:rsidRDefault="003055CF" w:rsidP="003055CF">
      <w:pPr>
        <w:pStyle w:val="ListParagraph"/>
        <w:numPr>
          <w:ilvl w:val="0"/>
          <w:numId w:val="17"/>
        </w:numPr>
      </w:pPr>
      <w:r>
        <w:t>Deposit metal over substrate using the spheres as a mask</w:t>
      </w:r>
    </w:p>
    <w:p w:rsidR="003055CF" w:rsidRDefault="008448DE" w:rsidP="003055CF">
      <w:pPr>
        <w:pStyle w:val="ListParagraph"/>
        <w:numPr>
          <w:ilvl w:val="0"/>
          <w:numId w:val="17"/>
        </w:numPr>
      </w:pPr>
      <w:r>
        <w:rPr>
          <w:noProof/>
        </w:rPr>
        <w:lastRenderedPageBreak/>
        <w:drawing>
          <wp:anchor distT="0" distB="0" distL="114300" distR="114300" simplePos="0" relativeHeight="251695616" behindDoc="0" locked="0" layoutInCell="1" allowOverlap="1" wp14:anchorId="7C755BB2" wp14:editId="3D4BB7BF">
            <wp:simplePos x="0" y="0"/>
            <wp:positionH relativeFrom="margin">
              <wp:align>center</wp:align>
            </wp:positionH>
            <wp:positionV relativeFrom="paragraph">
              <wp:posOffset>342265</wp:posOffset>
            </wp:positionV>
            <wp:extent cx="5000625" cy="151003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06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CF">
        <w:t>Remove spheres from surface to expose nanostructures</w:t>
      </w:r>
    </w:p>
    <w:p w:rsidR="00D70BCB" w:rsidRDefault="003055CF" w:rsidP="00AD49C1">
      <w:pPr>
        <w:jc w:val="center"/>
      </w:pPr>
      <w:r>
        <w:t xml:space="preserve">Shows illustration of sphere arrays on surface, and the areas where the deposited metal </w:t>
      </w:r>
      <w:r w:rsidR="00953219">
        <w:t xml:space="preserve">(green) </w:t>
      </w:r>
      <w:r>
        <w:t>adheres to the substrate (left)</w:t>
      </w:r>
      <w:r w:rsidR="00953219">
        <w:t>.  A</w:t>
      </w:r>
      <w:r>
        <w:t xml:space="preserve"> cross-section view </w:t>
      </w:r>
      <w:r w:rsidR="008448DE">
        <w:t xml:space="preserve">of metal deposition </w:t>
      </w:r>
      <w:r w:rsidR="00953219">
        <w:t>is shown on the right</w:t>
      </w:r>
      <w:r w:rsidR="008448DE">
        <w:t>.</w:t>
      </w:r>
    </w:p>
    <w:p w:rsidR="00D70BCB" w:rsidRDefault="00C50433" w:rsidP="00C50433">
      <w:pPr>
        <w:jc w:val="center"/>
      </w:pPr>
      <w:r w:rsidRPr="00C50433">
        <w:rPr>
          <w:noProof/>
        </w:rPr>
        <w:drawing>
          <wp:anchor distT="0" distB="0" distL="114300" distR="114300" simplePos="0" relativeHeight="251696640" behindDoc="0" locked="0" layoutInCell="1" allowOverlap="1">
            <wp:simplePos x="0" y="0"/>
            <wp:positionH relativeFrom="margin">
              <wp:align>center</wp:align>
            </wp:positionH>
            <wp:positionV relativeFrom="paragraph">
              <wp:posOffset>76835</wp:posOffset>
            </wp:positionV>
            <wp:extent cx="3390900" cy="2543175"/>
            <wp:effectExtent l="76200" t="76200" r="133350" b="142875"/>
            <wp:wrapTopAndBottom/>
            <wp:docPr id="21" name="Picture 21" descr="E:\#Andy\MSNT Research\Fall 2014\Random\3d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ndy\MSNT Research\Fall 2014\Random\3d2.t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Shows a scanning electron microscope image of the boundary of where spheres were removed.  The nanostructures that are left are approximately 200 nm across.</w:t>
      </w:r>
    </w:p>
    <w:p w:rsidR="00C50433" w:rsidRDefault="00C50433" w:rsidP="00C50433">
      <w:pPr>
        <w:jc w:val="center"/>
      </w:pPr>
    </w:p>
    <w:p w:rsidR="00B930D4" w:rsidRDefault="00C50433" w:rsidP="004A0F22">
      <w:pPr>
        <w:jc w:val="center"/>
      </w:pPr>
      <w:r>
        <w:rPr>
          <w:noProof/>
        </w:rPr>
        <w:lastRenderedPageBreak/>
        <w:drawing>
          <wp:anchor distT="0" distB="0" distL="114300" distR="114300" simplePos="0" relativeHeight="251697664" behindDoc="0" locked="0" layoutInCell="1" allowOverlap="1">
            <wp:simplePos x="0" y="0"/>
            <wp:positionH relativeFrom="column">
              <wp:posOffset>495300</wp:posOffset>
            </wp:positionH>
            <wp:positionV relativeFrom="paragraph">
              <wp:posOffset>-3810</wp:posOffset>
            </wp:positionV>
            <wp:extent cx="4495021" cy="2646923"/>
            <wp:effectExtent l="0" t="0" r="1270" b="1270"/>
            <wp:wrapTopAndBottom/>
            <wp:docPr id="23" name="Picture 23" descr="https://lh6.googleusercontent.com/RF_bQt4CK2dY75VLTq7QZ1ferI5kRcZtAs8Nk_ndhrrb-HUICQziC-E7pKwGJlEtMCpdT530ACw_1-u51KyLxwK0FVQLcX7IGEax7ltkGBq1UV8B1_Im7vg5M5aSIG2le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RF_bQt4CK2dY75VLTq7QZ1ferI5kRcZtAs8Nk_ndhrrb-HUICQziC-E7pKwGJlEtMCpdT530ACw_1-u51KyLxwK0FVQLcX7IGEax7ltkGBq1UV8B1_Im7vg5M5aSIG2le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5021" cy="2646923"/>
                    </a:xfrm>
                    <a:prstGeom prst="rect">
                      <a:avLst/>
                    </a:prstGeom>
                    <a:noFill/>
                    <a:ln>
                      <a:noFill/>
                    </a:ln>
                  </pic:spPr>
                </pic:pic>
              </a:graphicData>
            </a:graphic>
          </wp:anchor>
        </w:drawing>
      </w:r>
      <w:r>
        <w:t>Show</w:t>
      </w:r>
      <w:r w:rsidR="0032371D">
        <w:t>s</w:t>
      </w:r>
      <w:r>
        <w:t xml:space="preserve"> an atomic force microscope image of several nanostructures.</w:t>
      </w:r>
    </w:p>
    <w:p w:rsidR="004A0F22" w:rsidRDefault="004A0F22" w:rsidP="004A0F22">
      <w:pPr>
        <w:jc w:val="center"/>
      </w:pPr>
    </w:p>
    <w:p w:rsidR="004A0F22" w:rsidRDefault="004A0F22" w:rsidP="00B930D4"/>
    <w:p w:rsidR="00C50433" w:rsidRDefault="00C50433" w:rsidP="00C50433">
      <w:pPr>
        <w:jc w:val="center"/>
      </w:pPr>
    </w:p>
    <w:p w:rsidR="00C50433" w:rsidRDefault="00C50433" w:rsidP="005F7908"/>
    <w:p w:rsidR="00D70BCB" w:rsidRDefault="00D70BCB" w:rsidP="005F7908"/>
    <w:p w:rsidR="00D70BCB" w:rsidRDefault="00D70BCB" w:rsidP="005F7908"/>
    <w:p w:rsidR="004A0F22" w:rsidRPr="005F782A" w:rsidRDefault="004A0F22" w:rsidP="004A0F22">
      <w:pPr>
        <w:pStyle w:val="Heading1"/>
        <w:rPr>
          <w:sz w:val="36"/>
        </w:rPr>
      </w:pPr>
      <w:bookmarkStart w:id="15" w:name="_Toc408056165"/>
      <w:r>
        <w:rPr>
          <w:sz w:val="36"/>
        </w:rPr>
        <w:t>Boy Scouts of America</w:t>
      </w:r>
      <w:bookmarkEnd w:id="15"/>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4A0F22" w:rsidTr="00EC47C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Position:</w:t>
            </w:r>
          </w:p>
        </w:tc>
        <w:tc>
          <w:tcPr>
            <w:tcW w:w="3506" w:type="dxa"/>
          </w:tcPr>
          <w:p w:rsidR="004A0F22" w:rsidRDefault="004A0F2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Senior Patrol leader, </w:t>
            </w:r>
          </w:p>
          <w:p w:rsidR="004A0F22" w:rsidRDefault="004A0F2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Assistant Senior Patrol Leader,</w:t>
            </w:r>
          </w:p>
          <w:p w:rsidR="004A0F22" w:rsidRPr="00C431D0" w:rsidRDefault="004E3FC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Instructor</w:t>
            </w:r>
          </w:p>
        </w:tc>
      </w:tr>
      <w:tr w:rsidR="004A0F22" w:rsidTr="00EC47C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Duration:</w:t>
            </w:r>
          </w:p>
        </w:tc>
        <w:tc>
          <w:tcPr>
            <w:tcW w:w="3506" w:type="dxa"/>
          </w:tcPr>
          <w:p w:rsidR="004A0F22" w:rsidRDefault="004A0F22" w:rsidP="00EC47C4">
            <w:pPr>
              <w:jc w:val="right"/>
              <w:cnfStyle w:val="000000100000" w:firstRow="0" w:lastRow="0" w:firstColumn="0" w:lastColumn="0" w:oddVBand="0" w:evenVBand="0" w:oddHBand="1" w:evenHBand="0" w:firstRowFirstColumn="0" w:firstRowLastColumn="0" w:lastRowFirstColumn="0" w:lastRowLastColumn="0"/>
            </w:pPr>
            <w:r>
              <w:t>2001 - 2012</w:t>
            </w:r>
          </w:p>
        </w:tc>
      </w:tr>
      <w:tr w:rsidR="004A0F22" w:rsidTr="00EC47C4">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Group Setting:</w:t>
            </w:r>
          </w:p>
        </w:tc>
        <w:tc>
          <w:tcPr>
            <w:tcW w:w="3506" w:type="dxa"/>
          </w:tcPr>
          <w:p w:rsidR="004A0F22" w:rsidRDefault="004A0F22" w:rsidP="00EC47C4">
            <w:pPr>
              <w:jc w:val="right"/>
              <w:cnfStyle w:val="000000000000" w:firstRow="0" w:lastRow="0" w:firstColumn="0" w:lastColumn="0" w:oddVBand="0" w:evenVBand="0" w:oddHBand="0" w:evenHBand="0" w:firstRowFirstColumn="0" w:firstRowLastColumn="0" w:lastRowFirstColumn="0" w:lastRowLastColumn="0"/>
            </w:pPr>
            <w:r>
              <w:t xml:space="preserve">Mostly worked in teams and small groups </w:t>
            </w:r>
          </w:p>
        </w:tc>
      </w:tr>
    </w:tbl>
    <w:p w:rsidR="00D70BCB" w:rsidRDefault="00D70BCB" w:rsidP="005F7908"/>
    <w:p w:rsidR="00D70BCB" w:rsidRDefault="00D70BCB" w:rsidP="005F7908"/>
    <w:p w:rsidR="00D70BCB" w:rsidRDefault="00D70BCB" w:rsidP="005F7908"/>
    <w:p w:rsidR="00D70BCB" w:rsidRDefault="00D70BCB" w:rsidP="005F7908"/>
    <w:p w:rsidR="004A0F22" w:rsidRDefault="004A0F22" w:rsidP="004A0F22">
      <w:pPr>
        <w:pStyle w:val="Heading1"/>
      </w:pPr>
      <w:bookmarkStart w:id="16" w:name="_Toc408056166"/>
      <w:r>
        <w:rPr>
          <w:noProof/>
          <w:sz w:val="36"/>
        </w:rPr>
        <mc:AlternateContent>
          <mc:Choice Requires="wps">
            <w:drawing>
              <wp:anchor distT="0" distB="0" distL="114300" distR="114300" simplePos="0" relativeHeight="251699712" behindDoc="0" locked="0" layoutInCell="1" allowOverlap="1" wp14:anchorId="1EB78A7B" wp14:editId="0248425D">
                <wp:simplePos x="0" y="0"/>
                <wp:positionH relativeFrom="margin">
                  <wp:posOffset>-428625</wp:posOffset>
                </wp:positionH>
                <wp:positionV relativeFrom="paragraph">
                  <wp:posOffset>29269</wp:posOffset>
                </wp:positionV>
                <wp:extent cx="6315740" cy="0"/>
                <wp:effectExtent l="0" t="19050" r="27940" b="19050"/>
                <wp:wrapNone/>
                <wp:docPr id="25" name="Straight Connector 25"/>
                <wp:cNvGraphicFramePr/>
                <a:graphic xmlns:a="http://schemas.openxmlformats.org/drawingml/2006/main">
                  <a:graphicData uri="http://schemas.microsoft.com/office/word/2010/wordprocessingShape">
                    <wps:wsp>
                      <wps:cNvCnPr/>
                      <wps:spPr>
                        <a:xfrm>
                          <a:off x="0" y="0"/>
                          <a:ext cx="631574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F02F89" id="Straight Connector 25" o:spid="_x0000_s1026" style="position:absolute;z-index:251699712;visibility:visible;mso-wrap-style:square;mso-wrap-distance-left:9pt;mso-wrap-distance-top:0;mso-wrap-distance-right:9pt;mso-wrap-distance-bottom:0;mso-position-horizontal:absolute;mso-position-horizontal-relative:margin;mso-position-vertical:absolute;mso-position-vertical-relative:text" from="-33.75pt,2.3pt" to="463.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" strokecolor="#094276 [1924]" strokeweight="2.25pt">
                <w10:wrap anchorx="margin"/>
              </v:line>
            </w:pict>
          </mc:Fallback>
        </mc:AlternateContent>
      </w:r>
      <w:r w:rsidR="00670D96">
        <w:t>Eagle Scout Service Project</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4A0F22" w:rsidTr="00EC47C4">
        <w:trPr>
          <w:trHeight w:val="276"/>
        </w:trPr>
        <w:tc>
          <w:tcPr>
            <w:tcW w:w="2340" w:type="dxa"/>
          </w:tcPr>
          <w:p w:rsidR="004A0F22" w:rsidRDefault="004A0F22" w:rsidP="00EC47C4">
            <w:pPr>
              <w:pStyle w:val="NoSpacing"/>
              <w:rPr>
                <w:b/>
              </w:rPr>
            </w:pPr>
            <w:r w:rsidRPr="004B5E16">
              <w:rPr>
                <w:b/>
              </w:rPr>
              <w:t xml:space="preserve">Project Length: </w:t>
            </w:r>
          </w:p>
        </w:tc>
        <w:tc>
          <w:tcPr>
            <w:tcW w:w="1980" w:type="dxa"/>
          </w:tcPr>
          <w:p w:rsidR="004A0F22" w:rsidRPr="00A32E05" w:rsidRDefault="004A0F22" w:rsidP="004A0F22">
            <w:pPr>
              <w:pStyle w:val="NoSpacing"/>
              <w:jc w:val="right"/>
            </w:pPr>
            <w:r>
              <w:t>5 Months</w:t>
            </w:r>
          </w:p>
        </w:tc>
      </w:tr>
      <w:tr w:rsidR="004A0F22" w:rsidTr="00EC47C4">
        <w:trPr>
          <w:trHeight w:val="294"/>
        </w:trPr>
        <w:tc>
          <w:tcPr>
            <w:tcW w:w="2340" w:type="dxa"/>
          </w:tcPr>
          <w:p w:rsidR="004A0F22" w:rsidRDefault="004A0F22" w:rsidP="00EC47C4">
            <w:pPr>
              <w:pStyle w:val="NoSpacing"/>
              <w:rPr>
                <w:b/>
              </w:rPr>
            </w:pPr>
            <w:r>
              <w:rPr>
                <w:b/>
              </w:rPr>
              <w:t>Period:</w:t>
            </w:r>
          </w:p>
        </w:tc>
        <w:tc>
          <w:tcPr>
            <w:tcW w:w="1980" w:type="dxa"/>
          </w:tcPr>
          <w:p w:rsidR="004A0F22" w:rsidRPr="00A32E05" w:rsidRDefault="004A0F22" w:rsidP="00EC47C4">
            <w:pPr>
              <w:pStyle w:val="NoSpacing"/>
              <w:jc w:val="right"/>
            </w:pPr>
            <w:r>
              <w:t>Spring 2010</w:t>
            </w:r>
          </w:p>
        </w:tc>
      </w:tr>
    </w:tbl>
    <w:p w:rsidR="00670D96" w:rsidRDefault="00670D96" w:rsidP="005F7908"/>
    <w:p w:rsidR="00D70BCB" w:rsidRDefault="00670D96" w:rsidP="005F7908">
      <w:r>
        <w:tab/>
        <w:t xml:space="preserve">For my Eagle Scout project, a group of volunteers </w:t>
      </w:r>
      <w:r w:rsidR="0032371D">
        <w:t xml:space="preserve">and I </w:t>
      </w:r>
      <w:r>
        <w:t>built a 3</w:t>
      </w:r>
      <w:r w:rsidR="0032371D">
        <w:t>3</w:t>
      </w:r>
      <w:r>
        <w:t xml:space="preserve"> </w:t>
      </w:r>
      <w:proofErr w:type="spellStart"/>
      <w:r>
        <w:t>ft</w:t>
      </w:r>
      <w:proofErr w:type="spellEnd"/>
      <w:r>
        <w:t xml:space="preserve"> long ladder bridge over a small ravine at my local mountain biking trails.  I designed the bridge in SolidWorks, raised the needed capitol, and then lead a team to construct and install the bridge at the site.  </w:t>
      </w:r>
      <w:r w:rsidR="0032371D">
        <w:t xml:space="preserve">Two bridge </w:t>
      </w:r>
      <w:r w:rsidR="0032371D">
        <w:lastRenderedPageBreak/>
        <w:t xml:space="preserve">sections of approximately </w:t>
      </w:r>
      <w:r>
        <w:t xml:space="preserve">15 </w:t>
      </w:r>
      <w:proofErr w:type="spellStart"/>
      <w:r>
        <w:t>ft</w:t>
      </w:r>
      <w:proofErr w:type="spellEnd"/>
      <w:r>
        <w:t xml:space="preserve"> </w:t>
      </w:r>
      <w:r w:rsidR="0032371D">
        <w:t>each</w:t>
      </w:r>
      <w:r>
        <w:t xml:space="preserve"> and were </w:t>
      </w:r>
      <w:r w:rsidR="0032371D">
        <w:t>mounted on top of cast concrete footings weighing approximately 1200 lbs</w:t>
      </w:r>
      <w:r w:rsidR="00006B56">
        <w:t>.  In total, the project took 148 man-hours of effort from volunteers and myself.</w:t>
      </w:r>
    </w:p>
    <w:p w:rsidR="00D70BCB" w:rsidRDefault="005612F6" w:rsidP="005F7908">
      <w:r>
        <w:rPr>
          <w:noProof/>
        </w:rPr>
        <mc:AlternateContent>
          <mc:Choice Requires="wpg">
            <w:drawing>
              <wp:anchor distT="0" distB="0" distL="114300" distR="114300" simplePos="0" relativeHeight="251702784" behindDoc="0" locked="0" layoutInCell="1" allowOverlap="1">
                <wp:simplePos x="0" y="0"/>
                <wp:positionH relativeFrom="margin">
                  <wp:align>center</wp:align>
                </wp:positionH>
                <wp:positionV relativeFrom="paragraph">
                  <wp:posOffset>343535</wp:posOffset>
                </wp:positionV>
                <wp:extent cx="6528435" cy="2247900"/>
                <wp:effectExtent l="76200" t="76200" r="139065" b="133350"/>
                <wp:wrapTopAndBottom/>
                <wp:docPr id="30" name="Group 30"/>
                <wp:cNvGraphicFramePr/>
                <a:graphic xmlns:a="http://schemas.openxmlformats.org/drawingml/2006/main">
                  <a:graphicData uri="http://schemas.microsoft.com/office/word/2010/wordprocessingGroup">
                    <wpg:wgp>
                      <wpg:cNvGrpSpPr/>
                      <wpg:grpSpPr>
                        <a:xfrm>
                          <a:off x="0" y="0"/>
                          <a:ext cx="6528435" cy="2247900"/>
                          <a:chOff x="0" y="0"/>
                          <a:chExt cx="6528435" cy="2247900"/>
                        </a:xfrm>
                      </wpg:grpSpPr>
                      <pic:pic xmlns:pic="http://schemas.openxmlformats.org/drawingml/2006/picture">
                        <pic:nvPicPr>
                          <pic:cNvPr id="27" name="Picture 27" descr="E:\100_1779.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descr="E:\100_1757.JP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533775" y="0"/>
                            <a:ext cx="2994660"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7613DBD8" id="Group 30" o:spid="_x0000_s1026" style="position:absolute;margin-left:0;margin-top:27.05pt;width:514.05pt;height:177pt;z-index:251702784;mso-position-horizontal:center;mso-position-horizontal-relative:margin" coordsize="65284,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">
                <v:shape id="Picture 27" o:spid="_x0000_s1027" type="#_x0000_t75" style="position:absolute;width:299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wVfEAAAA2wAAAA8AAABkcnMvZG93bnJldi54bWxEj0FrwkAUhO8F/8PyhN7qRg9NSF1DIwiC&#10;7UFtocdH9pnEZt+G7Bq3/74rCB6HmfmGWRbBdGKkwbWWFcxnCQjiyuqWawVfx81LBsJ5ZI2dZVLw&#10;Rw6K1eRpibm2V97TePC1iBB2OSpovO9zKV3VkEE3sz1x9E52MOijHGqpB7xGuOnkIklepcGW40KD&#10;Pa0bqn4PF6NgnZXpTxmyj+1Zh03nLunn97hT6nka3t9AeAr+Eb63t1rBIoXbl/g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wVfEAAAA2wAAAA8AAAAAAAAAAAAAAAAA&#10;nwIAAGRycy9kb3ducmV2LnhtbFBLBQYAAAAABAAEAPcAAACQAwAAAAA=&#10;" stroked="t" strokecolor="#0f6fc6 [3204]" strokeweight="3pt">
                  <v:stroke endcap="square"/>
                  <v:imagedata r:id="rId50" o:title="100_1779"/>
                  <v:shadow on="t" color="black" opacity="28180f" origin="-.5,-.5" offset=".74836mm,.74836mm"/>
                  <v:path arrowok="t"/>
                </v:shape>
                <v:shape id="Picture 29" o:spid="_x0000_s1028" type="#_x0000_t75" style="position:absolute;left:35337;width:29947;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nFAAAA2wAAAA8AAABkcnMvZG93bnJldi54bWxEj0FrwkAUhO9C/8PyCr2IbhpUmtRNkFIh&#10;4EGaFs+P7GsSmn0bstsY/fVuoeBxmJlvmG0+mU6MNLjWsoLnZQSCuLK65VrB1+d+8QLCeWSNnWVS&#10;cCEHefYw22Kq7Zk/aCx9LQKEXYoKGu/7VEpXNWTQLW1PHLxvOxj0QQ611AOeA9x0Mo6ijTTYclho&#10;sKe3hqqf8tcomK/fTeGP10MxYpzskk3Mq/qk1NPjtHsF4Wny9/B/u9AK4gT+voQf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v85xQAAANsAAAAPAAAAAAAAAAAAAAAA&#10;AJ8CAABkcnMvZG93bnJldi54bWxQSwUGAAAAAAQABAD3AAAAkQMAAAAA&#10;" stroked="t" strokecolor="#0f6fc6 [3204]" strokeweight="3pt">
                  <v:stroke endcap="square"/>
                  <v:imagedata r:id="rId51" o:title="100_1757"/>
                  <v:shadow on="t" color="black" opacity="28180f" origin="-.5,-.5" offset=".74836mm,.74836mm"/>
                  <v:path arrowok="t"/>
                </v:shape>
                <w10:wrap type="topAndBottom" anchorx="margin"/>
              </v:group>
            </w:pict>
          </mc:Fallback>
        </mc:AlternateContent>
      </w:r>
    </w:p>
    <w:p w:rsidR="00006B56" w:rsidRDefault="005612F6" w:rsidP="005612F6">
      <w:pPr>
        <w:jc w:val="center"/>
      </w:pPr>
      <w:r>
        <w:t>Show</w:t>
      </w:r>
      <w:r w:rsidR="006B2C02">
        <w:t>s</w:t>
      </w:r>
      <w:r>
        <w:t xml:space="preserve"> images of the bridge and the team the helped me complete the project.</w:t>
      </w:r>
    </w:p>
    <w:p w:rsidR="00006B56" w:rsidRDefault="00006B56" w:rsidP="005F7908"/>
    <w:p w:rsidR="00006B56" w:rsidRDefault="00006B56" w:rsidP="005F7908"/>
    <w:p w:rsidR="001D0BC6" w:rsidRDefault="001D0BC6" w:rsidP="005F7908"/>
    <w:p w:rsidR="001D0BC6" w:rsidRDefault="001D0BC6" w:rsidP="005F7908"/>
    <w:p w:rsidR="001D0BC6" w:rsidRDefault="001D0BC6" w:rsidP="001D0BC6">
      <w:pPr>
        <w:pStyle w:val="Heading1"/>
        <w:rPr>
          <w:sz w:val="36"/>
        </w:rPr>
      </w:pPr>
      <w:r>
        <w:rPr>
          <w:sz w:val="36"/>
        </w:rPr>
        <w:lastRenderedPageBreak/>
        <w:t>Appendix</w:t>
      </w:r>
    </w:p>
    <w:p w:rsidR="001D0BC6" w:rsidRPr="001D0BC6" w:rsidRDefault="001D0BC6" w:rsidP="001D0BC6">
      <w:r>
        <w:rPr>
          <w:noProof/>
        </w:rPr>
        <w:drawing>
          <wp:anchor distT="0" distB="0" distL="114300" distR="114300" simplePos="0" relativeHeight="251703808" behindDoc="0" locked="0" layoutInCell="1" allowOverlap="1" wp14:anchorId="505ADC75" wp14:editId="48C84E91">
            <wp:simplePos x="0" y="0"/>
            <wp:positionH relativeFrom="margin">
              <wp:align>center</wp:align>
            </wp:positionH>
            <wp:positionV relativeFrom="paragraph">
              <wp:posOffset>365125</wp:posOffset>
            </wp:positionV>
            <wp:extent cx="7233285" cy="4339590"/>
            <wp:effectExtent l="0" t="0" r="5715" b="381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33285"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0BC6" w:rsidRDefault="001D0BC6" w:rsidP="001D0BC6">
      <w:pPr>
        <w:jc w:val="center"/>
      </w:pPr>
      <w:r>
        <w:t>Image of the graphs that are generated by the SAE test stand.</w:t>
      </w:r>
    </w:p>
    <w:p w:rsidR="004A38EF" w:rsidRDefault="00F66276" w:rsidP="001D0BC6">
      <w:pPr>
        <w:jc w:val="center"/>
      </w:pPr>
      <w:r>
        <w:rPr>
          <w:noProof/>
        </w:rPr>
        <w:drawing>
          <wp:anchor distT="0" distB="0" distL="114300" distR="114300" simplePos="0" relativeHeight="251716096" behindDoc="0" locked="0" layoutInCell="1" allowOverlap="1" wp14:anchorId="6A346A06" wp14:editId="77D45918">
            <wp:simplePos x="0" y="0"/>
            <wp:positionH relativeFrom="margin">
              <wp:posOffset>368300</wp:posOffset>
            </wp:positionH>
            <wp:positionV relativeFrom="paragraph">
              <wp:posOffset>183766</wp:posOffset>
            </wp:positionV>
            <wp:extent cx="4749800" cy="2678430"/>
            <wp:effectExtent l="0" t="0" r="0" b="762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9800" cy="2678430"/>
                    </a:xfrm>
                    <a:prstGeom prst="rect">
                      <a:avLst/>
                    </a:prstGeom>
                    <a:noFill/>
                    <a:ln>
                      <a:noFill/>
                    </a:ln>
                  </pic:spPr>
                </pic:pic>
              </a:graphicData>
            </a:graphic>
          </wp:anchor>
        </w:drawing>
      </w: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1D0BC6" w:rsidRDefault="00F66276" w:rsidP="004A38EF">
      <w:pPr>
        <w:jc w:val="center"/>
      </w:pPr>
      <w:r>
        <w:t>Bar graph showing average thrust for different props/motors at 1000W and different airspeeds.</w:t>
      </w:r>
    </w:p>
    <w:sectPr w:rsidR="001D0BC6" w:rsidSect="00194E91">
      <w:headerReference w:type="even" r:id="rId54"/>
      <w:headerReference w:type="default" r:id="rId55"/>
      <w:footerReference w:type="even" r:id="rId56"/>
      <w:footerReference w:type="default" r:id="rId57"/>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0710" w:rsidRDefault="00E70710">
      <w:r>
        <w:separator/>
      </w:r>
    </w:p>
  </w:endnote>
  <w:endnote w:type="continuationSeparator" w:id="0">
    <w:p w:rsidR="00E70710" w:rsidRDefault="00E70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E70710">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anchorId="3771A6A3" wp14:editId="1E12834C">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4A38EF">
                          <w:pPr>
                            <w:jc w:val="right"/>
                          </w:pPr>
                          <w:r>
                            <w:t>9/23</w:t>
                          </w:r>
                          <w:r w:rsidR="006B624C">
                            <w:t>/2015</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771A6A3" id="Rectangle 459" o:spid="_x0000_s1030"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4A38EF">
                    <w:pPr>
                      <w:jc w:val="right"/>
                    </w:pPr>
                    <w:r>
                      <w:t>9/23</w:t>
                    </w:r>
                    <w:r w:rsidR="006B624C">
                      <w:t>/2015</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743CA68" wp14:editId="0EB8E2C8">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0710" w:rsidRDefault="00E70710">
      <w:r>
        <w:separator/>
      </w:r>
    </w:p>
  </w:footnote>
  <w:footnote w:type="continuationSeparator" w:id="0">
    <w:p w:rsidR="00E70710" w:rsidRDefault="00E70710">
      <w:r>
        <w:separator/>
      </w:r>
    </w:p>
  </w:footnote>
  <w:footnote w:type="continuationNotice" w:id="1">
    <w:p w:rsidR="00E70710" w:rsidRDefault="00E70710">
      <w:pPr>
        <w:rPr>
          <w:i/>
          <w:sz w:val="18"/>
        </w:rPr>
      </w:pPr>
      <w:r>
        <w:rPr>
          <w:i/>
          <w:sz w:val="18"/>
        </w:rPr>
        <w:t>(</w:t>
      </w:r>
      <w:proofErr w:type="gramStart"/>
      <w:r>
        <w:rPr>
          <w:i/>
          <w:sz w:val="18"/>
        </w:rPr>
        <w:t>footnote</w:t>
      </w:r>
      <w:proofErr w:type="gramEnd"/>
      <w:r>
        <w:rPr>
          <w:i/>
          <w:sz w:val="18"/>
        </w:rPr>
        <w:t xml:space="preserv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8"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F66276" w:rsidRPr="00F66276">
                            <w:rPr>
                              <w:noProof/>
                              <w:color w:val="FFFFFF" w:themeColor="background1"/>
                              <w14:numForm w14:val="lining"/>
                            </w:rPr>
                            <w:t>12</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476" o:spid="_x0000_s1029"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F66276" w:rsidRPr="00F66276">
                      <w:rPr>
                        <w:noProof/>
                        <w:color w:val="FFFFFF" w:themeColor="background1"/>
                        <w14:numForm w14:val="lining"/>
                      </w:rPr>
                      <w:t>12</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2"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62609D"/>
    <w:multiLevelType w:val="hybridMultilevel"/>
    <w:tmpl w:val="54A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6" w15:restartNumberingAfterBreak="0">
    <w:nsid w:val="6D4B33CC"/>
    <w:multiLevelType w:val="hybridMultilevel"/>
    <w:tmpl w:val="A41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5"/>
  </w:num>
  <w:num w:numId="4">
    <w:abstractNumId w:val="17"/>
  </w:num>
  <w:num w:numId="5">
    <w:abstractNumId w:val="2"/>
  </w:num>
  <w:num w:numId="6">
    <w:abstractNumId w:val="2"/>
    <w:lvlOverride w:ilvl="0">
      <w:startOverride w:val="1"/>
    </w:lvlOverride>
  </w:num>
  <w:num w:numId="7">
    <w:abstractNumId w:val="7"/>
  </w:num>
  <w:num w:numId="8">
    <w:abstractNumId w:val="19"/>
  </w:num>
  <w:num w:numId="9">
    <w:abstractNumId w:val="18"/>
  </w:num>
  <w:num w:numId="10">
    <w:abstractNumId w:val="5"/>
  </w:num>
  <w:num w:numId="11">
    <w:abstractNumId w:val="4"/>
  </w:num>
  <w:num w:numId="12">
    <w:abstractNumId w:val="8"/>
  </w:num>
  <w:num w:numId="13">
    <w:abstractNumId w:val="9"/>
  </w:num>
  <w:num w:numId="14">
    <w:abstractNumId w:val="14"/>
  </w:num>
  <w:num w:numId="15">
    <w:abstractNumId w:val="3"/>
  </w:num>
  <w:num w:numId="16">
    <w:abstractNumId w:val="10"/>
  </w:num>
  <w:num w:numId="17">
    <w:abstractNumId w:val="6"/>
  </w:num>
  <w:num w:numId="18">
    <w:abstractNumId w:val="11"/>
  </w:num>
  <w:num w:numId="19">
    <w:abstractNumId w:val="13"/>
  </w:num>
  <w:num w:numId="20">
    <w:abstractNumId w:val="12"/>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221C3"/>
    <w:rsid w:val="00030266"/>
    <w:rsid w:val="00033F9B"/>
    <w:rsid w:val="00037518"/>
    <w:rsid w:val="000725FB"/>
    <w:rsid w:val="00092630"/>
    <w:rsid w:val="000B4DA0"/>
    <w:rsid w:val="000B5830"/>
    <w:rsid w:val="000D6C1B"/>
    <w:rsid w:val="000E1F82"/>
    <w:rsid w:val="000E6397"/>
    <w:rsid w:val="000F34D4"/>
    <w:rsid w:val="0010043F"/>
    <w:rsid w:val="0011263B"/>
    <w:rsid w:val="001160E0"/>
    <w:rsid w:val="00125087"/>
    <w:rsid w:val="00146678"/>
    <w:rsid w:val="00146DFC"/>
    <w:rsid w:val="00150680"/>
    <w:rsid w:val="00172315"/>
    <w:rsid w:val="0017488E"/>
    <w:rsid w:val="0017501D"/>
    <w:rsid w:val="00194E91"/>
    <w:rsid w:val="001B540A"/>
    <w:rsid w:val="001C538A"/>
    <w:rsid w:val="001C66BB"/>
    <w:rsid w:val="001D0BC6"/>
    <w:rsid w:val="001D78F1"/>
    <w:rsid w:val="001E0899"/>
    <w:rsid w:val="001F092A"/>
    <w:rsid w:val="00205F3A"/>
    <w:rsid w:val="00221621"/>
    <w:rsid w:val="00237BCD"/>
    <w:rsid w:val="00267F18"/>
    <w:rsid w:val="00284E51"/>
    <w:rsid w:val="00292CE8"/>
    <w:rsid w:val="002A07CB"/>
    <w:rsid w:val="002A26D8"/>
    <w:rsid w:val="002C5511"/>
    <w:rsid w:val="002D74C7"/>
    <w:rsid w:val="002E1DA3"/>
    <w:rsid w:val="002F0672"/>
    <w:rsid w:val="002F116B"/>
    <w:rsid w:val="003055CF"/>
    <w:rsid w:val="0032371D"/>
    <w:rsid w:val="00357489"/>
    <w:rsid w:val="0036070A"/>
    <w:rsid w:val="0037530E"/>
    <w:rsid w:val="00383A3E"/>
    <w:rsid w:val="003A2CAB"/>
    <w:rsid w:val="003A746B"/>
    <w:rsid w:val="003B620C"/>
    <w:rsid w:val="003B7BC8"/>
    <w:rsid w:val="003C158A"/>
    <w:rsid w:val="003C6960"/>
    <w:rsid w:val="003C6F82"/>
    <w:rsid w:val="003F54D1"/>
    <w:rsid w:val="00413E8B"/>
    <w:rsid w:val="00422AC5"/>
    <w:rsid w:val="00441F8B"/>
    <w:rsid w:val="004443A8"/>
    <w:rsid w:val="0047443E"/>
    <w:rsid w:val="004864FA"/>
    <w:rsid w:val="004A0F22"/>
    <w:rsid w:val="004A38EF"/>
    <w:rsid w:val="004A51BD"/>
    <w:rsid w:val="004B5E16"/>
    <w:rsid w:val="004C6F35"/>
    <w:rsid w:val="004D6BEC"/>
    <w:rsid w:val="004E3045"/>
    <w:rsid w:val="004E3FC2"/>
    <w:rsid w:val="004E798E"/>
    <w:rsid w:val="005010C1"/>
    <w:rsid w:val="00512242"/>
    <w:rsid w:val="005140FB"/>
    <w:rsid w:val="00515EC0"/>
    <w:rsid w:val="00521FF5"/>
    <w:rsid w:val="005346C4"/>
    <w:rsid w:val="0053759F"/>
    <w:rsid w:val="0054794E"/>
    <w:rsid w:val="005524CD"/>
    <w:rsid w:val="00552AC4"/>
    <w:rsid w:val="005612F6"/>
    <w:rsid w:val="00570E86"/>
    <w:rsid w:val="00576707"/>
    <w:rsid w:val="00590A8E"/>
    <w:rsid w:val="005A3D96"/>
    <w:rsid w:val="005A7659"/>
    <w:rsid w:val="005C0F56"/>
    <w:rsid w:val="005E6AF1"/>
    <w:rsid w:val="005F3B8D"/>
    <w:rsid w:val="005F782A"/>
    <w:rsid w:val="005F7908"/>
    <w:rsid w:val="0060655D"/>
    <w:rsid w:val="00660DF0"/>
    <w:rsid w:val="00667555"/>
    <w:rsid w:val="00670D96"/>
    <w:rsid w:val="00683EEA"/>
    <w:rsid w:val="00697ACE"/>
    <w:rsid w:val="006B2C02"/>
    <w:rsid w:val="006B624C"/>
    <w:rsid w:val="006B7F76"/>
    <w:rsid w:val="006E6716"/>
    <w:rsid w:val="006E6EA6"/>
    <w:rsid w:val="006F3BB1"/>
    <w:rsid w:val="00721855"/>
    <w:rsid w:val="00726A16"/>
    <w:rsid w:val="00776DE3"/>
    <w:rsid w:val="00785966"/>
    <w:rsid w:val="007A114C"/>
    <w:rsid w:val="007A50F0"/>
    <w:rsid w:val="007D7972"/>
    <w:rsid w:val="00816CE9"/>
    <w:rsid w:val="00830F2A"/>
    <w:rsid w:val="0083726A"/>
    <w:rsid w:val="008422EA"/>
    <w:rsid w:val="008448DE"/>
    <w:rsid w:val="0085615B"/>
    <w:rsid w:val="00863BF5"/>
    <w:rsid w:val="0086654F"/>
    <w:rsid w:val="008B3901"/>
    <w:rsid w:val="008B3C5E"/>
    <w:rsid w:val="008F002B"/>
    <w:rsid w:val="008F786E"/>
    <w:rsid w:val="009213D9"/>
    <w:rsid w:val="00953219"/>
    <w:rsid w:val="00982798"/>
    <w:rsid w:val="00992D2A"/>
    <w:rsid w:val="009A119B"/>
    <w:rsid w:val="009A5FD6"/>
    <w:rsid w:val="009B24DE"/>
    <w:rsid w:val="009C18F9"/>
    <w:rsid w:val="009D32B2"/>
    <w:rsid w:val="009F69CB"/>
    <w:rsid w:val="00A10AC3"/>
    <w:rsid w:val="00A11FED"/>
    <w:rsid w:val="00A232BB"/>
    <w:rsid w:val="00A32E05"/>
    <w:rsid w:val="00A65BA0"/>
    <w:rsid w:val="00A735BF"/>
    <w:rsid w:val="00A7380B"/>
    <w:rsid w:val="00A76246"/>
    <w:rsid w:val="00A839DE"/>
    <w:rsid w:val="00AA79C8"/>
    <w:rsid w:val="00AB5A59"/>
    <w:rsid w:val="00AD13DC"/>
    <w:rsid w:val="00AD49C1"/>
    <w:rsid w:val="00AD5346"/>
    <w:rsid w:val="00AF3B41"/>
    <w:rsid w:val="00B22C35"/>
    <w:rsid w:val="00B26926"/>
    <w:rsid w:val="00B40523"/>
    <w:rsid w:val="00B64864"/>
    <w:rsid w:val="00B72078"/>
    <w:rsid w:val="00B930D4"/>
    <w:rsid w:val="00BC1CC4"/>
    <w:rsid w:val="00C0059E"/>
    <w:rsid w:val="00C06B8C"/>
    <w:rsid w:val="00C260C9"/>
    <w:rsid w:val="00C368AF"/>
    <w:rsid w:val="00C41631"/>
    <w:rsid w:val="00C431D0"/>
    <w:rsid w:val="00C50433"/>
    <w:rsid w:val="00C55553"/>
    <w:rsid w:val="00C60519"/>
    <w:rsid w:val="00C63EEB"/>
    <w:rsid w:val="00C74123"/>
    <w:rsid w:val="00C82485"/>
    <w:rsid w:val="00CB11F0"/>
    <w:rsid w:val="00CC6E03"/>
    <w:rsid w:val="00CC749A"/>
    <w:rsid w:val="00CD12EE"/>
    <w:rsid w:val="00CE3752"/>
    <w:rsid w:val="00D13740"/>
    <w:rsid w:val="00D23FBB"/>
    <w:rsid w:val="00D2451E"/>
    <w:rsid w:val="00D477C1"/>
    <w:rsid w:val="00D70BCB"/>
    <w:rsid w:val="00D768CC"/>
    <w:rsid w:val="00DF33FC"/>
    <w:rsid w:val="00DF690B"/>
    <w:rsid w:val="00E1253E"/>
    <w:rsid w:val="00E40017"/>
    <w:rsid w:val="00E52A9C"/>
    <w:rsid w:val="00E54EF8"/>
    <w:rsid w:val="00E557CF"/>
    <w:rsid w:val="00E64298"/>
    <w:rsid w:val="00E70710"/>
    <w:rsid w:val="00E85454"/>
    <w:rsid w:val="00E91A9C"/>
    <w:rsid w:val="00E920A6"/>
    <w:rsid w:val="00EA31F8"/>
    <w:rsid w:val="00EC431E"/>
    <w:rsid w:val="00ED7B7F"/>
    <w:rsid w:val="00EE113D"/>
    <w:rsid w:val="00EE1A5A"/>
    <w:rsid w:val="00EE2471"/>
    <w:rsid w:val="00F01721"/>
    <w:rsid w:val="00F17A87"/>
    <w:rsid w:val="00F24647"/>
    <w:rsid w:val="00F36644"/>
    <w:rsid w:val="00F37233"/>
    <w:rsid w:val="00F61C9E"/>
    <w:rsid w:val="00F65732"/>
    <w:rsid w:val="00F66276"/>
    <w:rsid w:val="00F67691"/>
    <w:rsid w:val="00F67986"/>
    <w:rsid w:val="00F73288"/>
    <w:rsid w:val="00F75EA4"/>
    <w:rsid w:val="00F82C06"/>
    <w:rsid w:val="00FA2390"/>
    <w:rsid w:val="00FD1F80"/>
    <w:rsid w:val="00FD58A6"/>
    <w:rsid w:val="00FE795F"/>
    <w:rsid w:val="00FF0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iff"/><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gif"/><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footer" Target="footer2.xml"/><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jpe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D4F22C3A-7B22-4A15-A248-A8CB5AD3E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13</Pages>
  <Words>1639</Words>
  <Characters>9348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2014-12-23T23:46:00Z</dcterms:created>
  <dcterms:modified xsi:type="dcterms:W3CDTF">2015-09-24T01:44:00Z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