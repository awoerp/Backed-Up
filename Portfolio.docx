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id w:val="-1743633326"/>
        <w:docPartObj>
          <w:docPartGallery w:val="Cover Pages"/>
          <w:docPartUnique/>
        </w:docPartObj>
      </w:sdtPr>
      <w:sdtEndPr>
        <w:rPr>
          <w:caps/>
        </w:rPr>
      </w:sdtEndPr>
      <w:sdtContent>
        <w:p w:rsidR="00422AC5" w:rsidRDefault="00422AC5"/>
        <w:p w:rsidR="00422AC5" w:rsidRDefault="0053759F">
          <w:r>
            <w:rPr>
              <w:noProof/>
            </w:rPr>
            <mc:AlternateContent>
              <mc:Choice Requires="wps">
                <w:drawing>
                  <wp:anchor distT="0" distB="0" distL="114300" distR="114300" simplePos="0" relativeHeight="251654656" behindDoc="0" locked="0" layoutInCell="1" allowOverlap="1" wp14:anchorId="42D220E4" wp14:editId="1244A92A">
                    <wp:simplePos x="0" y="0"/>
                    <wp:positionH relativeFrom="column">
                      <wp:posOffset>3405249</wp:posOffset>
                    </wp:positionH>
                    <wp:positionV relativeFrom="paragraph">
                      <wp:posOffset>7273283</wp:posOffset>
                    </wp:positionV>
                    <wp:extent cx="2790825" cy="914400"/>
                    <wp:effectExtent l="0" t="0" r="9525"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20E4" id="_x0000_t202" coordsize="21600,21600" o:spt="202" path="m,l,21600r21600,l21600,xe">
                    <v:stroke joinstyle="miter"/>
                    <v:path gradientshapeok="t" o:connecttype="rect"/>
                  </v:shapetype>
                  <v:shape id="Text Box 10" o:spid="_x0000_s1026" type="#_x0000_t202" style="position:absolute;margin-left:268.15pt;margin-top:572.7pt;width:219.75pt;height:1in;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" stroked="f">
                    <v:textbox>
                      <w:txbxContent>
                        <w:p w:rsidR="00C82485" w:rsidRDefault="00C82485" w:rsidP="00C41631">
                          <w:pPr>
                            <w:jc w:val="right"/>
                          </w:pPr>
                          <w:r>
                            <w:t>Electrical Engineering Student</w:t>
                          </w:r>
                          <w:r>
                            <w:br/>
                            <w:t>University of Wisconsin - Platteville</w:t>
                          </w:r>
                          <w:r>
                            <w:br/>
                            <w:t>woerpela@uwplatt.edu</w:t>
                          </w:r>
                          <w:r>
                            <w:br/>
                            <w:t>920-988-5872</w:t>
                          </w:r>
                        </w:p>
                        <w:p w:rsidR="00C82485" w:rsidRDefault="00C82485" w:rsidP="00C41631">
                          <w:pPr>
                            <w:jc w:val="right"/>
                          </w:pPr>
                        </w:p>
                        <w:p w:rsidR="00C82485" w:rsidRDefault="00C82485" w:rsidP="00C41631">
                          <w:pPr>
                            <w:jc w:val="right"/>
                          </w:pPr>
                          <w:r>
                            <w:t>920-9885872</w:t>
                          </w:r>
                        </w:p>
                        <w:p w:rsidR="00C82485" w:rsidRDefault="00C82485" w:rsidP="00C41631">
                          <w:pPr>
                            <w:jc w:val="right"/>
                          </w:pPr>
                        </w:p>
                      </w:txbxContent>
                    </v:textbox>
                  </v:shape>
                </w:pict>
              </mc:Fallback>
            </mc:AlternateContent>
          </w:r>
          <w:r>
            <w:rPr>
              <w:noProof/>
            </w:rPr>
            <mc:AlternateContent>
              <mc:Choice Requires="wps">
                <w:drawing>
                  <wp:anchor distT="0" distB="0" distL="114300" distR="114300" simplePos="0" relativeHeight="251646464" behindDoc="0" locked="0" layoutInCell="0" allowOverlap="1" wp14:anchorId="28A04637" wp14:editId="27B27646">
                    <wp:simplePos x="0" y="0"/>
                    <wp:positionH relativeFrom="page">
                      <wp:posOffset>-76200</wp:posOffset>
                    </wp:positionH>
                    <wp:positionV relativeFrom="page">
                      <wp:posOffset>2343151</wp:posOffset>
                    </wp:positionV>
                    <wp:extent cx="7412355" cy="1277620"/>
                    <wp:effectExtent l="0" t="0" r="17145" b="17780"/>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277620"/>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A04637" id="Rectangle 16" o:spid="_x0000_s1027" style="position:absolute;margin-left:-6pt;margin-top:184.5pt;width:583.65pt;height:100.6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" o:allowincell="f" fillcolor="#0f6fc6 [3204]" strokecolor="#10cf9b [3207]" strokeweight="1pt">
                    <v:textbox inset="14.4pt,,14.4pt">
                      <w:txbxContent>
                        <w:p w:rsidR="00C82485" w:rsidRDefault="00C82485">
                          <w:pPr>
                            <w:pStyle w:val="NoSpacing"/>
                            <w:jc w:val="right"/>
                            <w:rPr>
                              <w:rFonts w:asciiTheme="majorHAnsi" w:eastAsiaTheme="majorEastAsia" w:hAnsiTheme="majorHAnsi" w:cstheme="majorBidi"/>
                              <w:color w:val="DBEFF9" w:themeColor="background2"/>
                              <w:sz w:val="72"/>
                              <w:szCs w:val="72"/>
                            </w:rPr>
                          </w:pPr>
                          <w:r>
                            <w:rPr>
                              <w:rFonts w:asciiTheme="majorHAnsi" w:eastAsiaTheme="majorEastAsia" w:hAnsiTheme="majorHAnsi" w:cstheme="majorBidi"/>
                              <w:color w:val="DBEFF9" w:themeColor="background2"/>
                              <w:sz w:val="72"/>
                              <w:szCs w:val="72"/>
                            </w:rPr>
                            <w:t>Engineering Design Portfolio</w:t>
                          </w:r>
                        </w:p>
                        <w:p w:rsidR="00C82485" w:rsidRPr="00C41631" w:rsidRDefault="00C82485">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DBEFF9" w:themeColor="background2"/>
                              <w:sz w:val="72"/>
                              <w:szCs w:val="72"/>
                            </w:rPr>
                            <w:t>Andrew Woerpel</w:t>
                          </w:r>
                        </w:p>
                      </w:txbxContent>
                    </v:textbox>
                    <w10:wrap anchorx="page" anchory="page"/>
                  </v:rect>
                </w:pict>
              </mc:Fallback>
            </mc:AlternateContent>
          </w:r>
          <w:r>
            <w:rPr>
              <w:noProof/>
            </w:rPr>
            <w:drawing>
              <wp:anchor distT="0" distB="0" distL="114300" distR="114300" simplePos="0" relativeHeight="251632128" behindDoc="0" locked="0" layoutInCell="1" allowOverlap="1" wp14:anchorId="047025CD" wp14:editId="5D66D471">
                <wp:simplePos x="0" y="0"/>
                <wp:positionH relativeFrom="column">
                  <wp:posOffset>3286125</wp:posOffset>
                </wp:positionH>
                <wp:positionV relativeFrom="paragraph">
                  <wp:posOffset>2822172</wp:posOffset>
                </wp:positionV>
                <wp:extent cx="2646617" cy="4010025"/>
                <wp:effectExtent l="323850" t="323850" r="325755" b="314325"/>
                <wp:wrapSquare wrapText="bothSides"/>
                <wp:docPr id="3" name="Picture 3" descr="https://fbcdn-sphotos-e-a.akamaihd.net/hphotos-ak-xaf1/v/t1.0-9/313416_10150317016255925_1879122278_n.jpg?oh=a99cc18c030bd21c3502d595efd6f20d&amp;oe=55394EF9&amp;__gda__=1426617202_e3292c6a0033b2987a165a4b6d3ee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af1/v/t1.0-9/313416_10150317016255925_1879122278_n.jpg?oh=a99cc18c030bd21c3502d595efd6f20d&amp;oe=55394EF9&amp;__gda__=1426617202_e3292c6a0033b2987a165a4b6d3eeb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17" cy="4010025"/>
                        </a:xfrm>
                        <a:prstGeom prst="round2DiagRect">
                          <a:avLst>
                            <a:gd name="adj1" fmla="val 16667"/>
                            <a:gd name="adj2" fmla="val 0"/>
                          </a:avLst>
                        </a:prstGeom>
                        <a:ln w="88900" cap="sq">
                          <a:solidFill>
                            <a:schemeClr val="accent1"/>
                          </a:solidFill>
                          <a:miter lim="800000"/>
                        </a:ln>
                        <a:effectLst>
                          <a:outerShdw blurRad="254000" algn="tl" rotWithShape="0">
                            <a:srgbClr val="000000">
                              <a:alpha val="43000"/>
                            </a:srgbClr>
                          </a:outerShdw>
                        </a:effectLst>
                      </pic:spPr>
                    </pic:pic>
                  </a:graphicData>
                </a:graphic>
              </wp:anchor>
            </w:drawing>
          </w:r>
          <w:r w:rsidR="00422AC5">
            <w:rPr>
              <w:caps/>
            </w:rPr>
            <w:br w:type="page"/>
          </w:r>
        </w:p>
      </w:sdtContent>
    </w:sdt>
    <w:bookmarkStart w:id="0" w:name="_Toc407991572" w:displacedByCustomXml="next"/>
    <w:bookmarkStart w:id="1" w:name="_Toc408056156" w:displacedByCustomXml="next"/>
    <w:sdt>
      <w:sdtPr>
        <w:rPr>
          <w:rFonts w:asciiTheme="minorHAnsi" w:eastAsiaTheme="minorEastAsia" w:hAnsiTheme="minorHAnsi" w:cstheme="minorBidi"/>
          <w:b w:val="0"/>
          <w:bCs w:val="0"/>
          <w:color w:val="auto"/>
          <w:sz w:val="22"/>
          <w:szCs w:val="22"/>
        </w:rPr>
        <w:id w:val="966780140"/>
        <w:docPartObj>
          <w:docPartGallery w:val="Table of Contents"/>
          <w:docPartUnique/>
        </w:docPartObj>
      </w:sdtPr>
      <w:sdtEndPr>
        <w:rPr>
          <w:noProof/>
        </w:rPr>
      </w:sdtEndPr>
      <w:sdtContent>
        <w:p w:rsidR="006B624C" w:rsidRDefault="005C0F56" w:rsidP="006B624C">
          <w:pPr>
            <w:pStyle w:val="Heading1"/>
            <w:rPr>
              <w:noProof/>
            </w:rPr>
          </w:pPr>
          <w:r>
            <w:t>Contents</w:t>
          </w:r>
          <w:bookmarkEnd w:id="1"/>
          <w:bookmarkEnd w:id="0"/>
          <w:r w:rsidR="00267F18">
            <w:rPr>
              <w:b w:val="0"/>
              <w:bCs w:val="0"/>
            </w:rPr>
            <w:fldChar w:fldCharType="begin"/>
          </w:r>
          <w:r>
            <w:instrText xml:space="preserve"> TOC \o "1-3" \h \z \u </w:instrText>
          </w:r>
          <w:r w:rsidR="00267F18">
            <w:rPr>
              <w:b w:val="0"/>
              <w:bCs w:val="0"/>
            </w:rPr>
            <w:fldChar w:fldCharType="separate"/>
          </w:r>
        </w:p>
        <w:p w:rsidR="006B624C" w:rsidRDefault="00EA440F">
          <w:pPr>
            <w:pStyle w:val="TOC1"/>
            <w:rPr>
              <w:noProof/>
            </w:rPr>
          </w:pPr>
          <w:hyperlink w:anchor="_Toc408056157" w:history="1">
            <w:r w:rsidR="006B624C" w:rsidRPr="00261AE8">
              <w:rPr>
                <w:rStyle w:val="Hyperlink"/>
                <w:noProof/>
              </w:rPr>
              <w:t>Seljan Company</w:t>
            </w:r>
            <w:r w:rsidR="00C60519">
              <w:rPr>
                <w:rStyle w:val="Hyperlink"/>
                <w:noProof/>
              </w:rPr>
              <w:t xml:space="preserve"> Internship</w:t>
            </w:r>
            <w:r w:rsidR="006B624C">
              <w:rPr>
                <w:noProof/>
                <w:webHidden/>
              </w:rPr>
              <w:tab/>
            </w:r>
            <w:r w:rsidR="006B624C">
              <w:rPr>
                <w:noProof/>
                <w:webHidden/>
              </w:rPr>
              <w:fldChar w:fldCharType="begin"/>
            </w:r>
            <w:r w:rsidR="006B624C">
              <w:rPr>
                <w:noProof/>
                <w:webHidden/>
              </w:rPr>
              <w:instrText xml:space="preserve"> PAGEREF _Toc408056157 \h </w:instrText>
            </w:r>
            <w:r w:rsidR="006B624C">
              <w:rPr>
                <w:noProof/>
                <w:webHidden/>
              </w:rPr>
            </w:r>
            <w:r w:rsidR="006B624C">
              <w:rPr>
                <w:noProof/>
                <w:webHidden/>
              </w:rPr>
              <w:fldChar w:fldCharType="separate"/>
            </w:r>
            <w:r w:rsidR="0078414C">
              <w:rPr>
                <w:noProof/>
                <w:webHidden/>
              </w:rPr>
              <w:t>4</w:t>
            </w:r>
            <w:r w:rsidR="006B624C">
              <w:rPr>
                <w:noProof/>
                <w:webHidden/>
              </w:rPr>
              <w:fldChar w:fldCharType="end"/>
            </w:r>
          </w:hyperlink>
        </w:p>
        <w:p w:rsidR="006B624C" w:rsidRDefault="00EA440F">
          <w:pPr>
            <w:pStyle w:val="TOC1"/>
            <w:rPr>
              <w:noProof/>
            </w:rPr>
          </w:pPr>
          <w:hyperlink w:anchor="_Toc408056161" w:history="1">
            <w:r w:rsidR="006B624C" w:rsidRPr="00261AE8">
              <w:rPr>
                <w:rStyle w:val="Hyperlink"/>
                <w:noProof/>
              </w:rPr>
              <w:t>Society of Automotive Engineers, Aero</w:t>
            </w:r>
            <w:r w:rsidR="006B624C">
              <w:rPr>
                <w:noProof/>
                <w:webHidden/>
              </w:rPr>
              <w:tab/>
            </w:r>
            <w:r w:rsidR="006B624C">
              <w:rPr>
                <w:noProof/>
                <w:webHidden/>
              </w:rPr>
              <w:fldChar w:fldCharType="begin"/>
            </w:r>
            <w:r w:rsidR="006B624C">
              <w:rPr>
                <w:noProof/>
                <w:webHidden/>
              </w:rPr>
              <w:instrText xml:space="preserve"> PAGEREF _Toc408056161 \h </w:instrText>
            </w:r>
            <w:r w:rsidR="006B624C">
              <w:rPr>
                <w:noProof/>
                <w:webHidden/>
              </w:rPr>
            </w:r>
            <w:r w:rsidR="006B624C">
              <w:rPr>
                <w:noProof/>
                <w:webHidden/>
              </w:rPr>
              <w:fldChar w:fldCharType="separate"/>
            </w:r>
            <w:r w:rsidR="0078414C">
              <w:rPr>
                <w:noProof/>
                <w:webHidden/>
              </w:rPr>
              <w:t>6</w:t>
            </w:r>
            <w:r w:rsidR="006B624C">
              <w:rPr>
                <w:noProof/>
                <w:webHidden/>
              </w:rPr>
              <w:fldChar w:fldCharType="end"/>
            </w:r>
          </w:hyperlink>
        </w:p>
        <w:p w:rsidR="006B624C" w:rsidRDefault="00EA440F">
          <w:pPr>
            <w:pStyle w:val="TOC1"/>
            <w:rPr>
              <w:noProof/>
            </w:rPr>
          </w:pPr>
          <w:hyperlink w:anchor="_Toc408056163" w:history="1">
            <w:r w:rsidR="006B624C" w:rsidRPr="00261AE8">
              <w:rPr>
                <w:rStyle w:val="Hyperlink"/>
                <w:noProof/>
              </w:rPr>
              <w:t>Undergraduate Research</w:t>
            </w:r>
            <w:r w:rsidR="006B624C">
              <w:rPr>
                <w:noProof/>
                <w:webHidden/>
              </w:rPr>
              <w:tab/>
            </w:r>
            <w:r w:rsidR="006B624C">
              <w:rPr>
                <w:noProof/>
                <w:webHidden/>
              </w:rPr>
              <w:fldChar w:fldCharType="begin"/>
            </w:r>
            <w:r w:rsidR="006B624C">
              <w:rPr>
                <w:noProof/>
                <w:webHidden/>
              </w:rPr>
              <w:instrText xml:space="preserve"> PAGEREF _Toc408056163 \h </w:instrText>
            </w:r>
            <w:r w:rsidR="006B624C">
              <w:rPr>
                <w:noProof/>
                <w:webHidden/>
              </w:rPr>
            </w:r>
            <w:r w:rsidR="006B624C">
              <w:rPr>
                <w:noProof/>
                <w:webHidden/>
              </w:rPr>
              <w:fldChar w:fldCharType="separate"/>
            </w:r>
            <w:r w:rsidR="0078414C">
              <w:rPr>
                <w:noProof/>
                <w:webHidden/>
              </w:rPr>
              <w:t>8</w:t>
            </w:r>
            <w:r w:rsidR="006B624C">
              <w:rPr>
                <w:noProof/>
                <w:webHidden/>
              </w:rPr>
              <w:fldChar w:fldCharType="end"/>
            </w:r>
          </w:hyperlink>
        </w:p>
        <w:p w:rsidR="006B624C" w:rsidRDefault="00EA440F">
          <w:pPr>
            <w:pStyle w:val="TOC1"/>
            <w:rPr>
              <w:rStyle w:val="Hyperlink"/>
              <w:noProof/>
            </w:rPr>
          </w:pPr>
          <w:hyperlink w:anchor="_Toc408056165" w:history="1">
            <w:r w:rsidR="006B624C" w:rsidRPr="00261AE8">
              <w:rPr>
                <w:rStyle w:val="Hyperlink"/>
                <w:noProof/>
              </w:rPr>
              <w:t>Boy Scouts of America</w:t>
            </w:r>
            <w:r w:rsidR="006B624C">
              <w:rPr>
                <w:noProof/>
                <w:webHidden/>
              </w:rPr>
              <w:tab/>
            </w:r>
            <w:r w:rsidR="006B624C">
              <w:rPr>
                <w:noProof/>
                <w:webHidden/>
              </w:rPr>
              <w:fldChar w:fldCharType="begin"/>
            </w:r>
            <w:r w:rsidR="006B624C">
              <w:rPr>
                <w:noProof/>
                <w:webHidden/>
              </w:rPr>
              <w:instrText xml:space="preserve"> PAGEREF _Toc408056165 \h </w:instrText>
            </w:r>
            <w:r w:rsidR="006B624C">
              <w:rPr>
                <w:noProof/>
                <w:webHidden/>
              </w:rPr>
            </w:r>
            <w:r w:rsidR="006B624C">
              <w:rPr>
                <w:noProof/>
                <w:webHidden/>
              </w:rPr>
              <w:fldChar w:fldCharType="separate"/>
            </w:r>
            <w:r w:rsidR="0078414C">
              <w:rPr>
                <w:noProof/>
                <w:webHidden/>
              </w:rPr>
              <w:t>10</w:t>
            </w:r>
            <w:r w:rsidR="006B624C">
              <w:rPr>
                <w:noProof/>
                <w:webHidden/>
              </w:rPr>
              <w:fldChar w:fldCharType="end"/>
            </w:r>
          </w:hyperlink>
        </w:p>
        <w:p w:rsidR="001D0BC6" w:rsidRPr="001D0BC6" w:rsidRDefault="001D0BC6">
          <w:pPr>
            <w:pStyle w:val="TOC1"/>
            <w:rPr>
              <w:noProof/>
            </w:rPr>
          </w:pPr>
          <w:r w:rsidRPr="001D0BC6">
            <w:rPr>
              <w:rStyle w:val="Hyperlink"/>
              <w:noProof/>
              <w:color w:val="auto"/>
              <w:u w:val="none"/>
            </w:rPr>
            <w:t>Appendix</w:t>
          </w:r>
          <w:r w:rsidRPr="001D0BC6">
            <w:rPr>
              <w:rStyle w:val="Hyperlink"/>
              <w:noProof/>
              <w:color w:val="auto"/>
              <w:u w:val="none"/>
            </w:rPr>
            <w:tab/>
            <w:t>10</w:t>
          </w:r>
        </w:p>
        <w:p w:rsidR="005C0F56" w:rsidRDefault="00267F18">
          <w:r>
            <w:rPr>
              <w:b/>
              <w:bCs/>
              <w:noProof/>
            </w:rPr>
            <w:fldChar w:fldCharType="end"/>
          </w:r>
        </w:p>
      </w:sdtContent>
    </w:sdt>
    <w:p w:rsidR="001C66BB" w:rsidRDefault="001C66BB">
      <w:pPr>
        <w:rPr>
          <w:rFonts w:asciiTheme="majorHAnsi" w:eastAsiaTheme="majorEastAsia" w:hAnsiTheme="majorHAnsi" w:cstheme="majorBidi"/>
          <w:b/>
          <w:bCs/>
          <w:color w:val="0B5294" w:themeColor="accent1" w:themeShade="BF"/>
          <w:sz w:val="28"/>
          <w:szCs w:val="28"/>
        </w:rPr>
      </w:pPr>
      <w:r>
        <w:br w:type="page"/>
      </w:r>
      <w:bookmarkStart w:id="2" w:name="_GoBack"/>
      <w:bookmarkEnd w:id="2"/>
    </w:p>
    <w:p w:rsidR="00EE1A5A" w:rsidRDefault="00EE1A5A" w:rsidP="00EE1A5A">
      <w:pPr>
        <w:pStyle w:val="Heading1"/>
        <w:rPr>
          <w:sz w:val="36"/>
        </w:rPr>
      </w:pPr>
      <w:r>
        <w:rPr>
          <w:noProof/>
        </w:rPr>
        <w:lastRenderedPageBreak/>
        <w:drawing>
          <wp:anchor distT="0" distB="0" distL="114300" distR="114300" simplePos="0" relativeHeight="251708928" behindDoc="0" locked="0" layoutInCell="1" allowOverlap="1" wp14:anchorId="3AD2C458" wp14:editId="42C328D4">
            <wp:simplePos x="0" y="0"/>
            <wp:positionH relativeFrom="column">
              <wp:posOffset>3615055</wp:posOffset>
            </wp:positionH>
            <wp:positionV relativeFrom="paragraph">
              <wp:posOffset>313690</wp:posOffset>
            </wp:positionV>
            <wp:extent cx="2538730" cy="1079500"/>
            <wp:effectExtent l="0" t="0" r="0" b="6350"/>
            <wp:wrapTopAndBottom/>
            <wp:docPr id="452" name="Picture 452" descr="http://www.spacefoundation.org/sites/default/files/articles/images/ORBI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acefoundation.org/sites/default/files/articles/images/ORBIT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3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B7A">
        <w:rPr>
          <w:sz w:val="36"/>
        </w:rPr>
        <w:t>Orbital Technologies</w:t>
      </w:r>
      <w:r>
        <w:rPr>
          <w:sz w:val="36"/>
        </w:rPr>
        <w:t xml:space="preserve"> Corporation </w:t>
      </w:r>
      <w:r w:rsidR="007D4B7A">
        <w:rPr>
          <w:sz w:val="36"/>
        </w:rPr>
        <w:t xml:space="preserve">(ORBITEC) </w:t>
      </w:r>
      <w:r>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EE1A5A"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Position:</w:t>
            </w:r>
          </w:p>
        </w:tc>
        <w:tc>
          <w:tcPr>
            <w:tcW w:w="3506" w:type="dxa"/>
          </w:tcPr>
          <w:p w:rsidR="00EE1A5A" w:rsidRPr="00C431D0" w:rsidRDefault="007D4B7A"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Electrical</w:t>
            </w:r>
            <w:r w:rsidR="00EE1A5A">
              <w:rPr>
                <w:b w:val="0"/>
              </w:rPr>
              <w:t xml:space="preserve"> Engineering Intern</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Duration:</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Fall</w:t>
            </w:r>
            <w:r w:rsidR="00EE1A5A">
              <w:t xml:space="preserve"> 2015</w:t>
            </w:r>
            <w:r>
              <w:t xml:space="preserve"> – </w:t>
            </w:r>
            <w:r w:rsidR="00946006">
              <w:t>present</w:t>
            </w:r>
          </w:p>
        </w:tc>
      </w:tr>
      <w:tr w:rsidR="00EE1A5A"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Group Setting:</w:t>
            </w:r>
          </w:p>
        </w:tc>
        <w:tc>
          <w:tcPr>
            <w:tcW w:w="3506" w:type="dxa"/>
          </w:tcPr>
          <w:p w:rsidR="00EE1A5A" w:rsidRDefault="007D4B7A" w:rsidP="007D4B7A">
            <w:pPr>
              <w:jc w:val="right"/>
              <w:cnfStyle w:val="000000000000" w:firstRow="0" w:lastRow="0" w:firstColumn="0" w:lastColumn="0" w:oddVBand="0" w:evenVBand="0" w:oddHBand="0" w:evenHBand="0" w:firstRowFirstColumn="0" w:firstRowLastColumn="0" w:lastRowFirstColumn="0" w:lastRowLastColumn="0"/>
            </w:pPr>
            <w:r>
              <w:t>Mostly independent/small group</w:t>
            </w:r>
            <w:r w:rsidR="00EE1A5A">
              <w:t xml:space="preserve">   </w:t>
            </w:r>
          </w:p>
        </w:tc>
      </w:tr>
      <w:tr w:rsidR="00EE1A5A"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EE1A5A" w:rsidRDefault="00EE1A5A" w:rsidP="007E4DE3">
            <w:r>
              <w:t>Responsibilities:</w:t>
            </w:r>
          </w:p>
        </w:tc>
        <w:tc>
          <w:tcPr>
            <w:tcW w:w="3506" w:type="dxa"/>
          </w:tcPr>
          <w:p w:rsidR="00EE1A5A" w:rsidRDefault="007D4B7A" w:rsidP="00946006">
            <w:pPr>
              <w:jc w:val="right"/>
              <w:cnfStyle w:val="000000100000" w:firstRow="0" w:lastRow="0" w:firstColumn="0" w:lastColumn="0" w:oddVBand="0" w:evenVBand="0" w:oddHBand="1" w:evenHBand="0" w:firstRowFirstColumn="0" w:firstRowLastColumn="0" w:lastRowFirstColumn="0" w:lastRowLastColumn="0"/>
            </w:pPr>
            <w:r>
              <w:t>Assisting in many aspects of the final product development of flight fidelity microgravity greenhouse systems for NASA</w:t>
            </w:r>
            <w:r w:rsidR="00946006">
              <w:t xml:space="preserve"> and other tasks</w:t>
            </w:r>
            <w:r>
              <w:t>.  Was expected to work autonomously with little training.</w:t>
            </w:r>
            <w:r w:rsidR="00EE1A5A">
              <w:t xml:space="preserve"> </w:t>
            </w:r>
          </w:p>
        </w:tc>
      </w:tr>
    </w:tbl>
    <w:p w:rsidR="007D4B7A" w:rsidRDefault="007D4B7A" w:rsidP="007D4B7A">
      <w:pPr>
        <w:pStyle w:val="Heading1"/>
      </w:pPr>
    </w:p>
    <w:p w:rsidR="007D4B7A" w:rsidRDefault="00AB0642" w:rsidP="007D4B7A">
      <w:pPr>
        <w:pStyle w:val="Heading1"/>
      </w:pPr>
      <w:r>
        <w:rPr>
          <w:noProof/>
        </w:rPr>
        <w:drawing>
          <wp:anchor distT="0" distB="0" distL="114300" distR="114300" simplePos="0" relativeHeight="251725312" behindDoc="0" locked="0" layoutInCell="1" allowOverlap="1" wp14:anchorId="6F5903D6" wp14:editId="44F5165D">
            <wp:simplePos x="0" y="0"/>
            <wp:positionH relativeFrom="column">
              <wp:posOffset>3376930</wp:posOffset>
            </wp:positionH>
            <wp:positionV relativeFrom="paragraph">
              <wp:posOffset>313690</wp:posOffset>
            </wp:positionV>
            <wp:extent cx="2771775" cy="1840230"/>
            <wp:effectExtent l="76200" t="76200" r="142875" b="140970"/>
            <wp:wrapSquare wrapText="bothSides"/>
            <wp:docPr id="451" name="Picture 451" descr="http://www.nasa.gov/sites/default/files/veggie_steveswan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veggie_steveswans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1840230"/>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46006">
        <w:t>Project Work/Tasks</w:t>
      </w:r>
    </w:p>
    <w:p w:rsidR="00FD7B2F" w:rsidRDefault="00FD7B2F" w:rsidP="00FD7B2F">
      <w:pPr>
        <w:pStyle w:val="ListParagraph"/>
        <w:numPr>
          <w:ilvl w:val="0"/>
          <w:numId w:val="22"/>
        </w:numPr>
      </w:pPr>
      <w:r>
        <w:t>Designed and documented custom cable assemblies.</w:t>
      </w:r>
    </w:p>
    <w:p w:rsidR="00FD7B2F" w:rsidRDefault="00FD7B2F" w:rsidP="00FD7B2F">
      <w:pPr>
        <w:pStyle w:val="ListParagraph"/>
        <w:numPr>
          <w:ilvl w:val="0"/>
          <w:numId w:val="22"/>
        </w:numPr>
      </w:pPr>
      <w:r>
        <w:t xml:space="preserve">Assembled, wired, and </w:t>
      </w:r>
      <w:r w:rsidR="001D5D10">
        <w:t>tested</w:t>
      </w:r>
      <w:r>
        <w:t xml:space="preserve"> a hardware in the loop simulator for the Advanced  Plant Habitat project</w:t>
      </w:r>
    </w:p>
    <w:p w:rsidR="00FD7B2F" w:rsidRDefault="00FD7B2F" w:rsidP="00FD7B2F">
      <w:pPr>
        <w:pStyle w:val="ListParagraph"/>
        <w:numPr>
          <w:ilvl w:val="0"/>
          <w:numId w:val="22"/>
        </w:numPr>
      </w:pPr>
      <w:r>
        <w:t>Developed functional test procedures</w:t>
      </w:r>
    </w:p>
    <w:p w:rsidR="00AB0642" w:rsidRDefault="00AB0642" w:rsidP="005F3B8D">
      <w:pPr>
        <w:pStyle w:val="ListParagraph"/>
        <w:numPr>
          <w:ilvl w:val="0"/>
          <w:numId w:val="22"/>
        </w:numPr>
      </w:pPr>
      <w:r>
        <w:rPr>
          <w:noProof/>
        </w:rPr>
        <mc:AlternateContent>
          <mc:Choice Requires="wps">
            <w:drawing>
              <wp:anchor distT="0" distB="0" distL="114300" distR="114300" simplePos="0" relativeHeight="251727360" behindDoc="0" locked="0" layoutInCell="1" allowOverlap="1" wp14:anchorId="5AA4737E" wp14:editId="71EF8169">
                <wp:simplePos x="0" y="0"/>
                <wp:positionH relativeFrom="column">
                  <wp:posOffset>3133725</wp:posOffset>
                </wp:positionH>
                <wp:positionV relativeFrom="paragraph">
                  <wp:posOffset>455930</wp:posOffset>
                </wp:positionV>
                <wp:extent cx="3257550" cy="635"/>
                <wp:effectExtent l="0" t="0" r="0" b="6985"/>
                <wp:wrapSquare wrapText="bothSides"/>
                <wp:docPr id="453" name="Text Box 45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4737E" id="Text Box 453" o:spid="_x0000_s1028" type="#_x0000_t202" style="position:absolute;left:0;text-align:left;margin-left:246.75pt;margin-top:35.9pt;width:256.5pt;height:.05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nPNgIAAHY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" stroked="f">
                <v:textbox style="mso-fit-shape-to-text:t" inset="0,0,0,0">
                  <w:txbxContent>
                    <w:p w:rsidR="00AB0642" w:rsidRPr="00AB0642" w:rsidRDefault="00AB0642" w:rsidP="00AB0642">
                      <w:pPr>
                        <w:pStyle w:val="Caption"/>
                        <w:jc w:val="center"/>
                        <w:rPr>
                          <w:b w:val="0"/>
                          <w:noProof/>
                          <w:color w:val="auto"/>
                          <w:sz w:val="28"/>
                          <w:szCs w:val="28"/>
                        </w:rPr>
                      </w:pPr>
                      <w:r w:rsidRPr="00AB0642">
                        <w:rPr>
                          <w:b w:val="0"/>
                          <w:color w:val="auto"/>
                        </w:rPr>
                        <w:t>Astronaut Steve Swanson next to the ORBITEC designed Veggie plant growth system aboard the ISS.</w:t>
                      </w:r>
                      <w:r>
                        <w:rPr>
                          <w:b w:val="0"/>
                          <w:color w:val="auto"/>
                        </w:rPr>
                        <w:t xml:space="preserve">  This system is the predecessor to the Advanced Plant Habitat which is slated to fly on </w:t>
                      </w:r>
                      <w:proofErr w:type="spellStart"/>
                      <w:r>
                        <w:rPr>
                          <w:b w:val="0"/>
                          <w:color w:val="auto"/>
                        </w:rPr>
                        <w:t>SpX</w:t>
                      </w:r>
                      <w:proofErr w:type="spellEnd"/>
                      <w:r>
                        <w:rPr>
                          <w:b w:val="0"/>
                          <w:color w:val="auto"/>
                        </w:rPr>
                        <w:t xml:space="preserve"> – 12 in late 2016.</w:t>
                      </w:r>
                    </w:p>
                  </w:txbxContent>
                </v:textbox>
                <w10:wrap type="square"/>
              </v:shape>
            </w:pict>
          </mc:Fallback>
        </mc:AlternateContent>
      </w:r>
      <w:r w:rsidR="00FD7B2F">
        <w:t>Developed detailed Test Work Instructions</w:t>
      </w:r>
      <w:r>
        <w:br/>
      </w:r>
      <w:r w:rsidR="00FD7B2F">
        <w:t xml:space="preserve"> for </w:t>
      </w:r>
      <w:r>
        <w:t>a subsystem control board.</w:t>
      </w:r>
    </w:p>
    <w:p w:rsidR="00EC39DF" w:rsidRPr="00EC39DF" w:rsidRDefault="00AB0642" w:rsidP="005F3B8D">
      <w:pPr>
        <w:pStyle w:val="ListParagraph"/>
        <w:numPr>
          <w:ilvl w:val="0"/>
          <w:numId w:val="22"/>
        </w:numPr>
      </w:pPr>
      <w:r>
        <w:t xml:space="preserve">Transitioned part and circuit schematic libraries from </w:t>
      </w:r>
      <w:proofErr w:type="spellStart"/>
      <w:r>
        <w:t>DxDesigner</w:t>
      </w:r>
      <w:proofErr w:type="spellEnd"/>
      <w:r>
        <w:t xml:space="preserve"> to </w:t>
      </w:r>
      <w:proofErr w:type="spellStart"/>
      <w:r>
        <w:t>Altium</w:t>
      </w:r>
      <w:proofErr w:type="spellEnd"/>
      <w:r>
        <w:t xml:space="preserve"> Designer</w:t>
      </w:r>
    </w:p>
    <w:p w:rsidR="00B40523" w:rsidRDefault="00391ED9" w:rsidP="005F3B8D">
      <w:pPr>
        <w:pStyle w:val="Heading1"/>
        <w:rPr>
          <w:sz w:val="36"/>
        </w:rPr>
      </w:pPr>
      <w:r>
        <w:rPr>
          <w:noProof/>
        </w:rPr>
        <w:drawing>
          <wp:anchor distT="0" distB="0" distL="114300" distR="114300" simplePos="0" relativeHeight="251707904" behindDoc="0" locked="0" layoutInCell="1" allowOverlap="1" wp14:anchorId="5F5DB041" wp14:editId="283F8A4D">
            <wp:simplePos x="0" y="0"/>
            <wp:positionH relativeFrom="column">
              <wp:posOffset>3764915</wp:posOffset>
            </wp:positionH>
            <wp:positionV relativeFrom="paragraph">
              <wp:posOffset>922020</wp:posOffset>
            </wp:positionV>
            <wp:extent cx="2286000" cy="768985"/>
            <wp:effectExtent l="0" t="0" r="0" b="0"/>
            <wp:wrapSquare wrapText="bothSides"/>
            <wp:docPr id="448" name="Picture 448" descr="http://www.getfilings.com/sec-filings/130610/PLEXUS-CORP_8-K/pressreleasecooannoun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tfilings.com/sec-filings/130610/PLEXUS-CORP_8-K/pressreleasecooannoun_imag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9DF">
        <w:rPr>
          <w:noProof/>
          <w:sz w:val="36"/>
        </w:rPr>
        <mc:AlternateContent>
          <mc:Choice Requires="wps">
            <w:drawing>
              <wp:anchor distT="0" distB="0" distL="114300" distR="114300" simplePos="0" relativeHeight="251712000" behindDoc="0" locked="0" layoutInCell="1" allowOverlap="1" wp14:anchorId="28A979E6" wp14:editId="08B642CD">
                <wp:simplePos x="0" y="0"/>
                <wp:positionH relativeFrom="margin">
                  <wp:posOffset>-266700</wp:posOffset>
                </wp:positionH>
                <wp:positionV relativeFrom="paragraph">
                  <wp:posOffset>107950</wp:posOffset>
                </wp:positionV>
                <wp:extent cx="6315740" cy="0"/>
                <wp:effectExtent l="38100" t="38100" r="66040" b="95250"/>
                <wp:wrapNone/>
                <wp:docPr id="473" name="Straight Connector 473"/>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2224813" id="Straight Connector 473" o:spid="_x0000_s1026" style="position:absolute;z-index:251712000;visibility:visible;mso-wrap-style:square;mso-wrap-distance-left:9pt;mso-wrap-distance-top:0;mso-wrap-distance-right:9pt;mso-wrap-distance-bottom:0;mso-position-horizontal:absolute;mso-position-horizontal-relative:margin;mso-position-vertical:absolute;mso-position-vertical-relative:text" from="-21pt,8.5pt" to="476.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" strokecolor="#0f6fc6 [3204]" strokeweight="3pt">
                <v:shadow on="t" color="black" opacity=".5" origin=",-.5" offset="0"/>
                <w10:wrap anchorx="margin"/>
              </v:line>
            </w:pict>
          </mc:Fallback>
        </mc:AlternateContent>
      </w:r>
      <w:r w:rsidR="00B40523">
        <w:rPr>
          <w:sz w:val="36"/>
        </w:rPr>
        <w:t>Plexus Corporation 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B40523" w:rsidRPr="00C431D0" w:rsidTr="007E4DE3">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Position:</w:t>
            </w:r>
          </w:p>
        </w:tc>
        <w:tc>
          <w:tcPr>
            <w:tcW w:w="3506" w:type="dxa"/>
          </w:tcPr>
          <w:p w:rsidR="00B40523" w:rsidRPr="00C431D0" w:rsidRDefault="00B40523" w:rsidP="007E4DE3">
            <w:pPr>
              <w:jc w:val="right"/>
              <w:cnfStyle w:val="100000000000" w:firstRow="1" w:lastRow="0" w:firstColumn="0" w:lastColumn="0" w:oddVBand="0" w:evenVBand="0" w:oddHBand="0" w:evenHBand="0" w:firstRowFirstColumn="0" w:firstRowLastColumn="0" w:lastRowFirstColumn="0" w:lastRowLastColumn="0"/>
              <w:rPr>
                <w:b w:val="0"/>
              </w:rPr>
            </w:pPr>
            <w:r>
              <w:rPr>
                <w:b w:val="0"/>
              </w:rPr>
              <w:t>Software/Product Engineering Intern</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Duration:</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Summer 2015</w:t>
            </w:r>
          </w:p>
        </w:tc>
      </w:tr>
      <w:tr w:rsidR="00B40523" w:rsidTr="007E4DE3">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Group Setting:</w:t>
            </w:r>
          </w:p>
        </w:tc>
        <w:tc>
          <w:tcPr>
            <w:tcW w:w="3506" w:type="dxa"/>
          </w:tcPr>
          <w:p w:rsidR="00B40523" w:rsidRDefault="00B40523" w:rsidP="007E4DE3">
            <w:pPr>
              <w:jc w:val="right"/>
              <w:cnfStyle w:val="000000000000" w:firstRow="0" w:lastRow="0" w:firstColumn="0" w:lastColumn="0" w:oddVBand="0" w:evenVBand="0" w:oddHBand="0" w:evenHBand="0" w:firstRowFirstColumn="0" w:firstRowLastColumn="0" w:lastRowFirstColumn="0" w:lastRowLastColumn="0"/>
            </w:pPr>
            <w:r>
              <w:t>Worked in a team of 8 split be</w:t>
            </w:r>
            <w:r w:rsidR="00946006">
              <w:t>tween Neenah, WI and Boulder, CO</w:t>
            </w:r>
            <w:r>
              <w:t xml:space="preserve">.   </w:t>
            </w:r>
          </w:p>
        </w:tc>
      </w:tr>
      <w:tr w:rsidR="00B40523" w:rsidTr="007E4DE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B40523" w:rsidRDefault="00B40523" w:rsidP="007E4DE3">
            <w:r>
              <w:t>Responsibilities:</w:t>
            </w:r>
          </w:p>
        </w:tc>
        <w:tc>
          <w:tcPr>
            <w:tcW w:w="3506" w:type="dxa"/>
          </w:tcPr>
          <w:p w:rsidR="00B40523" w:rsidRDefault="00B40523" w:rsidP="007E4DE3">
            <w:pPr>
              <w:jc w:val="right"/>
              <w:cnfStyle w:val="000000100000" w:firstRow="0" w:lastRow="0" w:firstColumn="0" w:lastColumn="0" w:oddVBand="0" w:evenVBand="0" w:oddHBand="1" w:evenHBand="0" w:firstRowFirstColumn="0" w:firstRowLastColumn="0" w:lastRowFirstColumn="0" w:lastRowLastColumn="0"/>
            </w:pPr>
            <w:r>
              <w:t xml:space="preserve">Develop automated tests </w:t>
            </w:r>
            <w:r w:rsidR="00EE1A5A">
              <w:t xml:space="preserve">and the underlying framework </w:t>
            </w:r>
            <w:r>
              <w:t>to test product software</w:t>
            </w:r>
            <w:r w:rsidR="00EE1A5A">
              <w:t xml:space="preserve">.  Develop a misuse test fixture for engineering confidence testing.  </w:t>
            </w:r>
          </w:p>
        </w:tc>
      </w:tr>
    </w:tbl>
    <w:p w:rsidR="00391ED9" w:rsidRDefault="00391ED9" w:rsidP="00EC39DF">
      <w:pPr>
        <w:pStyle w:val="Heading1"/>
      </w:pPr>
    </w:p>
    <w:p w:rsidR="001F092A" w:rsidRDefault="00391ED9" w:rsidP="00EC39DF">
      <w:pPr>
        <w:pStyle w:val="Heading1"/>
      </w:pPr>
      <w:r>
        <w:rPr>
          <w:noProof/>
          <w:sz w:val="36"/>
        </w:rPr>
        <mc:AlternateContent>
          <mc:Choice Requires="wps">
            <w:drawing>
              <wp:anchor distT="0" distB="0" distL="114300" distR="114300" simplePos="0" relativeHeight="251740672" behindDoc="0" locked="0" layoutInCell="1" allowOverlap="1" wp14:anchorId="1350008C" wp14:editId="7F31AF88">
                <wp:simplePos x="0" y="0"/>
                <wp:positionH relativeFrom="margin">
                  <wp:align>center</wp:align>
                </wp:positionH>
                <wp:positionV relativeFrom="paragraph">
                  <wp:posOffset>179705</wp:posOffset>
                </wp:positionV>
                <wp:extent cx="6315740" cy="0"/>
                <wp:effectExtent l="38100" t="38100" r="27940" b="95250"/>
                <wp:wrapNone/>
                <wp:docPr id="465" name="Straight Connector 465"/>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6844FD5" id="Straight Connector 465" o:spid="_x0000_s1026" style="position:absolute;z-index:251740672;visibility:visible;mso-wrap-style:square;mso-wrap-distance-left:9pt;mso-wrap-distance-top:0;mso-wrap-distance-right:9pt;mso-wrap-distance-bottom:0;mso-position-horizontal:center;mso-position-horizontal-relative:margin;mso-position-vertical:absolute;mso-position-vertical-relative:text" from="0,14.15pt" to="497.3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" strokecolor="#0f6fc6 [3204]" strokeweight="3pt">
                <v:stroke dashstyle="dash"/>
                <v:shadow on="t" color="black" opacity=".5" origin=",-.5" offset="0"/>
                <w10:wrap anchorx="margin"/>
              </v:line>
            </w:pict>
          </mc:Fallback>
        </mc:AlternateContent>
      </w:r>
      <w:r w:rsidR="001F092A">
        <w:t>Continuous Integration</w:t>
      </w:r>
      <w:r>
        <w:t xml:space="preserve"> </w:t>
      </w:r>
      <w:r w:rsidR="001F092A">
        <w:t>Platform Software Development</w:t>
      </w:r>
    </w:p>
    <w:p w:rsidR="00A11FED" w:rsidRDefault="001F092A" w:rsidP="00B33240">
      <w:pPr>
        <w:jc w:val="both"/>
      </w:pPr>
      <w:r>
        <w:t>Most of my time was spent creating and correcting C++ code for a conti</w:t>
      </w:r>
      <w:r w:rsidR="00552AC4">
        <w:t>nuous i</w:t>
      </w:r>
      <w:r w:rsidR="00391ED9">
        <w:t>ntegration/ hardware in the loop</w:t>
      </w:r>
      <w:r w:rsidR="00552AC4">
        <w:t xml:space="preserve"> system that was used to test every feature of</w:t>
      </w:r>
      <w:r w:rsidR="00391ED9">
        <w:t xml:space="preserve"> a</w:t>
      </w:r>
      <w:r w:rsidR="00552AC4">
        <w:t xml:space="preserve"> medical device.</w:t>
      </w:r>
      <w:r w:rsidR="00A11FED">
        <w:t xml:space="preserve">  The code base</w:t>
      </w:r>
      <w:r w:rsidR="00512242">
        <w:t xml:space="preserve"> was approximately 70,000 lines, with t</w:t>
      </w:r>
      <w:r w:rsidR="00A11FED">
        <w:t xml:space="preserve">ests </w:t>
      </w:r>
      <w:r w:rsidR="00512242">
        <w:t>ranging in length from 30 minutes</w:t>
      </w:r>
      <w:r w:rsidR="00A11FED">
        <w:t xml:space="preserve"> Over 24 hours.</w:t>
      </w:r>
    </w:p>
    <w:p w:rsidR="00391ED9" w:rsidRDefault="00391ED9" w:rsidP="00B33240">
      <w:pPr>
        <w:jc w:val="both"/>
      </w:pPr>
    </w:p>
    <w:p w:rsidR="00552AC4" w:rsidRDefault="00A11FED" w:rsidP="00552AC4">
      <w:pPr>
        <w:rPr>
          <w:u w:val="single"/>
        </w:rPr>
      </w:pPr>
      <w:r>
        <w:rPr>
          <w:u w:val="single"/>
        </w:rPr>
        <w:lastRenderedPageBreak/>
        <w:t xml:space="preserve">Notable </w:t>
      </w:r>
      <w:r w:rsidR="00552AC4" w:rsidRPr="004E3045">
        <w:rPr>
          <w:u w:val="single"/>
        </w:rPr>
        <w:t xml:space="preserve">Project </w:t>
      </w:r>
      <w:r>
        <w:rPr>
          <w:u w:val="single"/>
        </w:rPr>
        <w:t>Achievements</w:t>
      </w:r>
    </w:p>
    <w:p w:rsidR="00552AC4" w:rsidRPr="00A11FED" w:rsidRDefault="00A11FED" w:rsidP="00552AC4">
      <w:pPr>
        <w:pStyle w:val="ListParagraph"/>
        <w:numPr>
          <w:ilvl w:val="0"/>
          <w:numId w:val="20"/>
        </w:numPr>
        <w:rPr>
          <w:u w:val="single"/>
        </w:rPr>
      </w:pPr>
      <w:r>
        <w:t>Fixed countless bugs</w:t>
      </w:r>
    </w:p>
    <w:p w:rsidR="00512242" w:rsidRPr="00A11FED" w:rsidRDefault="00512242" w:rsidP="00512242">
      <w:pPr>
        <w:pStyle w:val="ListParagraph"/>
        <w:numPr>
          <w:ilvl w:val="0"/>
          <w:numId w:val="20"/>
        </w:numPr>
        <w:rPr>
          <w:u w:val="single"/>
        </w:rPr>
      </w:pPr>
      <w:r>
        <w:t>Refactored widely used and complex segments of code that were causing intermittent failures due to telnet communication latency</w:t>
      </w:r>
    </w:p>
    <w:p w:rsidR="00A11FED" w:rsidRPr="00A11FED" w:rsidRDefault="00A11FED" w:rsidP="00552AC4">
      <w:pPr>
        <w:pStyle w:val="ListParagraph"/>
        <w:numPr>
          <w:ilvl w:val="0"/>
          <w:numId w:val="20"/>
        </w:numPr>
        <w:rPr>
          <w:u w:val="single"/>
        </w:rPr>
      </w:pPr>
      <w:r>
        <w:t>Identified and fixed inconsistencies between code and test procedures</w:t>
      </w:r>
    </w:p>
    <w:p w:rsidR="00A11FED" w:rsidRPr="00A11FED" w:rsidRDefault="00A11FED" w:rsidP="00552AC4">
      <w:pPr>
        <w:pStyle w:val="ListParagraph"/>
        <w:numPr>
          <w:ilvl w:val="0"/>
          <w:numId w:val="20"/>
        </w:numPr>
        <w:rPr>
          <w:u w:val="single"/>
        </w:rPr>
      </w:pPr>
      <w:r>
        <w:t xml:space="preserve">Improved </w:t>
      </w:r>
      <w:r w:rsidR="00946006">
        <w:t>message/debug logging</w:t>
      </w:r>
      <w:r>
        <w:t xml:space="preserve"> to increase consistency and human readability</w:t>
      </w:r>
    </w:p>
    <w:p w:rsidR="00512242" w:rsidRPr="00512242" w:rsidRDefault="00A11FED" w:rsidP="00512242">
      <w:pPr>
        <w:pStyle w:val="ListParagraph"/>
        <w:numPr>
          <w:ilvl w:val="0"/>
          <w:numId w:val="20"/>
        </w:numPr>
        <w:rPr>
          <w:u w:val="single"/>
        </w:rPr>
      </w:pPr>
      <w:r>
        <w:t>Wrote a signification number of tests from scratch</w:t>
      </w:r>
    </w:p>
    <w:p w:rsidR="00205F3A" w:rsidRDefault="00830F2A" w:rsidP="00205F3A">
      <w:pPr>
        <w:rPr>
          <w:u w:val="single"/>
        </w:rPr>
      </w:pPr>
      <w:r>
        <w:rPr>
          <w:noProof/>
          <w:u w:val="single"/>
        </w:rPr>
        <mc:AlternateContent>
          <mc:Choice Requires="wpg">
            <w:drawing>
              <wp:anchor distT="0" distB="0" distL="114300" distR="114300" simplePos="0" relativeHeight="251721216" behindDoc="0" locked="0" layoutInCell="1" allowOverlap="1" wp14:anchorId="3DDDA8DD" wp14:editId="7BA3FF12">
                <wp:simplePos x="0" y="0"/>
                <wp:positionH relativeFrom="column">
                  <wp:posOffset>3622675</wp:posOffset>
                </wp:positionH>
                <wp:positionV relativeFrom="paragraph">
                  <wp:posOffset>273900</wp:posOffset>
                </wp:positionV>
                <wp:extent cx="2365211" cy="802640"/>
                <wp:effectExtent l="0" t="0" r="0" b="0"/>
                <wp:wrapSquare wrapText="bothSides"/>
                <wp:docPr id="422" name="Group 422"/>
                <wp:cNvGraphicFramePr/>
                <a:graphic xmlns:a="http://schemas.openxmlformats.org/drawingml/2006/main">
                  <a:graphicData uri="http://schemas.microsoft.com/office/word/2010/wordprocessingGroup">
                    <wpg:wgp>
                      <wpg:cNvGrpSpPr/>
                      <wpg:grpSpPr>
                        <a:xfrm>
                          <a:off x="0" y="0"/>
                          <a:ext cx="2365211" cy="802640"/>
                          <a:chOff x="0" y="0"/>
                          <a:chExt cx="2365211" cy="802640"/>
                        </a:xfrm>
                      </wpg:grpSpPr>
                      <pic:pic xmlns:pic="http://schemas.openxmlformats.org/drawingml/2006/picture">
                        <pic:nvPicPr>
                          <pic:cNvPr id="419" name="Picture 419" descr="Jama-Logo.png (362×36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7238"/>
                            <a:ext cx="716280" cy="714375"/>
                          </a:xfrm>
                          <a:prstGeom prst="rect">
                            <a:avLst/>
                          </a:prstGeom>
                          <a:noFill/>
                          <a:ln>
                            <a:noFill/>
                          </a:ln>
                        </pic:spPr>
                      </pic:pic>
                      <pic:pic xmlns:pic="http://schemas.openxmlformats.org/drawingml/2006/picture">
                        <pic:nvPicPr>
                          <pic:cNvPr id="420" name="Picture 420" descr="IA0AE7ST.png (327×32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H="1" flipV="1">
                            <a:off x="715797" y="0"/>
                            <a:ext cx="802640" cy="802640"/>
                          </a:xfrm>
                          <a:prstGeom prst="rect">
                            <a:avLst/>
                          </a:prstGeom>
                          <a:noFill/>
                          <a:ln>
                            <a:noFill/>
                          </a:ln>
                        </pic:spPr>
                      </pic:pic>
                      <pic:pic xmlns:pic="http://schemas.openxmlformats.org/drawingml/2006/picture">
                        <pic:nvPicPr>
                          <pic:cNvPr id="421" name="Picture 421" descr="tortoisesvn-logo.gif (264×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69531" y="219290"/>
                            <a:ext cx="995680" cy="531495"/>
                          </a:xfrm>
                          <a:prstGeom prst="rect">
                            <a:avLst/>
                          </a:prstGeom>
                          <a:noFill/>
                          <a:ln>
                            <a:noFill/>
                          </a:ln>
                        </pic:spPr>
                      </pic:pic>
                    </wpg:wgp>
                  </a:graphicData>
                </a:graphic>
              </wp:anchor>
            </w:drawing>
          </mc:Choice>
          <mc:Fallback>
            <w:pict>
              <v:group w14:anchorId="42E0411F" id="Group 422" o:spid="_x0000_s1026" style="position:absolute;margin-left:285.25pt;margin-top:21.55pt;width:186.25pt;height:63.2pt;z-index:251721216" coordsize="23652,802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alt="Jama-Logo.png (362×361)" style="position:absolute;top:372;width:7162;height:7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iD3FAAAA3AAAAA8AAABkcnMvZG93bnJldi54bWxEj0FrwkAUhO8F/8PyhF6kblJF2tRVbKGt&#10;NzHx4PGRfSYh2bchu01Sf31XEHocZuYbZr0dTSN66lxlWUE8j0AQ51ZXXCg4ZZ9PLyCcR9bYWCYF&#10;v+Rgu5k8rDHRduAj9akvRICwS1BB6X2bSOnykgy6uW2Jg3exnUEfZFdI3eEQ4KaRz1G0kgYrDgsl&#10;tvRRUl6nP0bBO9ZSc36+Zs3X0sb1bHGox2+lHqfj7g2Ep9H/h+/tvVawjF/hdiYc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LYg9xQAAANwAAAAPAAAAAAAAAAAAAAAA&#10;AJ8CAABkcnMvZG93bnJldi54bWxQSwUGAAAAAAQABAD3AAAAkQMAAAAA&#10;">
                  <v:imagedata r:id="rId17" o:title="Jama-Logo"/>
                  <v:path arrowok="t"/>
                </v:shape>
                <v:shape id="Picture 420" o:spid="_x0000_s1028" type="#_x0000_t75" alt="IA0AE7ST.png (327×327)" style="position:absolute;left:7157;width:8027;height:8026;rotation:18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WWjBAAAA3AAAAA8AAABkcnMvZG93bnJldi54bWxET02LwjAQvS/4H8IIXpY1VWSRahRRBA+C&#10;W1vY69CMbbGZlCTa+u/NYWGPj/e93g6mFU9yvrGsYDZNQBCXVjdcKSjy49cShA/IGlvLpOBFHrab&#10;0ccaU217zuh5DZWIIexTVFCH0KVS+rImg35qO+LI3awzGCJ0ldQO+xhuWjlPkm9psOHYUGNH+5rK&#10;+/VhFGSyOLj+nC0f53z/e8k+8+JnkSs1GQ+7FYhAQ/gX/7lPWsFiHufH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2WWjBAAAA3AAAAA8AAAAAAAAAAAAAAAAAnwIA&#10;AGRycy9kb3ducmV2LnhtbFBLBQYAAAAABAAEAPcAAACNAwAAAAA=&#10;">
                  <v:imagedata r:id="rId18" o:title="IA0AE7ST"/>
                  <v:path arrowok="t"/>
                </v:shape>
                <v:shape id="Picture 421" o:spid="_x0000_s1029" type="#_x0000_t75" alt="tortoisesvn-logo.gif (264×141)" style="position:absolute;left:13695;top:2192;width:9957;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WazFAAAA3AAAAA8AAABkcnMvZG93bnJldi54bWxEj0GLwjAUhO+C/yE8wZum6lpKNYosCMKu&#10;oFUQb4/m2Rabl9JktfvvzcKCx2FmvmGW687U4kGtqywrmIwjEMS51RUXCs6n7SgB4TyyxtoyKfgl&#10;B+tVv7fEVNsnH+mR+UIECLsUFZTeN6mULi/JoBvbhjh4N9sa9EG2hdQtPgPc1HIaRbE0WHFYKLGh&#10;z5Lye/ZjFNTuax/f48P2GsXVZZ7vvrPZOVFqOOg2CxCeOv8O/7d3WsHHdAJ/Z8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lmsxQAAANwAAAAPAAAAAAAAAAAAAAAA&#10;AJ8CAABkcnMvZG93bnJldi54bWxQSwUGAAAAAAQABAD3AAAAkQMAAAAA&#10;">
                  <v:imagedata r:id="rId19" o:title="tortoisesvn-logo"/>
                  <v:path arrowok="t"/>
                </v:shape>
                <w10:wrap type="square"/>
              </v:group>
            </w:pict>
          </mc:Fallback>
        </mc:AlternateContent>
      </w:r>
      <w:r w:rsidR="00205F3A">
        <w:rPr>
          <w:u w:val="single"/>
        </w:rPr>
        <w:t>Tools and Techniques</w:t>
      </w:r>
    </w:p>
    <w:p w:rsidR="00205F3A" w:rsidRPr="00205F3A" w:rsidRDefault="00205F3A" w:rsidP="00205F3A">
      <w:pPr>
        <w:pStyle w:val="ListParagraph"/>
        <w:numPr>
          <w:ilvl w:val="0"/>
          <w:numId w:val="21"/>
        </w:numPr>
        <w:rPr>
          <w:u w:val="single"/>
        </w:rPr>
      </w:pPr>
      <w:r>
        <w:t>Agile software development method</w:t>
      </w:r>
      <w:r w:rsidRPr="00205F3A">
        <w:t xml:space="preserve"> </w:t>
      </w:r>
    </w:p>
    <w:p w:rsidR="00205F3A" w:rsidRPr="00205F3A" w:rsidRDefault="00660929" w:rsidP="00205F3A">
      <w:pPr>
        <w:pStyle w:val="ListParagraph"/>
        <w:numPr>
          <w:ilvl w:val="0"/>
          <w:numId w:val="21"/>
        </w:numPr>
        <w:rPr>
          <w:u w:val="single"/>
        </w:rPr>
      </w:pPr>
      <w:r>
        <w:t>Tortoise</w:t>
      </w:r>
      <w:r w:rsidR="00205F3A">
        <w:t xml:space="preserve"> SVN (software version control)</w:t>
      </w:r>
    </w:p>
    <w:p w:rsidR="00205F3A" w:rsidRPr="00205F3A" w:rsidRDefault="00205F3A" w:rsidP="00205F3A">
      <w:pPr>
        <w:pStyle w:val="ListParagraph"/>
        <w:numPr>
          <w:ilvl w:val="0"/>
          <w:numId w:val="21"/>
        </w:numPr>
        <w:rPr>
          <w:u w:val="single"/>
        </w:rPr>
      </w:pPr>
      <w:proofErr w:type="spellStart"/>
      <w:r>
        <w:t>Atlassian</w:t>
      </w:r>
      <w:proofErr w:type="spellEnd"/>
      <w:r>
        <w:t xml:space="preserve"> JIRA (Issue tracking)</w:t>
      </w:r>
    </w:p>
    <w:p w:rsidR="00205F3A" w:rsidRPr="00205F3A" w:rsidRDefault="00205F3A" w:rsidP="00205F3A">
      <w:pPr>
        <w:pStyle w:val="ListParagraph"/>
        <w:numPr>
          <w:ilvl w:val="0"/>
          <w:numId w:val="21"/>
        </w:numPr>
        <w:rPr>
          <w:u w:val="single"/>
        </w:rPr>
      </w:pPr>
      <w:r>
        <w:t>JAMA (Product Development/Requirement Tracking)</w:t>
      </w:r>
    </w:p>
    <w:p w:rsidR="00205F3A" w:rsidRDefault="00205F3A" w:rsidP="00E8787F">
      <w:pPr>
        <w:pStyle w:val="ListParagraph"/>
        <w:numPr>
          <w:ilvl w:val="0"/>
          <w:numId w:val="21"/>
        </w:numPr>
      </w:pPr>
      <w:proofErr w:type="spellStart"/>
      <w:r>
        <w:t>Atlassian</w:t>
      </w:r>
      <w:proofErr w:type="spellEnd"/>
      <w:r>
        <w:t xml:space="preserve"> Bamboo (</w:t>
      </w:r>
      <w:r w:rsidRPr="00205F3A">
        <w:t>continuous integration</w:t>
      </w:r>
      <w:r>
        <w:t>/code automation)</w:t>
      </w:r>
      <w:r w:rsidRPr="00205F3A">
        <w:t xml:space="preserve"> </w:t>
      </w:r>
    </w:p>
    <w:p w:rsidR="00205F3A" w:rsidRDefault="00205F3A" w:rsidP="00205F3A"/>
    <w:p w:rsidR="00512242" w:rsidRDefault="00512242" w:rsidP="00F66276">
      <w:pPr>
        <w:pStyle w:val="Heading1"/>
      </w:pPr>
      <w:r>
        <w:rPr>
          <w:noProof/>
          <w:sz w:val="36"/>
        </w:rPr>
        <mc:AlternateContent>
          <mc:Choice Requires="wps">
            <w:drawing>
              <wp:anchor distT="0" distB="0" distL="114300" distR="114300" simplePos="0" relativeHeight="251717120" behindDoc="0" locked="0" layoutInCell="1" allowOverlap="1" wp14:anchorId="5D7D5F1B" wp14:editId="2DB67B88">
                <wp:simplePos x="0" y="0"/>
                <wp:positionH relativeFrom="margin">
                  <wp:posOffset>-428625</wp:posOffset>
                </wp:positionH>
                <wp:positionV relativeFrom="paragraph">
                  <wp:posOffset>-141869</wp:posOffset>
                </wp:positionV>
                <wp:extent cx="6315740" cy="0"/>
                <wp:effectExtent l="38100" t="38100" r="27940" b="95250"/>
                <wp:wrapNone/>
                <wp:docPr id="417" name="Straight Connector 417"/>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C090FD9" id="Straight Connector 417" o:spid="_x0000_s1026" style="position:absolute;z-index:251717120;visibility:visible;mso-wrap-style:square;mso-wrap-distance-left:9pt;mso-wrap-distance-top:0;mso-wrap-distance-right:9pt;mso-wrap-distance-bottom:0;mso-position-horizontal:absolute;mso-position-horizontal-relative:margin;mso-position-vertical:absolute;mso-position-vertical-relative:text" from="-33.75pt,-11.15pt" to="463.5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" strokecolor="#0f6fc6 [3204]" strokeweight="3pt">
                <v:stroke dashstyle="dash"/>
                <v:shadow on="t" color="black" opacity=".5" origin=",-.5" offset="0"/>
                <w10:wrap anchorx="margin"/>
              </v:line>
            </w:pict>
          </mc:Fallback>
        </mc:AlternateContent>
      </w:r>
      <w:r>
        <w:t>Misuse Test Fixture</w:t>
      </w:r>
    </w:p>
    <w:p w:rsidR="001F092A" w:rsidRDefault="00F66276" w:rsidP="00B33240">
      <w:pPr>
        <w:jc w:val="both"/>
      </w:pPr>
      <w:r>
        <w:rPr>
          <w:noProof/>
        </w:rPr>
        <w:drawing>
          <wp:anchor distT="0" distB="0" distL="114300" distR="114300" simplePos="0" relativeHeight="251722240" behindDoc="0" locked="0" layoutInCell="1" allowOverlap="1" wp14:anchorId="046D5E68" wp14:editId="72CB8176">
            <wp:simplePos x="0" y="0"/>
            <wp:positionH relativeFrom="margin">
              <wp:posOffset>323850</wp:posOffset>
            </wp:positionH>
            <wp:positionV relativeFrom="paragraph">
              <wp:posOffset>858701</wp:posOffset>
            </wp:positionV>
            <wp:extent cx="4837814" cy="2408268"/>
            <wp:effectExtent l="0" t="0" r="127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7814" cy="2408268"/>
                    </a:xfrm>
                    <a:prstGeom prst="rect">
                      <a:avLst/>
                    </a:prstGeom>
                    <a:noFill/>
                    <a:ln>
                      <a:noFill/>
                    </a:ln>
                  </pic:spPr>
                </pic:pic>
              </a:graphicData>
            </a:graphic>
          </wp:anchor>
        </w:drawing>
      </w:r>
      <w:r w:rsidR="00512242">
        <w:t>A small portion of my time was spend designing a misuse test fixture for a medical device.  The test fixture simulates someone putting the device in the back pocket of their pants and repeatedly sitting o</w:t>
      </w:r>
      <w:r>
        <w:t>n it.  I was</w:t>
      </w:r>
      <w:r w:rsidR="00512242">
        <w:t xml:space="preserve"> responsible for the design of this fixture</w:t>
      </w:r>
      <w:r w:rsidR="00205F3A">
        <w:t xml:space="preserve"> and even sewed the sling that the device sits in</w:t>
      </w:r>
      <w:r w:rsidR="00512242">
        <w:t>.</w:t>
      </w:r>
      <w:r>
        <w:t xml:space="preserve">  The medical device is covered due to the confidentiality of the project.</w:t>
      </w:r>
    </w:p>
    <w:p w:rsidR="001F092A" w:rsidRPr="001F092A" w:rsidRDefault="00512242" w:rsidP="00512242">
      <w:pPr>
        <w:jc w:val="center"/>
      </w:pPr>
      <w:r>
        <w:t xml:space="preserve">Solid model of the test fixture (left).  </w:t>
      </w:r>
      <w:r w:rsidR="00205F3A">
        <w:t>Fully fabricated unit and silicone pad (… I didn’t choose the color) (right).</w:t>
      </w:r>
    </w:p>
    <w:p w:rsidR="00EC39DF" w:rsidRDefault="005F7908" w:rsidP="005F3B8D">
      <w:pPr>
        <w:pStyle w:val="Heading1"/>
        <w:rPr>
          <w:sz w:val="36"/>
        </w:rPr>
      </w:pPr>
      <w:r w:rsidRPr="005F782A">
        <w:rPr>
          <w:sz w:val="36"/>
        </w:rPr>
        <w:lastRenderedPageBreak/>
        <w:t xml:space="preserve"> </w:t>
      </w:r>
      <w:bookmarkStart w:id="3" w:name="_Toc408056157"/>
    </w:p>
    <w:p w:rsidR="005C0F56" w:rsidRPr="005F782A" w:rsidRDefault="00146678" w:rsidP="005F3B8D">
      <w:pPr>
        <w:pStyle w:val="Heading1"/>
        <w:rPr>
          <w:sz w:val="36"/>
        </w:rPr>
      </w:pPr>
      <w:r w:rsidRPr="005F782A">
        <w:rPr>
          <w:sz w:val="36"/>
        </w:rPr>
        <w:t>Seljan Company</w:t>
      </w:r>
      <w:bookmarkEnd w:id="3"/>
      <w:r w:rsidR="00221621">
        <w:rPr>
          <w:sz w:val="36"/>
        </w:rPr>
        <w:t xml:space="preserve"> </w:t>
      </w:r>
      <w:r w:rsidR="00C60519">
        <w:rPr>
          <w:sz w:val="36"/>
        </w:rPr>
        <w:t>Internship</w:t>
      </w:r>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146678" w:rsidTr="0022162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Position:</w:t>
            </w:r>
          </w:p>
        </w:tc>
        <w:tc>
          <w:tcPr>
            <w:tcW w:w="3506" w:type="dxa"/>
          </w:tcPr>
          <w:p w:rsidR="00146678" w:rsidRPr="00C431D0" w:rsidRDefault="00146678" w:rsidP="005F7908">
            <w:pPr>
              <w:jc w:val="right"/>
              <w:cnfStyle w:val="100000000000" w:firstRow="1" w:lastRow="0" w:firstColumn="0" w:lastColumn="0" w:oddVBand="0" w:evenVBand="0" w:oddHBand="0" w:evenHBand="0" w:firstRowFirstColumn="0" w:firstRowLastColumn="0" w:lastRowFirstColumn="0" w:lastRowLastColumn="0"/>
              <w:rPr>
                <w:b w:val="0"/>
              </w:rPr>
            </w:pPr>
            <w:r w:rsidRPr="00C431D0">
              <w:rPr>
                <w:b w:val="0"/>
              </w:rPr>
              <w:t>Mechanical Design Intern</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146678" w:rsidP="005F7908">
            <w:r>
              <w:t>Duration:</w:t>
            </w:r>
          </w:p>
        </w:tc>
        <w:tc>
          <w:tcPr>
            <w:tcW w:w="3506" w:type="dxa"/>
          </w:tcPr>
          <w:p w:rsidR="00146678" w:rsidRDefault="00C431D0" w:rsidP="005F7908">
            <w:pPr>
              <w:jc w:val="right"/>
              <w:cnfStyle w:val="000000100000" w:firstRow="0" w:lastRow="0" w:firstColumn="0" w:lastColumn="0" w:oddVBand="0" w:evenVBand="0" w:oddHBand="1" w:evenHBand="0" w:firstRowFirstColumn="0" w:firstRowLastColumn="0" w:lastRowFirstColumn="0" w:lastRowLastColumn="0"/>
            </w:pPr>
            <w:r>
              <w:t>During College Breaks            Summer 2013 – Winter 2015</w:t>
            </w:r>
          </w:p>
        </w:tc>
      </w:tr>
      <w:tr w:rsidR="00146678" w:rsidTr="00221621">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Group Setting:</w:t>
            </w:r>
          </w:p>
        </w:tc>
        <w:tc>
          <w:tcPr>
            <w:tcW w:w="3506" w:type="dxa"/>
          </w:tcPr>
          <w:p w:rsidR="00146678" w:rsidRDefault="00C431D0" w:rsidP="005F7908">
            <w:pPr>
              <w:jc w:val="right"/>
              <w:cnfStyle w:val="000000000000" w:firstRow="0" w:lastRow="0" w:firstColumn="0" w:lastColumn="0" w:oddVBand="0" w:evenVBand="0" w:oddHBand="0" w:evenHBand="0" w:firstRowFirstColumn="0" w:firstRowLastColumn="0" w:lastRowFirstColumn="0" w:lastRowLastColumn="0"/>
            </w:pPr>
            <w:r>
              <w:t>Mostly Independent with occasional assistance from upper management</w:t>
            </w:r>
            <w:r w:rsidR="00221621">
              <w:t xml:space="preserve"> and engineers</w:t>
            </w:r>
            <w:r>
              <w:t xml:space="preserve"> </w:t>
            </w:r>
          </w:p>
        </w:tc>
      </w:tr>
      <w:tr w:rsidR="00146678" w:rsidTr="0022162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146678" w:rsidRDefault="00C431D0" w:rsidP="005F7908">
            <w:r>
              <w:t>Responsibilities:</w:t>
            </w:r>
          </w:p>
        </w:tc>
        <w:tc>
          <w:tcPr>
            <w:tcW w:w="3506" w:type="dxa"/>
          </w:tcPr>
          <w:p w:rsidR="00146678" w:rsidRDefault="00C431D0" w:rsidP="00221621">
            <w:pPr>
              <w:jc w:val="right"/>
              <w:cnfStyle w:val="000000100000" w:firstRow="0" w:lastRow="0" w:firstColumn="0" w:lastColumn="0" w:oddVBand="0" w:evenVBand="0" w:oddHBand="1" w:evenHBand="0" w:firstRowFirstColumn="0" w:firstRowLastColumn="0" w:lastRowFirstColumn="0" w:lastRowLastColumn="0"/>
            </w:pPr>
            <w:r>
              <w:t>Every aspect of projects, from initial design to final implementation</w:t>
            </w:r>
          </w:p>
        </w:tc>
      </w:tr>
    </w:tbl>
    <w:p w:rsidR="00C82485" w:rsidRDefault="00EC39DF">
      <w:r>
        <w:rPr>
          <w:noProof/>
          <w:sz w:val="36"/>
        </w:rPr>
        <mc:AlternateContent>
          <mc:Choice Requires="wps">
            <w:drawing>
              <wp:anchor distT="0" distB="0" distL="114300" distR="114300" simplePos="0" relativeHeight="251674112" behindDoc="0" locked="0" layoutInCell="1" allowOverlap="1" wp14:anchorId="170822DB" wp14:editId="2E2DE8C7">
                <wp:simplePos x="0" y="0"/>
                <wp:positionH relativeFrom="margin">
                  <wp:align>center</wp:align>
                </wp:positionH>
                <wp:positionV relativeFrom="paragraph">
                  <wp:posOffset>1558290</wp:posOffset>
                </wp:positionV>
                <wp:extent cx="6315740" cy="0"/>
                <wp:effectExtent l="38100" t="38100" r="27940" b="95250"/>
                <wp:wrapNone/>
                <wp:docPr id="10" name="Straight Connector 10"/>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47236DE" id="Straight Connector 10" o:spid="_x0000_s1026" style="position:absolute;z-index:251674112;visibility:visible;mso-wrap-style:square;mso-wrap-distance-left:9pt;mso-wrap-distance-top:0;mso-wrap-distance-right:9pt;mso-wrap-distance-bottom:0;mso-position-horizontal:center;mso-position-horizontal-relative:margin;mso-position-vertical:absolute;mso-position-vertical-relative:text" from="0,122.7pt" to="497.3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" strokecolor="#0f6fc6 [3204]" strokeweight="3pt">
                <v:stroke dashstyle="dash"/>
                <v:shadow on="t" color="black" opacity=".5" origin=",-.5" offset="0"/>
                <w10:wrap anchorx="margin"/>
              </v:line>
            </w:pict>
          </mc:Fallback>
        </mc:AlternateContent>
      </w:r>
      <w:r w:rsidRPr="005F7908">
        <w:rPr>
          <w:noProof/>
          <w:sz w:val="36"/>
        </w:rPr>
        <w:drawing>
          <wp:anchor distT="0" distB="0" distL="114300" distR="114300" simplePos="0" relativeHeight="251664896" behindDoc="1" locked="0" layoutInCell="1" allowOverlap="1" wp14:anchorId="34CCFFD9" wp14:editId="377FFD2D">
            <wp:simplePos x="0" y="0"/>
            <wp:positionH relativeFrom="column">
              <wp:posOffset>3559175</wp:posOffset>
            </wp:positionH>
            <wp:positionV relativeFrom="paragraph">
              <wp:posOffset>490220</wp:posOffset>
            </wp:positionV>
            <wp:extent cx="2331720" cy="264795"/>
            <wp:effectExtent l="0" t="0" r="0" b="1905"/>
            <wp:wrapTight wrapText="bothSides">
              <wp:wrapPolygon edited="0">
                <wp:start x="0" y="0"/>
                <wp:lineTo x="0" y="17094"/>
                <wp:lineTo x="3529" y="20201"/>
                <wp:lineTo x="4588" y="20201"/>
                <wp:lineTo x="21353" y="1709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720" cy="264795"/>
                    </a:xfrm>
                    <a:prstGeom prst="rect">
                      <a:avLst/>
                    </a:prstGeom>
                  </pic:spPr>
                </pic:pic>
              </a:graphicData>
            </a:graphic>
            <wp14:sizeRelH relativeFrom="page">
              <wp14:pctWidth>0</wp14:pctWidth>
            </wp14:sizeRelH>
            <wp14:sizeRelV relativeFrom="page">
              <wp14:pctHeight>0</wp14:pctHeight>
            </wp14:sizeRelV>
          </wp:anchor>
        </w:drawing>
      </w:r>
      <w:r w:rsidR="005F7908">
        <w:br w:type="textWrapping" w:clear="all"/>
      </w:r>
    </w:p>
    <w:p w:rsidR="00A32E05" w:rsidRPr="00A32E05" w:rsidRDefault="005F7908" w:rsidP="00A32E05">
      <w:pPr>
        <w:pStyle w:val="Heading1"/>
      </w:pPr>
      <w:bookmarkStart w:id="4" w:name="_Toc407991574"/>
      <w:bookmarkStart w:id="5" w:name="_Toc408056158"/>
      <w:r>
        <w:t>Powder Coating</w:t>
      </w:r>
      <w:r w:rsidR="00221621">
        <w:t xml:space="preserve"> Operation</w:t>
      </w:r>
      <w:bookmarkEnd w:id="4"/>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A32E05">
        <w:trPr>
          <w:trHeight w:val="294"/>
        </w:trPr>
        <w:tc>
          <w:tcPr>
            <w:tcW w:w="2829" w:type="dxa"/>
          </w:tcPr>
          <w:p w:rsidR="00A32E05" w:rsidRDefault="00A32E05" w:rsidP="004B5E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$50,000</w:t>
            </w:r>
          </w:p>
        </w:tc>
      </w:tr>
      <w:tr w:rsidR="00A32E05" w:rsidTr="00A32E05">
        <w:trPr>
          <w:trHeight w:val="276"/>
        </w:trPr>
        <w:tc>
          <w:tcPr>
            <w:tcW w:w="2829" w:type="dxa"/>
          </w:tcPr>
          <w:p w:rsidR="00A32E05" w:rsidRDefault="00A32E05" w:rsidP="00A32E05">
            <w:pPr>
              <w:pStyle w:val="NoSpacing"/>
              <w:rPr>
                <w:b/>
              </w:rPr>
            </w:pPr>
            <w:r w:rsidRPr="004B5E16">
              <w:rPr>
                <w:b/>
              </w:rPr>
              <w:t xml:space="preserve">Project Length: </w:t>
            </w:r>
          </w:p>
        </w:tc>
        <w:tc>
          <w:tcPr>
            <w:tcW w:w="1491" w:type="dxa"/>
          </w:tcPr>
          <w:p w:rsidR="00A32E05" w:rsidRPr="00A32E05" w:rsidRDefault="00A32E05" w:rsidP="00A32E05">
            <w:pPr>
              <w:pStyle w:val="NoSpacing"/>
              <w:jc w:val="right"/>
            </w:pPr>
            <w:r w:rsidRPr="00A32E05">
              <w:t>3 months</w:t>
            </w:r>
          </w:p>
        </w:tc>
      </w:tr>
      <w:tr w:rsidR="00A32E05" w:rsidTr="00A32E05">
        <w:trPr>
          <w:trHeight w:val="294"/>
        </w:trPr>
        <w:tc>
          <w:tcPr>
            <w:tcW w:w="2829" w:type="dxa"/>
          </w:tcPr>
          <w:p w:rsidR="00A32E05" w:rsidRDefault="00A32E05" w:rsidP="004B5E16">
            <w:pPr>
              <w:pStyle w:val="NoSpacing"/>
              <w:rPr>
                <w:b/>
              </w:rPr>
            </w:pPr>
            <w:r>
              <w:rPr>
                <w:b/>
              </w:rPr>
              <w:t>Period:</w:t>
            </w:r>
          </w:p>
        </w:tc>
        <w:tc>
          <w:tcPr>
            <w:tcW w:w="1491" w:type="dxa"/>
          </w:tcPr>
          <w:p w:rsidR="00A32E05" w:rsidRPr="00A32E05" w:rsidRDefault="00A32E05" w:rsidP="00A32E05">
            <w:pPr>
              <w:pStyle w:val="NoSpacing"/>
              <w:jc w:val="right"/>
            </w:pPr>
            <w:r w:rsidRPr="00A32E05">
              <w:t>Summer 2013</w:t>
            </w:r>
          </w:p>
        </w:tc>
      </w:tr>
    </w:tbl>
    <w:p w:rsidR="004B5E16" w:rsidRPr="004B5E16" w:rsidRDefault="004B5E16" w:rsidP="004B5E16">
      <w:pPr>
        <w:pStyle w:val="NoSpacing"/>
        <w:rPr>
          <w:b/>
        </w:rPr>
      </w:pPr>
    </w:p>
    <w:p w:rsidR="00221621" w:rsidRDefault="00221621" w:rsidP="004B5E16">
      <w:pPr>
        <w:ind w:firstLine="360"/>
      </w:pPr>
      <w:r>
        <w:t xml:space="preserve">For my first </w:t>
      </w:r>
      <w:r w:rsidR="00F66276">
        <w:t>project</w:t>
      </w:r>
      <w:r>
        <w:t xml:space="preserve"> as an intern at Seljan Company, I was tasked with setting up the infrastructure that would allow them to begin powder coating their products.</w:t>
      </w:r>
    </w:p>
    <w:p w:rsidR="004B5E16" w:rsidRPr="004B5E16" w:rsidRDefault="004B5E16" w:rsidP="004B5E16">
      <w:pPr>
        <w:rPr>
          <w:u w:val="single"/>
        </w:rPr>
      </w:pPr>
      <w:r w:rsidRPr="004B5E16">
        <w:rPr>
          <w:u w:val="single"/>
        </w:rPr>
        <w:t>Project Details</w:t>
      </w:r>
    </w:p>
    <w:p w:rsidR="00221621" w:rsidRPr="00221621" w:rsidRDefault="00221621" w:rsidP="00552AC4">
      <w:pPr>
        <w:pStyle w:val="NoSpacing"/>
        <w:numPr>
          <w:ilvl w:val="0"/>
          <w:numId w:val="13"/>
        </w:numPr>
      </w:pPr>
      <w:r w:rsidRPr="00221621">
        <w:t xml:space="preserve">Researched process and </w:t>
      </w:r>
      <w:r w:rsidR="00552AC4">
        <w:t>o</w:t>
      </w:r>
      <w:r w:rsidR="00552AC4" w:rsidRPr="00221621">
        <w:t>btained quotes</w:t>
      </w:r>
      <w:r w:rsidR="00552AC4">
        <w:t xml:space="preserve"> from </w:t>
      </w:r>
      <w:r w:rsidRPr="00221621">
        <w:t>equipment</w:t>
      </w:r>
      <w:r w:rsidR="00804BFE">
        <w:t xml:space="preserve"> and consumables</w:t>
      </w:r>
      <w:r w:rsidRPr="00221621">
        <w:t xml:space="preserve"> suppliers</w:t>
      </w:r>
    </w:p>
    <w:p w:rsidR="00221621" w:rsidRPr="00221621" w:rsidRDefault="00221621" w:rsidP="004B5E16">
      <w:pPr>
        <w:pStyle w:val="NoSpacing"/>
        <w:numPr>
          <w:ilvl w:val="0"/>
          <w:numId w:val="13"/>
        </w:numPr>
      </w:pPr>
      <w:r w:rsidRPr="00221621">
        <w:t>Presented plan to upper management for approval</w:t>
      </w:r>
    </w:p>
    <w:p w:rsidR="004B5E16" w:rsidRPr="00221621" w:rsidRDefault="00221621" w:rsidP="004B5E16">
      <w:pPr>
        <w:pStyle w:val="NoSpacing"/>
        <w:numPr>
          <w:ilvl w:val="0"/>
          <w:numId w:val="13"/>
        </w:numPr>
      </w:pPr>
      <w:r w:rsidRPr="00221621">
        <w:t>Designed and built steam cleaning booth</w:t>
      </w:r>
      <w:r w:rsidR="00552AC4">
        <w:t xml:space="preserve"> and mobile racking</w:t>
      </w:r>
    </w:p>
    <w:p w:rsidR="00237BCD" w:rsidRDefault="00552AC4" w:rsidP="00552AC4">
      <w:pPr>
        <w:pStyle w:val="NoSpacing"/>
        <w:numPr>
          <w:ilvl w:val="0"/>
          <w:numId w:val="13"/>
        </w:numPr>
      </w:pPr>
      <w:r>
        <w:rPr>
          <w:noProof/>
        </w:rPr>
        <mc:AlternateContent>
          <mc:Choice Requires="wpg">
            <w:drawing>
              <wp:anchor distT="0" distB="0" distL="114300" distR="114300" simplePos="0" relativeHeight="251667968" behindDoc="0" locked="0" layoutInCell="1" allowOverlap="1" wp14:anchorId="07A3114E" wp14:editId="15DB837A">
                <wp:simplePos x="0" y="0"/>
                <wp:positionH relativeFrom="margin">
                  <wp:posOffset>238125</wp:posOffset>
                </wp:positionH>
                <wp:positionV relativeFrom="paragraph">
                  <wp:posOffset>371475</wp:posOffset>
                </wp:positionV>
                <wp:extent cx="4533900" cy="870585"/>
                <wp:effectExtent l="76200" t="76200" r="133350" b="139065"/>
                <wp:wrapTopAndBottom/>
                <wp:docPr id="416" name="Group 416"/>
                <wp:cNvGraphicFramePr/>
                <a:graphic xmlns:a="http://schemas.openxmlformats.org/drawingml/2006/main">
                  <a:graphicData uri="http://schemas.microsoft.com/office/word/2010/wordprocessingGroup">
                    <wpg:wgp>
                      <wpg:cNvGrpSpPr/>
                      <wpg:grpSpPr>
                        <a:xfrm>
                          <a:off x="0" y="0"/>
                          <a:ext cx="4533900" cy="870585"/>
                          <a:chOff x="0" y="0"/>
                          <a:chExt cx="6489799" cy="1821180"/>
                        </a:xfrm>
                      </wpg:grpSpPr>
                      <pic:pic xmlns:pic="http://schemas.openxmlformats.org/drawingml/2006/picture">
                        <pic:nvPicPr>
                          <pic:cNvPr id="4" name="Picture 4" descr="E:\Laptop Files\Work Pictures\IMG_20140113_144944_868.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253839" y="0"/>
                            <a:ext cx="3235960"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 name="Picture 5" descr="C:\Users\Andy\Desktop\Steam booth solid model.bmp"/>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745" cy="18211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78947E6E" id="Group 416" o:spid="_x0000_s1026" style="position:absolute;margin-left:18.75pt;margin-top:29.25pt;width:357pt;height:68.55pt;z-index:251667968;mso-position-horizontal-relative:margin;mso-width-relative:margin;mso-height-relative:margin" coordsize="64897,182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">
                <v:shape id="Picture 4" o:spid="_x0000_s1027" type="#_x0000_t75" style="position:absolute;left:32538;width:32359;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mPwHCAAAA2gAAAA8AAABkcnMvZG93bnJldi54bWxEj0+LwjAUxO+C3yE8wZumLiJLNYoIgqe1&#10;/gHZ27N5ttXmpTZR47ffLCzscZiZ3zCzRTC1eFLrKssKRsMEBHFudcWFguNhPfgE4TyyxtoyKXiT&#10;g8W825lhqu2Ld/Tc+0JECLsUFZTeN6mULi/JoBvahjh6F9sa9FG2hdQtviLc1PIjSSbSYMVxocSG&#10;ViXlt/3DKMju9w1PjuH6TV/n2+HUZOG0zZTq98JyCsJT8P/hv/ZGKxjD75V4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Jj8BwgAAANoAAAAPAAAAAAAAAAAAAAAAAJ8C&#10;AABkcnMvZG93bnJldi54bWxQSwUGAAAAAAQABAD3AAAAjgMAAAAA&#10;" stroked="t" strokecolor="#0f6fc6 [3204]" strokeweight="3pt">
                  <v:stroke endcap="square"/>
                  <v:imagedata r:id="rId24" o:title="IMG_20140113_144944_868"/>
                  <v:shadow on="t" color="black" opacity="28180f" origin="-.5,-.5" offset=".74836mm,.74836mm"/>
                  <v:path arrowok="t"/>
                </v:shape>
                <v:shape id="Picture 5" o:spid="_x0000_s1028" type="#_x0000_t75" style="position:absolute;width:29127;height:1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MwG2+AAAA2gAAAA8AAABkcnMvZG93bnJldi54bWxEj80KwjAQhO+C7xBW8KapgkWrUUQRvfoD&#10;XpdmbavNpjZR69sbQfA4zMw3zGzRmFI8qXaFZQWDfgSCOLW64EzB6bjpjUE4j6yxtEwK3uRgMW+3&#10;Zpho++I9PQ8+EwHCLkEFufdVIqVLczLo+rYiDt7F1gZ9kHUmdY2vADelHEZRLA0WHBZyrGiVU3o7&#10;PIyCyXljza04NinH59Uwvq+ryfaqVLfTLKcgPDX+H/61d1rBCL5Xwg2Q8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1MwG2+AAAA2gAAAA8AAAAAAAAAAAAAAAAAnwIAAGRy&#10;cy9kb3ducmV2LnhtbFBLBQYAAAAABAAEAPcAAACKAwAAAAA=&#10;" stroked="t" strokecolor="#0f6fc6 [3204]" strokeweight="3pt">
                  <v:stroke endcap="square"/>
                  <v:imagedata r:id="rId25" o:title="Steam booth solid model"/>
                  <v:shadow on="t" color="black" opacity="28180f" origin="-.5,-.5" offset=".74836mm,.74836mm"/>
                  <v:path arrowok="t"/>
                </v:shape>
                <w10:wrap type="topAndBottom" anchorx="margin"/>
              </v:group>
            </w:pict>
          </mc:Fallback>
        </mc:AlternateContent>
      </w:r>
      <w:r w:rsidR="00221621" w:rsidRPr="00221621">
        <w:t>Lead team to assemble powder coating oven and powder application booth</w:t>
      </w:r>
    </w:p>
    <w:p w:rsidR="00237BCD" w:rsidRDefault="00EC39DF" w:rsidP="005F782A">
      <w:pPr>
        <w:jc w:val="center"/>
      </w:pPr>
      <w:r>
        <w:rPr>
          <w:noProof/>
        </w:rPr>
        <mc:AlternateContent>
          <mc:Choice Requires="wpg">
            <w:drawing>
              <wp:anchor distT="0" distB="0" distL="114300" distR="114300" simplePos="0" relativeHeight="251673088" behindDoc="0" locked="0" layoutInCell="1" allowOverlap="1" wp14:anchorId="25ED467E" wp14:editId="1AB6110A">
                <wp:simplePos x="0" y="0"/>
                <wp:positionH relativeFrom="margin">
                  <wp:align>center</wp:align>
                </wp:positionH>
                <wp:positionV relativeFrom="paragraph">
                  <wp:posOffset>1736725</wp:posOffset>
                </wp:positionV>
                <wp:extent cx="3362325" cy="946767"/>
                <wp:effectExtent l="76200" t="76200" r="142875" b="139700"/>
                <wp:wrapNone/>
                <wp:docPr id="11" name="Group 11"/>
                <wp:cNvGraphicFramePr/>
                <a:graphic xmlns:a="http://schemas.openxmlformats.org/drawingml/2006/main">
                  <a:graphicData uri="http://schemas.microsoft.com/office/word/2010/wordprocessingGroup">
                    <wpg:wgp>
                      <wpg:cNvGrpSpPr/>
                      <wpg:grpSpPr>
                        <a:xfrm>
                          <a:off x="0" y="0"/>
                          <a:ext cx="3362325" cy="946767"/>
                          <a:chOff x="0" y="0"/>
                          <a:chExt cx="6342868" cy="1786255"/>
                        </a:xfrm>
                      </wpg:grpSpPr>
                      <pic:pic xmlns:pic="http://schemas.openxmlformats.org/drawingml/2006/picture">
                        <pic:nvPicPr>
                          <pic:cNvPr id="6" name="Picture 6" descr="C:\Users\Owner\Desktop\Work Pictures\IMG_20140113_145156_163.jpg"/>
                          <pic:cNvPicPr>
                            <a:picLocks noChangeAspect="1"/>
                          </pic:cNvPicPr>
                        </pic:nvPicPr>
                        <pic:blipFill rotWithShape="1">
                          <a:blip r:embed="rId26" cstate="print">
                            <a:extLst>
                              <a:ext uri="{28A0092B-C50C-407E-A947-70E740481C1C}">
                                <a14:useLocalDpi xmlns:a14="http://schemas.microsoft.com/office/drawing/2010/main" val="0"/>
                              </a:ext>
                            </a:extLst>
                          </a:blip>
                          <a:srcRect r="18873"/>
                          <a:stretch/>
                        </pic:blipFill>
                        <pic:spPr bwMode="auto">
                          <a:xfrm>
                            <a:off x="0" y="0"/>
                            <a:ext cx="257492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8" name="Picture 8" descr="C:\Users\Owner\Desktop\Work Pictures\IMG_20140113_145259_187.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68503" y="0"/>
                            <a:ext cx="3174365" cy="17862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12E969E" id="Group 11" o:spid="_x0000_s1026" style="position:absolute;margin-left:0;margin-top:136.75pt;width:264.75pt;height:74.55pt;z-index:251673088;mso-position-horizontal:center;mso-position-horizontal-relative:margin;mso-width-relative:margin;mso-height-relative:margin" coordsize="63428,17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">
                <v:shape id="Picture 6" o:spid="_x0000_s1027" type="#_x0000_t75" style="position:absolute;width:2574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cwprAAAAA2gAAAA8AAABkcnMvZG93bnJldi54bWxEj0GLwjAUhO/C/ofwFvYiNnUF2a1GEUFQ&#10;b9Zlz4/m2dQ2L6WJWv+9EQSPw8x8w8yXvW3ElTpfOVYwTlIQxIXTFZcK/o6b0Q8IH5A1No5JwZ08&#10;LBcfgzlm2t34QNc8lCJC2GeowITQZlL6wpBFn7iWOHon11kMUXal1B3eItw28jtNp9JixXHBYEtr&#10;Q0WdX6yCttTNeU+T4S7v683/tja/BR6U+vrsVzMQgfrwDr/aW61gCs8r8Qb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9zCmsAAAADaAAAADwAAAAAAAAAAAAAAAACfAgAA&#10;ZHJzL2Rvd25yZXYueG1sUEsFBgAAAAAEAAQA9wAAAIwDAAAAAA==&#10;" stroked="t" strokecolor="#0f6fc6 [3204]" strokeweight="3pt">
                  <v:stroke endcap="square"/>
                  <v:imagedata r:id="rId28" o:title="IMG_20140113_145156_163" cropright="12369f"/>
                  <v:shadow on="t" color="black" opacity="28180f" origin="-.5,-.5" offset=".74836mm,.74836mm"/>
                  <v:path arrowok="t"/>
                </v:shape>
                <v:shape id="Picture 8" o:spid="_x0000_s1028" type="#_x0000_t75" style="position:absolute;left:31685;width:31743;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C/CAAAA2gAAAA8AAABkcnMvZG93bnJldi54bWxET7tuwjAU3SvxD9ZFYitOMtASMFEAgWiX&#10;lpfEeBVfkoj4OooNpH9fD5U6Hp33POtNIx7UudqygngcgSAurK65VHA6bl7fQTiPrLGxTAp+yEG2&#10;GLzMMdX2yXt6HHwpQgi7FBVU3replK6oyKAb25Y4cFfbGfQBdqXUHT5DuGlkEkUTabDm0FBhS6uK&#10;itvhbhR87baf8XKynp42b+7je12fk/xyVmo07PMZCE+9/xf/uXdaQdgaroQb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ZgvwgAAANoAAAAPAAAAAAAAAAAAAAAAAJ8C&#10;AABkcnMvZG93bnJldi54bWxQSwUGAAAAAAQABAD3AAAAjgMAAAAA&#10;" stroked="t" strokecolor="#0f6fc6 [3204]" strokeweight="3pt">
                  <v:stroke endcap="square"/>
                  <v:imagedata r:id="rId29" o:title="IMG_20140113_145259_187"/>
                  <v:shadow on="t" color="black" opacity="28180f" origin="-.5,-.5" offset=".74836mm,.74836mm"/>
                  <v:path arrowok="t"/>
                </v:shape>
                <w10:wrap anchorx="margin"/>
              </v:group>
            </w:pict>
          </mc:Fallback>
        </mc:AlternateContent>
      </w:r>
      <w:r w:rsidR="005F782A">
        <w:t xml:space="preserve">Solid model of steam booth and end result.  The square </w:t>
      </w:r>
      <w:r w:rsidR="004E3FC2">
        <w:t>ductwork</w:t>
      </w:r>
      <w:r w:rsidR="005F782A">
        <w:t xml:space="preserve"> leading to t</w:t>
      </w:r>
      <w:r w:rsidR="00C60519">
        <w:t xml:space="preserve">he ceiling is connected to an </w:t>
      </w:r>
      <w:r w:rsidR="005F782A">
        <w:t>existing exhaust fan</w:t>
      </w:r>
      <w:r w:rsidR="00C60519">
        <w:t>, for steam removal</w:t>
      </w:r>
      <w:r w:rsidR="005F782A">
        <w:t>.</w:t>
      </w:r>
    </w:p>
    <w:p w:rsidR="00237BCD" w:rsidRDefault="00237BCD" w:rsidP="005F7908"/>
    <w:p w:rsidR="009D32B2" w:rsidRPr="00804BFE" w:rsidRDefault="009D32B2" w:rsidP="005F7908">
      <w:pPr>
        <w:rPr>
          <w:sz w:val="32"/>
        </w:rPr>
      </w:pPr>
    </w:p>
    <w:p w:rsidR="00804BFE" w:rsidRDefault="00804BFE" w:rsidP="005F7908"/>
    <w:p w:rsidR="004B5E16" w:rsidRPr="00A32E05" w:rsidRDefault="004B5E16" w:rsidP="00804BFE">
      <w:pPr>
        <w:jc w:val="center"/>
      </w:pPr>
      <w:r>
        <w:t>Images showing the 8’x</w:t>
      </w:r>
      <w:r w:rsidR="00EA31F8">
        <w:t>10’x8</w:t>
      </w:r>
      <w:r w:rsidR="002D74C7">
        <w:t>’ powder coating oven</w:t>
      </w:r>
      <w:r>
        <w:t xml:space="preserve">, as well as the powder </w:t>
      </w:r>
      <w:r w:rsidR="00C60519">
        <w:t xml:space="preserve">application </w:t>
      </w:r>
      <w:r>
        <w:t>booth</w:t>
      </w:r>
      <w:r w:rsidR="00A32E05">
        <w:t xml:space="preserve">, powder </w:t>
      </w:r>
      <w:r w:rsidR="002D74C7">
        <w:t xml:space="preserve">application </w:t>
      </w:r>
      <w:r w:rsidR="00A32E05">
        <w:t xml:space="preserve">gun, and </w:t>
      </w:r>
      <w:r w:rsidR="00C60519">
        <w:t xml:space="preserve">adjustable </w:t>
      </w:r>
      <w:r w:rsidR="002D74C7">
        <w:t>cart.</w:t>
      </w:r>
    </w:p>
    <w:p w:rsidR="004B5E16" w:rsidRDefault="009D32B2" w:rsidP="00A32E05">
      <w:pPr>
        <w:pStyle w:val="Heading1"/>
      </w:pPr>
      <w:bookmarkStart w:id="6" w:name="_Toc407991575"/>
      <w:bookmarkStart w:id="7" w:name="_Toc408056159"/>
      <w:r>
        <w:rPr>
          <w:noProof/>
          <w:sz w:val="36"/>
        </w:rPr>
        <w:lastRenderedPageBreak/>
        <mc:AlternateContent>
          <mc:Choice Requires="wps">
            <w:drawing>
              <wp:anchor distT="0" distB="0" distL="114300" distR="114300" simplePos="0" relativeHeight="251676160" behindDoc="0" locked="0" layoutInCell="1" allowOverlap="1" wp14:anchorId="2160C135" wp14:editId="17E0D1C4">
                <wp:simplePos x="0" y="0"/>
                <wp:positionH relativeFrom="margin">
                  <wp:posOffset>-428625</wp:posOffset>
                </wp:positionH>
                <wp:positionV relativeFrom="paragraph">
                  <wp:posOffset>-104140</wp:posOffset>
                </wp:positionV>
                <wp:extent cx="6315740" cy="0"/>
                <wp:effectExtent l="38100" t="38100" r="27940" b="95250"/>
                <wp:wrapNone/>
                <wp:docPr id="12" name="Straight Connector 12"/>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E0D6A80" id="Straight Connector 12" o:spid="_x0000_s1026" style="position:absolute;z-index:251676160;visibility:visible;mso-wrap-style:square;mso-wrap-distance-left:9pt;mso-wrap-distance-top:0;mso-wrap-distance-right:9pt;mso-wrap-distance-bottom:0;mso-position-horizontal:absolute;mso-position-horizontal-relative:margin;mso-position-vertical:absolute;mso-position-vertical-relative:text" from="-33.75pt,-8.2pt" to="463.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" strokecolor="#0f6fc6 [3204]" strokeweight="3pt">
                <v:stroke dashstyle="dash"/>
                <v:shadow on="t" color="black" opacity=".5" origin=",-.5" offset="0"/>
                <w10:wrap anchorx="margin"/>
              </v:line>
            </w:pict>
          </mc:Fallback>
        </mc:AlternateContent>
      </w:r>
      <w:r w:rsidR="00D70BCB">
        <w:t>Conveyor S</w:t>
      </w:r>
      <w:r w:rsidR="004B5E16">
        <w:t>ystem</w:t>
      </w:r>
      <w:bookmarkEnd w:id="6"/>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A32E05" w:rsidTr="006E6716">
        <w:trPr>
          <w:trHeight w:val="294"/>
        </w:trPr>
        <w:tc>
          <w:tcPr>
            <w:tcW w:w="2829" w:type="dxa"/>
          </w:tcPr>
          <w:p w:rsidR="00A32E05" w:rsidRDefault="00A32E05" w:rsidP="006E6716">
            <w:pPr>
              <w:pStyle w:val="NoSpacing"/>
              <w:rPr>
                <w:b/>
              </w:rPr>
            </w:pPr>
            <w:r w:rsidRPr="004B5E16">
              <w:rPr>
                <w:b/>
              </w:rPr>
              <w:t xml:space="preserve">Approximate Project Cost:  </w:t>
            </w:r>
          </w:p>
        </w:tc>
        <w:tc>
          <w:tcPr>
            <w:tcW w:w="1491" w:type="dxa"/>
          </w:tcPr>
          <w:p w:rsidR="00A32E05" w:rsidRPr="00A32E05" w:rsidRDefault="00A32E05" w:rsidP="00A32E05">
            <w:pPr>
              <w:pStyle w:val="NoSpacing"/>
              <w:jc w:val="right"/>
            </w:pPr>
            <w:r w:rsidRPr="00A32E05">
              <w:t>$</w:t>
            </w:r>
            <w:r>
              <w:t>2,500</w:t>
            </w:r>
          </w:p>
        </w:tc>
      </w:tr>
      <w:tr w:rsidR="00A32E05" w:rsidTr="006E6716">
        <w:trPr>
          <w:trHeight w:val="276"/>
        </w:trPr>
        <w:tc>
          <w:tcPr>
            <w:tcW w:w="2829" w:type="dxa"/>
          </w:tcPr>
          <w:p w:rsidR="00A32E05" w:rsidRDefault="00A32E05" w:rsidP="006E6716">
            <w:pPr>
              <w:pStyle w:val="NoSpacing"/>
              <w:rPr>
                <w:b/>
              </w:rPr>
            </w:pPr>
            <w:r w:rsidRPr="004B5E16">
              <w:rPr>
                <w:b/>
              </w:rPr>
              <w:t xml:space="preserve">Project Length: </w:t>
            </w:r>
          </w:p>
        </w:tc>
        <w:tc>
          <w:tcPr>
            <w:tcW w:w="1491" w:type="dxa"/>
          </w:tcPr>
          <w:p w:rsidR="00A32E05" w:rsidRPr="00A32E05" w:rsidRDefault="00A32E05" w:rsidP="006E6716">
            <w:pPr>
              <w:pStyle w:val="NoSpacing"/>
              <w:jc w:val="right"/>
            </w:pPr>
            <w:r>
              <w:t>2</w:t>
            </w:r>
            <w:r w:rsidRPr="00A32E05">
              <w:t xml:space="preserve"> months</w:t>
            </w:r>
          </w:p>
        </w:tc>
      </w:tr>
      <w:tr w:rsidR="00A32E05" w:rsidTr="006E6716">
        <w:trPr>
          <w:trHeight w:val="294"/>
        </w:trPr>
        <w:tc>
          <w:tcPr>
            <w:tcW w:w="2829" w:type="dxa"/>
          </w:tcPr>
          <w:p w:rsidR="00A32E05" w:rsidRDefault="00A32E05" w:rsidP="006E6716">
            <w:pPr>
              <w:pStyle w:val="NoSpacing"/>
              <w:rPr>
                <w:b/>
              </w:rPr>
            </w:pPr>
            <w:r>
              <w:rPr>
                <w:b/>
              </w:rPr>
              <w:t>Period:</w:t>
            </w:r>
          </w:p>
        </w:tc>
        <w:tc>
          <w:tcPr>
            <w:tcW w:w="1491" w:type="dxa"/>
          </w:tcPr>
          <w:p w:rsidR="00A32E05" w:rsidRPr="00A32E05" w:rsidRDefault="00A32E05" w:rsidP="006E6716">
            <w:pPr>
              <w:pStyle w:val="NoSpacing"/>
              <w:jc w:val="right"/>
            </w:pPr>
            <w:r w:rsidRPr="00A32E05">
              <w:t>Summer 201</w:t>
            </w:r>
            <w:r>
              <w:t>4</w:t>
            </w:r>
          </w:p>
        </w:tc>
      </w:tr>
    </w:tbl>
    <w:p w:rsidR="004A38EF" w:rsidRPr="004A38EF" w:rsidRDefault="004A38EF" w:rsidP="009D32B2">
      <w:pPr>
        <w:ind w:firstLine="360"/>
        <w:rPr>
          <w:sz w:val="2"/>
        </w:rPr>
      </w:pPr>
    </w:p>
    <w:p w:rsidR="00A32E05" w:rsidRDefault="009D32B2" w:rsidP="00B33240">
      <w:pPr>
        <w:ind w:firstLine="360"/>
        <w:jc w:val="both"/>
      </w:pPr>
      <w:r>
        <w:t xml:space="preserve">For my second summer as an intern, I was in charge of creating a system that would remove metal stamping slugs from the back of several large punch presses.  </w:t>
      </w:r>
      <w:r w:rsidR="004E3045">
        <w:t>Prior to my arrival in the summer</w:t>
      </w:r>
      <w:r>
        <w:t>,</w:t>
      </w:r>
      <w:r w:rsidR="004443A8">
        <w:t xml:space="preserve"> </w:t>
      </w:r>
      <w:r w:rsidR="004E3045">
        <w:t xml:space="preserve">Seljan </w:t>
      </w:r>
      <w:r w:rsidR="004443A8">
        <w:t xml:space="preserve">Company </w:t>
      </w:r>
      <w:r w:rsidR="004E3045">
        <w:t>had bought two</w:t>
      </w:r>
      <w:r>
        <w:t xml:space="preserve"> </w:t>
      </w:r>
      <w:r w:rsidR="00C60519">
        <w:t>used industrial quality</w:t>
      </w:r>
      <w:r>
        <w:t xml:space="preserve"> conveyors</w:t>
      </w:r>
      <w:r w:rsidR="00C60519">
        <w:t>,</w:t>
      </w:r>
      <w:r>
        <w:t xml:space="preserve"> </w:t>
      </w:r>
      <w:r w:rsidR="004E3045">
        <w:t>totaling</w:t>
      </w:r>
      <w:r>
        <w:t xml:space="preserve"> around $5,000</w:t>
      </w:r>
      <w:r w:rsidR="00C60519">
        <w:t>,</w:t>
      </w:r>
      <w:r>
        <w:t xml:space="preserve"> with hopes of using them for this job.  It was quickly determined that these were not adequate for this specific job since the slugs would get jammed in the chain drive system, causing the conveyor to stop.  Instead of trying to modify these conveyors, I suggested that we build our own</w:t>
      </w:r>
      <w:r w:rsidR="004443A8">
        <w:t xml:space="preserve"> and</w:t>
      </w:r>
      <w:r w:rsidR="004E3045">
        <w:t xml:space="preserve"> promised that these would work better for this specific job than any commercially available system, and at a fraction of the cost.  After some reluctance, I was allowed the opportunity to build a prototype of the conveyors that I had suggested.</w:t>
      </w:r>
    </w:p>
    <w:p w:rsidR="00C60519" w:rsidRDefault="00C60519" w:rsidP="004443A8">
      <w:pPr>
        <w:rPr>
          <w:u w:val="single"/>
        </w:rPr>
      </w:pPr>
      <w:r>
        <w:rPr>
          <w:u w:val="single"/>
        </w:rPr>
        <w:t>Project Details</w:t>
      </w:r>
    </w:p>
    <w:p w:rsidR="00C60519" w:rsidRPr="00C0059E" w:rsidRDefault="00C60519" w:rsidP="00C0059E">
      <w:pPr>
        <w:pStyle w:val="NoSpacing"/>
        <w:numPr>
          <w:ilvl w:val="0"/>
          <w:numId w:val="19"/>
        </w:numPr>
        <w:rPr>
          <w:u w:val="single"/>
        </w:rPr>
      </w:pPr>
      <w:r>
        <w:t>Salvaged drive units from used conveyors</w:t>
      </w:r>
    </w:p>
    <w:p w:rsidR="00C0059E" w:rsidRPr="00C60519" w:rsidRDefault="00C0059E" w:rsidP="00C0059E">
      <w:pPr>
        <w:pStyle w:val="NoSpacing"/>
        <w:numPr>
          <w:ilvl w:val="0"/>
          <w:numId w:val="19"/>
        </w:numPr>
        <w:rPr>
          <w:u w:val="single"/>
        </w:rPr>
      </w:pPr>
      <w:r>
        <w:t xml:space="preserve">Purchased required </w:t>
      </w:r>
      <w:r w:rsidR="005524CD">
        <w:t>components</w:t>
      </w:r>
    </w:p>
    <w:p w:rsidR="00C0059E" w:rsidRPr="00C0059E" w:rsidRDefault="00C60519" w:rsidP="00C0059E">
      <w:pPr>
        <w:pStyle w:val="NoSpacing"/>
        <w:numPr>
          <w:ilvl w:val="0"/>
          <w:numId w:val="19"/>
        </w:numPr>
        <w:rPr>
          <w:u w:val="single"/>
        </w:rPr>
      </w:pPr>
      <w:r>
        <w:t>Designed two custom conveyors</w:t>
      </w:r>
      <w:r w:rsidR="00C0059E">
        <w:t xml:space="preserve"> to move slugs into recycling bin</w:t>
      </w:r>
    </w:p>
    <w:p w:rsidR="00C60519" w:rsidRPr="00804BFE" w:rsidRDefault="00C0059E" w:rsidP="00C0059E">
      <w:pPr>
        <w:pStyle w:val="NoSpacing"/>
        <w:numPr>
          <w:ilvl w:val="0"/>
          <w:numId w:val="19"/>
        </w:numPr>
        <w:rPr>
          <w:u w:val="single"/>
        </w:rPr>
      </w:pPr>
      <w:r>
        <w:t>Assembled final units</w:t>
      </w:r>
    </w:p>
    <w:p w:rsidR="00804BFE" w:rsidRPr="00C0059E" w:rsidRDefault="00804BFE" w:rsidP="00804BFE">
      <w:pPr>
        <w:pStyle w:val="NoSpacing"/>
        <w:rPr>
          <w:u w:val="single"/>
        </w:rPr>
      </w:pPr>
    </w:p>
    <w:p w:rsidR="00EC431E" w:rsidRPr="004443A8" w:rsidRDefault="00EC431E" w:rsidP="00EC431E">
      <w:pPr>
        <w:rPr>
          <w:u w:val="single"/>
        </w:rPr>
      </w:pPr>
      <w:r w:rsidRPr="004E3045">
        <w:rPr>
          <w:u w:val="single"/>
        </w:rPr>
        <w:t>Project Highlights</w:t>
      </w:r>
    </w:p>
    <w:p w:rsidR="00EC431E" w:rsidRPr="004E3045" w:rsidRDefault="00EC431E" w:rsidP="00EC431E">
      <w:pPr>
        <w:pStyle w:val="NoSpacing"/>
        <w:numPr>
          <w:ilvl w:val="0"/>
          <w:numId w:val="13"/>
        </w:numPr>
      </w:pPr>
      <w:r w:rsidRPr="004E3045">
        <w:t>Have been r</w:t>
      </w:r>
      <w:r>
        <w:t>unning almost continuously for over 1 year</w:t>
      </w:r>
      <w:r w:rsidRPr="004E3045">
        <w:t xml:space="preserve"> without breaking down</w:t>
      </w:r>
    </w:p>
    <w:p w:rsidR="00804BFE" w:rsidRPr="004A38EF" w:rsidRDefault="00804BFE" w:rsidP="00804BFE">
      <w:pPr>
        <w:pStyle w:val="NoSpacing"/>
        <w:numPr>
          <w:ilvl w:val="0"/>
          <w:numId w:val="13"/>
        </w:numPr>
      </w:pPr>
      <w:r>
        <w:rPr>
          <w:noProof/>
        </w:rPr>
        <mc:AlternateContent>
          <mc:Choice Requires="wpg">
            <w:drawing>
              <wp:anchor distT="0" distB="0" distL="114300" distR="114300" simplePos="0" relativeHeight="251706880" behindDoc="0" locked="0" layoutInCell="1" allowOverlap="1" wp14:anchorId="664F650B" wp14:editId="0EE4418C">
                <wp:simplePos x="0" y="0"/>
                <wp:positionH relativeFrom="margin">
                  <wp:posOffset>-647700</wp:posOffset>
                </wp:positionH>
                <wp:positionV relativeFrom="paragraph">
                  <wp:posOffset>392430</wp:posOffset>
                </wp:positionV>
                <wp:extent cx="6718935" cy="1781175"/>
                <wp:effectExtent l="76200" t="76200" r="139065" b="142875"/>
                <wp:wrapTopAndBottom/>
                <wp:docPr id="31" name="Group 31"/>
                <wp:cNvGraphicFramePr/>
                <a:graphic xmlns:a="http://schemas.openxmlformats.org/drawingml/2006/main">
                  <a:graphicData uri="http://schemas.microsoft.com/office/word/2010/wordprocessingGroup">
                    <wpg:wgp>
                      <wpg:cNvGrpSpPr/>
                      <wpg:grpSpPr>
                        <a:xfrm>
                          <a:off x="0" y="0"/>
                          <a:ext cx="6718935" cy="1781175"/>
                          <a:chOff x="0" y="0"/>
                          <a:chExt cx="6718935" cy="178117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552825" y="0"/>
                            <a:ext cx="3166110" cy="178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017CACF4" id="Group 31" o:spid="_x0000_s1026" style="position:absolute;margin-left:-51pt;margin-top:30.9pt;width:529.05pt;height:140.25pt;z-index:251706880;mso-position-horizontal-relative:margin" coordsize="67189,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">
                <v:shape id="Picture 17" o:spid="_x0000_s1027" type="#_x0000_t75" style="position:absolute;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m+uu+AAAA2wAAAA8AAABkcnMvZG93bnJldi54bWxET8uqwjAQ3Qv+QxjBnaYKeqUaRQTBndhe&#10;fOyGZmyLzaQ0UevfG0FwN4fznMWqNZV4UONKywpGwwgEcWZ1ybmC/3Q7mIFwHlljZZkUvMjBatnt&#10;LDDW9skHeiQ+FyGEXYwKCu/rWEqXFWTQDW1NHLirbQz6AJtc6gafIdxUchxFU2mw5NBQYE2bgrJb&#10;cjcKIsItpudrejpXSTLdHy6n/DhRqt9r13MQnlr/E3/dOx3m/8Hnl3C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Tm+uu+AAAA2wAAAA8AAAAAAAAAAAAAAAAAnwIAAGRy&#10;cy9kb3ducmV2LnhtbFBLBQYAAAAABAAEAPcAAACKAwAAAAA=&#10;" stroked="t" strokecolor="#0f6fc6 [3204]" strokeweight="3pt">
                  <v:stroke endcap="square"/>
                  <v:imagedata r:id="rId32" o:title=""/>
                  <v:shadow on="t" color="black" opacity="28180f" origin="-.5,-.5" offset=".74836mm,.74836mm"/>
                  <v:path arrowok="t"/>
                </v:shape>
                <v:shape id="Picture 28" o:spid="_x0000_s1028" type="#_x0000_t75" style="position:absolute;left:35528;width:31661;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v83BAAAA2wAAAA8AAABkcnMvZG93bnJldi54bWxET02LwjAQvQv+hzCCF9F0iytSjSLKwi7u&#10;HraK56EZ22ozKU2s9d+bg+Dx8b6X685UoqXGlZYVfEwiEMSZ1SXnCo6Hr/EchPPIGivLpOBBDtar&#10;fm+JibZ3/qc29bkIIewSVFB4XydSuqwgg25ia+LAnW1j0AfY5FI3eA/hppJxFM2kwZJDQ4E1bQvK&#10;runNKGgfp79P3k/ns7gcpaNffbE/u51Sw0G3WYDw1Pm3+OX+1griMDZ8CT9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kv83BAAAA2wAAAA8AAAAAAAAAAAAAAAAAnwIA&#10;AGRycy9kb3ducmV2LnhtbFBLBQYAAAAABAAEAPcAAACNAwAAAAA=&#10;" stroked="t" strokecolor="#0f6fc6 [3204]" strokeweight="3pt">
                  <v:stroke endcap="square"/>
                  <v:imagedata r:id="rId33" o:title=""/>
                  <v:shadow on="t" color="black" opacity="28180f" origin="-.5,-.5" offset=".74836mm,.74836mm"/>
                  <v:path arrowok="t"/>
                </v:shape>
                <w10:wrap type="topAndBottom" anchorx="margin"/>
              </v:group>
            </w:pict>
          </mc:Fallback>
        </mc:AlternateContent>
      </w:r>
      <w:r w:rsidR="00EC431E" w:rsidRPr="004E3045">
        <w:t>Ha</w:t>
      </w:r>
      <w:r w:rsidR="00EC431E">
        <w:t>ve moved approximately 100</w:t>
      </w:r>
      <w:r w:rsidR="00EC431E" w:rsidRPr="004E3045">
        <w:t xml:space="preserve"> tons of slugs</w:t>
      </w:r>
    </w:p>
    <w:p w:rsidR="00441F8B" w:rsidRPr="00441F8B" w:rsidRDefault="00441F8B" w:rsidP="004A38EF">
      <w:pPr>
        <w:jc w:val="center"/>
        <w:rPr>
          <w:sz w:val="16"/>
        </w:rPr>
      </w:pPr>
      <w:r>
        <w:t>Show</w:t>
      </w:r>
      <w:r w:rsidR="000114ED">
        <w:t>s</w:t>
      </w:r>
      <w:r>
        <w:t xml:space="preserve"> the conveyor system removing slugs from the back of a 300 ton press break.  Prior to the creating of this system, the slugs fell on the floor and were removed using scoop shovels.</w:t>
      </w:r>
    </w:p>
    <w:p w:rsidR="00804BFE" w:rsidRDefault="00804BFE" w:rsidP="004443A8">
      <w:pPr>
        <w:pStyle w:val="Heading1"/>
      </w:pPr>
      <w:bookmarkStart w:id="8" w:name="_Toc407991576"/>
      <w:bookmarkStart w:id="9" w:name="_Toc408056160"/>
    </w:p>
    <w:p w:rsidR="004443A8" w:rsidRDefault="004A38EF" w:rsidP="004443A8">
      <w:pPr>
        <w:pStyle w:val="Heading1"/>
      </w:pPr>
      <w:r>
        <w:rPr>
          <w:noProof/>
          <w:sz w:val="36"/>
        </w:rPr>
        <mc:AlternateContent>
          <mc:Choice Requires="wps">
            <w:drawing>
              <wp:anchor distT="0" distB="0" distL="114300" distR="114300" simplePos="0" relativeHeight="251678208" behindDoc="0" locked="0" layoutInCell="1" allowOverlap="1" wp14:anchorId="6B4F6A83" wp14:editId="60B60778">
                <wp:simplePos x="0" y="0"/>
                <wp:positionH relativeFrom="margin">
                  <wp:posOffset>-428625</wp:posOffset>
                </wp:positionH>
                <wp:positionV relativeFrom="paragraph">
                  <wp:posOffset>67517</wp:posOffset>
                </wp:positionV>
                <wp:extent cx="6315740" cy="0"/>
                <wp:effectExtent l="38100" t="38100" r="27940" b="95250"/>
                <wp:wrapNone/>
                <wp:docPr id="13" name="Straight Connector 13"/>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F20510F" id="Straight Connector 13" o:spid="_x0000_s1026" style="position:absolute;z-index:251678208;visibility:visible;mso-wrap-style:square;mso-wrap-distance-left:9pt;mso-wrap-distance-top:0;mso-wrap-distance-right:9pt;mso-wrap-distance-bottom:0;mso-position-horizontal:absolute;mso-position-horizontal-relative:margin;mso-position-vertical:absolute;mso-position-vertical-relative:text" from="-33.75pt,5.3pt" to="463.5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" strokecolor="#0f6fc6 [3204]" strokeweight="3pt">
                <v:stroke dashstyle="dash"/>
                <v:shadow on="t" color="black" opacity=".5" origin=",-.5" offset="0"/>
                <w10:wrap anchorx="margin"/>
              </v:line>
            </w:pict>
          </mc:Fallback>
        </mc:AlternateContent>
      </w:r>
      <w:r w:rsidR="004443A8">
        <w:t>Pallet Construction Operation</w:t>
      </w:r>
      <w:bookmarkEnd w:id="8"/>
      <w:bookmarkEnd w:id="9"/>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4443A8" w:rsidTr="004443A8">
        <w:trPr>
          <w:trHeight w:val="276"/>
        </w:trPr>
        <w:tc>
          <w:tcPr>
            <w:tcW w:w="2829" w:type="dxa"/>
          </w:tcPr>
          <w:p w:rsidR="004443A8" w:rsidRDefault="004443A8" w:rsidP="004443A8">
            <w:pPr>
              <w:pStyle w:val="NoSpacing"/>
              <w:rPr>
                <w:b/>
              </w:rPr>
            </w:pPr>
            <w:r w:rsidRPr="004B5E16">
              <w:rPr>
                <w:b/>
              </w:rPr>
              <w:t xml:space="preserve">Project Length: </w:t>
            </w:r>
          </w:p>
        </w:tc>
        <w:tc>
          <w:tcPr>
            <w:tcW w:w="1491" w:type="dxa"/>
          </w:tcPr>
          <w:p w:rsidR="004443A8" w:rsidRPr="00A32E05" w:rsidRDefault="004443A8" w:rsidP="004443A8">
            <w:pPr>
              <w:pStyle w:val="NoSpacing"/>
              <w:jc w:val="right"/>
            </w:pPr>
            <w:r>
              <w:t>3</w:t>
            </w:r>
            <w:r w:rsidRPr="00A32E05">
              <w:t xml:space="preserve"> </w:t>
            </w:r>
            <w:r>
              <w:t>weeks</w:t>
            </w:r>
          </w:p>
        </w:tc>
      </w:tr>
      <w:tr w:rsidR="004443A8" w:rsidTr="004443A8">
        <w:trPr>
          <w:trHeight w:val="294"/>
        </w:trPr>
        <w:tc>
          <w:tcPr>
            <w:tcW w:w="2829" w:type="dxa"/>
          </w:tcPr>
          <w:p w:rsidR="004443A8" w:rsidRDefault="004443A8" w:rsidP="004443A8">
            <w:pPr>
              <w:pStyle w:val="NoSpacing"/>
              <w:rPr>
                <w:b/>
              </w:rPr>
            </w:pPr>
            <w:r>
              <w:rPr>
                <w:b/>
              </w:rPr>
              <w:t>Period:</w:t>
            </w:r>
          </w:p>
        </w:tc>
        <w:tc>
          <w:tcPr>
            <w:tcW w:w="1491" w:type="dxa"/>
          </w:tcPr>
          <w:p w:rsidR="004443A8" w:rsidRPr="00A32E05" w:rsidRDefault="004443A8" w:rsidP="004443A8">
            <w:pPr>
              <w:pStyle w:val="NoSpacing"/>
              <w:jc w:val="right"/>
            </w:pPr>
            <w:r>
              <w:t>Winter 2013</w:t>
            </w:r>
          </w:p>
        </w:tc>
      </w:tr>
    </w:tbl>
    <w:p w:rsidR="004443A8" w:rsidRDefault="004443A8" w:rsidP="005F7908">
      <w:r>
        <w:br w:type="textWrapping" w:clear="all"/>
      </w:r>
    </w:p>
    <w:p w:rsidR="00D477C1" w:rsidRDefault="004443A8" w:rsidP="00B33240">
      <w:pPr>
        <w:jc w:val="both"/>
      </w:pPr>
      <w:r>
        <w:tab/>
        <w:t>Seljan Company had recently began producing specific parts in such volume that the cost of purchasing pallets from a supplier was becoming quite expensive.  Therefore, over winter break I was tasked with creating a process and the equipment necessary to construct these specific pallets.</w:t>
      </w:r>
      <w:r w:rsidR="00D477C1">
        <w:t xml:space="preserve"> I d</w:t>
      </w:r>
      <w:r w:rsidR="008422EA">
        <w:t xml:space="preserve">esigned and built </w:t>
      </w:r>
      <w:r w:rsidR="00D477C1">
        <w:t xml:space="preserve">an adjustable </w:t>
      </w:r>
      <w:r w:rsidR="00A76246">
        <w:t>assembly</w:t>
      </w:r>
      <w:r w:rsidR="008422EA">
        <w:t xml:space="preserve"> fixture, </w:t>
      </w:r>
      <w:r w:rsidR="00D477C1">
        <w:t xml:space="preserve">a </w:t>
      </w:r>
      <w:r w:rsidR="008422EA">
        <w:t xml:space="preserve">saw table </w:t>
      </w:r>
      <w:r w:rsidR="00D477C1">
        <w:t>with easily adjustable end stop, and saw horses for this project.</w:t>
      </w:r>
    </w:p>
    <w:p w:rsidR="00992D2A" w:rsidRPr="00237BCD" w:rsidRDefault="005010C1" w:rsidP="005F7908">
      <w:r>
        <w:rPr>
          <w:noProof/>
        </w:rPr>
        <mc:AlternateContent>
          <mc:Choice Requires="wpg">
            <w:drawing>
              <wp:anchor distT="0" distB="0" distL="114300" distR="114300" simplePos="0" relativeHeight="251681280" behindDoc="0" locked="0" layoutInCell="1" allowOverlap="1" wp14:anchorId="6B3A2B5B" wp14:editId="319E30F4">
                <wp:simplePos x="0" y="0"/>
                <wp:positionH relativeFrom="margin">
                  <wp:align>center</wp:align>
                </wp:positionH>
                <wp:positionV relativeFrom="paragraph">
                  <wp:posOffset>457835</wp:posOffset>
                </wp:positionV>
                <wp:extent cx="6657975" cy="1612265"/>
                <wp:effectExtent l="76200" t="76200" r="142875" b="140335"/>
                <wp:wrapTopAndBottom/>
                <wp:docPr id="18" name="Group 18"/>
                <wp:cNvGraphicFramePr/>
                <a:graphic xmlns:a="http://schemas.openxmlformats.org/drawingml/2006/main">
                  <a:graphicData uri="http://schemas.microsoft.com/office/word/2010/wordprocessingGroup">
                    <wpg:wgp>
                      <wpg:cNvGrpSpPr/>
                      <wpg:grpSpPr>
                        <a:xfrm>
                          <a:off x="0" y="0"/>
                          <a:ext cx="6657975" cy="1612265"/>
                          <a:chOff x="0" y="0"/>
                          <a:chExt cx="6657975" cy="1612265"/>
                        </a:xfrm>
                      </wpg:grpSpPr>
                      <pic:pic xmlns:pic="http://schemas.openxmlformats.org/drawingml/2006/picture">
                        <pic:nvPicPr>
                          <pic:cNvPr id="9" name="Picture 9" descr="C:\Users\Andy\AppData\Local\Microsoft\Windows\INetCache\Content.Word\IMG_20141230_124943_109.jpg"/>
                          <pic:cNvPicPr>
                            <a:picLocks noChangeAspect="1"/>
                          </pic:cNvPicPr>
                        </pic:nvPicPr>
                        <pic:blipFill rotWithShape="1">
                          <a:blip r:embed="rId34" cstate="print">
                            <a:extLst>
                              <a:ext uri="{28A0092B-C50C-407E-A947-70E740481C1C}">
                                <a14:useLocalDpi xmlns:a14="http://schemas.microsoft.com/office/drawing/2010/main" val="0"/>
                              </a:ext>
                            </a:extLst>
                          </a:blip>
                          <a:srcRect t="9023" r="19296" b="21046"/>
                          <a:stretch/>
                        </pic:blipFill>
                        <pic:spPr bwMode="auto">
                          <a:xfrm>
                            <a:off x="0" y="0"/>
                            <a:ext cx="3305175" cy="1612265"/>
                          </a:xfrm>
                          <a:prstGeom prst="rect">
                            <a:avLst/>
                          </a:prstGeom>
                          <a:ln w="38100" cap="sq" cmpd="sng" algn="ctr">
                            <a:solidFill>
                              <a:srgbClr val="0F6FC6"/>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4" name="Picture 14" descr="C:\Users\Andy\AppData\Local\Microsoft\Windows\INetCache\Content.Word\IMG_20141230_125405_733.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790950" y="0"/>
                            <a:ext cx="2867025" cy="16122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60378AC" id="Group 18" o:spid="_x0000_s1026" style="position:absolute;margin-left:0;margin-top:36.05pt;width:524.25pt;height:126.95pt;z-index:251681280;mso-position-horizontal:center;mso-position-horizontal-relative:margin" coordsize="66579,16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">
                <v:shape id="Picture 9" o:spid="_x0000_s1027" type="#_x0000_t75" style="position:absolute;width:33051;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kAfrCAAAA2gAAAA8AAABkcnMvZG93bnJldi54bWxEj91qAjEUhO8LvkM4Qu9qVi9aXY0iUqU3&#10;xd8HOGyOm8XkZJtE3fbpG6HQy2FmvmFmi85ZcaMQG88KhoMCBHHldcO1gtNx/TIGEROyRuuZFHxT&#10;hMW89zTDUvs77+l2SLXIEI4lKjAptaWUsTLkMA58S5y9sw8OU5ahljrgPcOdlaOieJUOG84LBlta&#10;Gaouh6tTELe7xo7t5jrcRXP6/Nq8/bwvg1LP/W45BZGoS//hv/aHVjCBx5V8A+T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JAH6wgAAANoAAAAPAAAAAAAAAAAAAAAAAJ8C&#10;AABkcnMvZG93bnJldi54bWxQSwUGAAAAAAQABAD3AAAAjgMAAAAA&#10;" stroked="t" strokecolor="#0f6fc6" strokeweight="3pt">
                  <v:stroke endcap="square"/>
                  <v:imagedata r:id="rId36" o:title="IMG_20141230_124943_109" croptop="5913f" cropbottom="13793f" cropright="12646f"/>
                  <v:shadow on="t" color="black" opacity="28180f" origin="-.5,-.5" offset=".74836mm,.74836mm"/>
                  <v:path arrowok="t"/>
                </v:shape>
                <v:shape id="Picture 14" o:spid="_x0000_s1028" type="#_x0000_t75" style="position:absolute;left:37909;width:28670;height:1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m/BAAAA2wAAAA8AAABkcnMvZG93bnJldi54bWxET0trwkAQvgv9D8sUvOmmUkSiq2ih4kEE&#10;HwePY3ZMgtnZNDvV6K93CwVv8/E9ZzJrXaWu1ITSs4GPfgKKOPO25NzAYf/dG4EKgmyx8kwG7hRg&#10;Nn3rTDC1/sZbuu4kVzGEQ4oGCpE61TpkBTkMfV8TR+7sG4cSYZNr2+AthrtKD5JkqB2WHBsKrOmr&#10;oOyy+3UGtrI5Zj+L9fIsp7smebjVkgfGdN/b+RiUUCsv8b97ZeP8T/j7JR6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6m/BAAAA2wAAAA8AAAAAAAAAAAAAAAAAnwIA&#10;AGRycy9kb3ducmV2LnhtbFBLBQYAAAAABAAEAPcAAACNAwAAAAA=&#10;" stroked="t" strokecolor="#0f6fc6 [3204]" strokeweight="3pt">
                  <v:stroke endcap="square"/>
                  <v:imagedata r:id="rId37" o:title="IMG_20141230_125405_733"/>
                  <v:shadow on="t" color="black" opacity="28180f" origin="-.5,-.5" offset=".74836mm,.74836mm"/>
                  <v:path arrowok="t"/>
                </v:shape>
                <w10:wrap type="topAndBottom" anchorx="margin"/>
              </v:group>
            </w:pict>
          </mc:Fallback>
        </mc:AlternateContent>
      </w:r>
    </w:p>
    <w:p w:rsidR="00D477C1" w:rsidRDefault="00804BFE" w:rsidP="005524CD">
      <w:pPr>
        <w:jc w:val="center"/>
      </w:pPr>
      <w:r>
        <w:rPr>
          <w:noProof/>
          <w:sz w:val="36"/>
        </w:rPr>
        <mc:AlternateContent>
          <mc:Choice Requires="wps">
            <w:drawing>
              <wp:anchor distT="0" distB="0" distL="114300" distR="114300" simplePos="0" relativeHeight="251729408" behindDoc="0" locked="0" layoutInCell="1" allowOverlap="1" wp14:anchorId="5472229A" wp14:editId="39A64BFB">
                <wp:simplePos x="0" y="0"/>
                <wp:positionH relativeFrom="margin">
                  <wp:align>center</wp:align>
                </wp:positionH>
                <wp:positionV relativeFrom="paragraph">
                  <wp:posOffset>2247900</wp:posOffset>
                </wp:positionV>
                <wp:extent cx="6315740" cy="0"/>
                <wp:effectExtent l="38100" t="38100" r="66040" b="95250"/>
                <wp:wrapNone/>
                <wp:docPr id="454" name="Straight Connector 454"/>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3870A5A" id="Straight Connector 454" o:spid="_x0000_s1026" style="position:absolute;z-index:251729408;visibility:visible;mso-wrap-style:square;mso-wrap-distance-left:9pt;mso-wrap-distance-top:0;mso-wrap-distance-right:9pt;mso-wrap-distance-bottom:0;mso-position-horizontal:center;mso-position-horizontal-relative:margin;mso-position-vertical:absolute;mso-position-vertical-relative:text" from="0,177pt" to="497.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" strokecolor="#0f6fc6 [3204]" strokeweight="3pt">
                <v:shadow on="t" color="black" opacity=".5" origin=",-.5" offset="0"/>
                <w10:wrap anchorx="margin"/>
              </v:line>
            </w:pict>
          </mc:Fallback>
        </mc:AlternateContent>
      </w:r>
      <w:r w:rsidR="00D477C1">
        <w:t xml:space="preserve">Shows the pallet </w:t>
      </w:r>
      <w:r w:rsidR="00A76246">
        <w:t xml:space="preserve">assembly </w:t>
      </w:r>
      <w:r w:rsidR="00D477C1">
        <w:t>fixture and finish</w:t>
      </w:r>
      <w:r w:rsidR="00A76246">
        <w:t>ed pallets</w:t>
      </w:r>
      <w:r w:rsidR="00D477C1">
        <w:t>, as we</w:t>
      </w:r>
      <w:r w:rsidR="00A76246">
        <w:t>ll as the lumber sawing station.</w:t>
      </w:r>
    </w:p>
    <w:p w:rsidR="00D477C1" w:rsidRPr="005F782A" w:rsidRDefault="000D6C1B" w:rsidP="00D477C1">
      <w:pPr>
        <w:pStyle w:val="Heading1"/>
        <w:rPr>
          <w:sz w:val="36"/>
        </w:rPr>
      </w:pPr>
      <w:bookmarkStart w:id="10" w:name="_Toc408056161"/>
      <w:r>
        <w:rPr>
          <w:noProof/>
          <w:sz w:val="36"/>
        </w:rPr>
        <w:drawing>
          <wp:anchor distT="0" distB="0" distL="114300" distR="114300" simplePos="0" relativeHeight="251714048" behindDoc="0" locked="0" layoutInCell="1" allowOverlap="1" wp14:anchorId="567B08CB" wp14:editId="490D25CB">
            <wp:simplePos x="0" y="0"/>
            <wp:positionH relativeFrom="column">
              <wp:posOffset>3600450</wp:posOffset>
            </wp:positionH>
            <wp:positionV relativeFrom="paragraph">
              <wp:posOffset>467360</wp:posOffset>
            </wp:positionV>
            <wp:extent cx="2552065" cy="1216660"/>
            <wp:effectExtent l="38100" t="38100" r="38735" b="406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065" cy="121666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D477C1">
        <w:rPr>
          <w:sz w:val="36"/>
        </w:rPr>
        <w:t>Society of Automotive Engineers (SAE), Aero Design Team</w:t>
      </w:r>
      <w:bookmarkEnd w:id="10"/>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D477C1" w:rsidTr="006E6716">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Position:</w:t>
            </w:r>
          </w:p>
        </w:tc>
        <w:tc>
          <w:tcPr>
            <w:tcW w:w="3506" w:type="dxa"/>
          </w:tcPr>
          <w:p w:rsidR="00D477C1" w:rsidRPr="00C431D0" w:rsidRDefault="00D477C1" w:rsidP="006E6716">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 Electrical Engineer</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Duration:</w:t>
            </w:r>
          </w:p>
        </w:tc>
        <w:tc>
          <w:tcPr>
            <w:tcW w:w="3506" w:type="dxa"/>
          </w:tcPr>
          <w:p w:rsidR="00D477C1" w:rsidRDefault="00D477C1" w:rsidP="006E6716">
            <w:pPr>
              <w:jc w:val="right"/>
              <w:cnfStyle w:val="000000100000" w:firstRow="0" w:lastRow="0" w:firstColumn="0" w:lastColumn="0" w:oddVBand="0" w:evenVBand="0" w:oddHBand="1" w:evenHBand="0" w:firstRowFirstColumn="0" w:firstRowLastColumn="0" w:lastRowFirstColumn="0" w:lastRowLastColumn="0"/>
            </w:pPr>
            <w:r>
              <w:t>Fall 2014 - Present</w:t>
            </w:r>
          </w:p>
        </w:tc>
      </w:tr>
      <w:tr w:rsidR="00D477C1" w:rsidTr="006E6716">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Group Setting:</w:t>
            </w:r>
          </w:p>
        </w:tc>
        <w:tc>
          <w:tcPr>
            <w:tcW w:w="3506" w:type="dxa"/>
          </w:tcPr>
          <w:p w:rsidR="00D477C1" w:rsidRDefault="00D477C1" w:rsidP="006E6716">
            <w:pPr>
              <w:jc w:val="right"/>
              <w:cnfStyle w:val="000000000000" w:firstRow="0" w:lastRow="0" w:firstColumn="0" w:lastColumn="0" w:oddVBand="0" w:evenVBand="0" w:oddHBand="0" w:evenHBand="0" w:firstRowFirstColumn="0" w:firstRowLastColumn="0" w:lastRowFirstColumn="0" w:lastRowLastColumn="0"/>
            </w:pPr>
            <w:r>
              <w:t xml:space="preserve">Work as a team with freshman EE student  </w:t>
            </w:r>
          </w:p>
        </w:tc>
      </w:tr>
      <w:tr w:rsidR="00D477C1" w:rsidTr="006E6716">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D477C1" w:rsidRDefault="00D477C1" w:rsidP="006E6716">
            <w:r>
              <w:t>Responsibilities:</w:t>
            </w:r>
          </w:p>
        </w:tc>
        <w:tc>
          <w:tcPr>
            <w:tcW w:w="3506" w:type="dxa"/>
          </w:tcPr>
          <w:p w:rsidR="00D477C1" w:rsidRDefault="00EE113D" w:rsidP="006E6716">
            <w:pPr>
              <w:jc w:val="right"/>
              <w:cnfStyle w:val="000000100000" w:firstRow="0" w:lastRow="0" w:firstColumn="0" w:lastColumn="0" w:oddVBand="0" w:evenVBand="0" w:oddHBand="1" w:evenHBand="0" w:firstRowFirstColumn="0" w:firstRowLastColumn="0" w:lastRowFirstColumn="0" w:lastRowLastColumn="0"/>
            </w:pPr>
            <w:r>
              <w:t>Project management, communication with team, hardware/software design and construction</w:t>
            </w:r>
          </w:p>
        </w:tc>
      </w:tr>
    </w:tbl>
    <w:p w:rsidR="000D6C1B" w:rsidRDefault="000D6C1B" w:rsidP="00C82485">
      <w:pPr>
        <w:ind w:firstLine="360"/>
      </w:pPr>
    </w:p>
    <w:p w:rsidR="001D5D10" w:rsidRDefault="001D5D10" w:rsidP="004848AA">
      <w:pPr>
        <w:ind w:firstLine="360"/>
        <w:jc w:val="both"/>
      </w:pPr>
      <w:r>
        <w:t xml:space="preserve">SAE Aero is an international </w:t>
      </w:r>
      <w:r w:rsidR="00FF6454">
        <w:t>collegiate</w:t>
      </w:r>
      <w:r>
        <w:t xml:space="preserve"> design competition centered around the design and construction of an aircraft that is able to complete a specific mission.  In the spring 2015, our team competed in the Regular Class competition which has a goal of lifting the largest payload possible.  Our aircraft, which only weighed about 9 </w:t>
      </w:r>
      <w:proofErr w:type="spellStart"/>
      <w:r>
        <w:t>lbs</w:t>
      </w:r>
      <w:proofErr w:type="spellEnd"/>
      <w:r>
        <w:t>, was able to carry a static payload of 17lbs.</w:t>
      </w:r>
      <w:bookmarkStart w:id="11" w:name="_Toc407991578"/>
      <w:bookmarkStart w:id="12" w:name="_Toc408056162"/>
    </w:p>
    <w:p w:rsidR="00EE113D" w:rsidRDefault="00EE113D" w:rsidP="00EE113D">
      <w:pPr>
        <w:pStyle w:val="Heading1"/>
      </w:pPr>
      <w:r>
        <w:rPr>
          <w:noProof/>
          <w:sz w:val="36"/>
        </w:rPr>
        <w:lastRenderedPageBreak/>
        <mc:AlternateContent>
          <mc:Choice Requires="wps">
            <w:drawing>
              <wp:anchor distT="0" distB="0" distL="114300" distR="114300" simplePos="0" relativeHeight="251683328" behindDoc="0" locked="0" layoutInCell="1" allowOverlap="1" wp14:anchorId="58960BC1" wp14:editId="0F4DD930">
                <wp:simplePos x="0" y="0"/>
                <wp:positionH relativeFrom="margin">
                  <wp:posOffset>-428625</wp:posOffset>
                </wp:positionH>
                <wp:positionV relativeFrom="paragraph">
                  <wp:posOffset>-56515</wp:posOffset>
                </wp:positionV>
                <wp:extent cx="6315740" cy="0"/>
                <wp:effectExtent l="38100" t="38100" r="27940" b="95250"/>
                <wp:wrapNone/>
                <wp:docPr id="15" name="Straight Connector 15"/>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D97B5D9" id="Straight Connector 15" o:spid="_x0000_s1026" style="position:absolute;z-index:251683328;visibility:visible;mso-wrap-style:square;mso-wrap-distance-left:9pt;mso-wrap-distance-top:0;mso-wrap-distance-right:9pt;mso-wrap-distance-bottom:0;mso-position-horizontal:absolute;mso-position-horizontal-relative:margin;mso-position-vertical:absolute;mso-position-vertical-relative:text" from="-33.75pt,-4.45pt" to="463.5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" strokecolor="#0f6fc6 [3204]" strokeweight="3pt">
                <v:stroke dashstyle="dash"/>
                <v:shadow on="t" color="black" opacity=".5" origin=",-.5" offset="0"/>
                <w10:wrap anchorx="margin"/>
              </v:line>
            </w:pict>
          </mc:Fallback>
        </mc:AlternateContent>
      </w:r>
      <w:r w:rsidR="000D6C1B">
        <w:t xml:space="preserve">Automated </w:t>
      </w:r>
      <w:r>
        <w:t xml:space="preserve">Motor/Propeller Test </w:t>
      </w:r>
      <w:r w:rsidR="00C06B8C">
        <w:t>S</w:t>
      </w:r>
      <w:r>
        <w:t>tand</w:t>
      </w:r>
      <w:bookmarkEnd w:id="11"/>
      <w:bookmarkEnd w:id="12"/>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1491"/>
      </w:tblGrid>
      <w:tr w:rsidR="00EE113D" w:rsidTr="006E6716">
        <w:trPr>
          <w:trHeight w:val="276"/>
        </w:trPr>
        <w:tc>
          <w:tcPr>
            <w:tcW w:w="2829" w:type="dxa"/>
          </w:tcPr>
          <w:p w:rsidR="00EE113D" w:rsidRDefault="00EE113D" w:rsidP="006E6716">
            <w:pPr>
              <w:pStyle w:val="NoSpacing"/>
              <w:rPr>
                <w:b/>
              </w:rPr>
            </w:pPr>
            <w:r w:rsidRPr="004B5E16">
              <w:rPr>
                <w:b/>
              </w:rPr>
              <w:t xml:space="preserve">Project Length: </w:t>
            </w:r>
          </w:p>
        </w:tc>
        <w:tc>
          <w:tcPr>
            <w:tcW w:w="1491" w:type="dxa"/>
          </w:tcPr>
          <w:p w:rsidR="00EE113D" w:rsidRPr="00A32E05" w:rsidRDefault="000D6C1B" w:rsidP="006E6716">
            <w:pPr>
              <w:pStyle w:val="NoSpacing"/>
              <w:jc w:val="right"/>
            </w:pPr>
            <w:r>
              <w:t>4 months</w:t>
            </w:r>
          </w:p>
        </w:tc>
      </w:tr>
      <w:tr w:rsidR="00947361" w:rsidTr="006E6716">
        <w:trPr>
          <w:trHeight w:val="276"/>
        </w:trPr>
        <w:tc>
          <w:tcPr>
            <w:tcW w:w="2829" w:type="dxa"/>
          </w:tcPr>
          <w:p w:rsidR="00947361" w:rsidRPr="004B5E16" w:rsidRDefault="00947361" w:rsidP="006E6716">
            <w:pPr>
              <w:pStyle w:val="NoSpacing"/>
              <w:rPr>
                <w:b/>
              </w:rPr>
            </w:pPr>
            <w:r>
              <w:rPr>
                <w:b/>
              </w:rPr>
              <w:t>Period:</w:t>
            </w:r>
          </w:p>
        </w:tc>
        <w:tc>
          <w:tcPr>
            <w:tcW w:w="1491" w:type="dxa"/>
          </w:tcPr>
          <w:p w:rsidR="00947361" w:rsidRDefault="00947361" w:rsidP="006E6716">
            <w:pPr>
              <w:pStyle w:val="NoSpacing"/>
              <w:jc w:val="right"/>
            </w:pPr>
            <w:r>
              <w:t>Fall 2014</w:t>
            </w:r>
          </w:p>
        </w:tc>
      </w:tr>
    </w:tbl>
    <w:p w:rsidR="004A0F22" w:rsidRDefault="004A0F22" w:rsidP="005F7908"/>
    <w:p w:rsidR="00947361" w:rsidRDefault="00947361" w:rsidP="00B33240">
      <w:pPr>
        <w:jc w:val="both"/>
      </w:pPr>
    </w:p>
    <w:p w:rsidR="00804BFE" w:rsidRDefault="00804BFE" w:rsidP="00B33240">
      <w:pPr>
        <w:jc w:val="both"/>
      </w:pPr>
      <w:r>
        <w:t>A fully automated test stand was developed by myself and another teammate classify motor and propeller combinations that would produce the greatest thrust while staying below the maximum power consumption limit (1000W) that was defined by the competition.  In addition to static benchtop tests, we attached the test stand to the top of a car in order to characterize the dynamic properties of each propulsion system.</w:t>
      </w:r>
    </w:p>
    <w:p w:rsidR="00FD1F80" w:rsidRPr="00FD1F80" w:rsidRDefault="00FD1F80" w:rsidP="005F7908">
      <w:pPr>
        <w:rPr>
          <w:u w:val="single"/>
        </w:rPr>
      </w:pPr>
      <w:r w:rsidRPr="00FD1F80">
        <w:rPr>
          <w:u w:val="single"/>
        </w:rPr>
        <w:t>Project Contributions</w:t>
      </w:r>
    </w:p>
    <w:p w:rsidR="00FD1F80" w:rsidRPr="00FD1F80" w:rsidRDefault="00FD1F80" w:rsidP="00FD1F80">
      <w:pPr>
        <w:pStyle w:val="NormalWeb"/>
        <w:numPr>
          <w:ilvl w:val="0"/>
          <w:numId w:val="13"/>
        </w:numPr>
        <w:rPr>
          <w:rFonts w:asciiTheme="minorHAnsi" w:hAnsiTheme="minorHAnsi"/>
          <w:color w:val="000000"/>
          <w:sz w:val="22"/>
          <w:szCs w:val="27"/>
        </w:rPr>
      </w:pPr>
      <w:r w:rsidRPr="00FD1F80">
        <w:rPr>
          <w:rFonts w:asciiTheme="minorHAnsi" w:hAnsiTheme="minorHAnsi"/>
          <w:color w:val="000000"/>
          <w:sz w:val="22"/>
          <w:szCs w:val="27"/>
        </w:rPr>
        <w:t xml:space="preserve">Designed </w:t>
      </w:r>
      <w:r w:rsidR="00B930D4">
        <w:rPr>
          <w:rFonts w:asciiTheme="minorHAnsi" w:hAnsiTheme="minorHAnsi"/>
          <w:color w:val="000000"/>
          <w:sz w:val="22"/>
          <w:szCs w:val="27"/>
        </w:rPr>
        <w:t xml:space="preserve">and built </w:t>
      </w:r>
      <w:r w:rsidRPr="00FD1F80">
        <w:rPr>
          <w:rFonts w:asciiTheme="minorHAnsi" w:hAnsiTheme="minorHAnsi"/>
          <w:color w:val="000000"/>
          <w:sz w:val="22"/>
          <w:szCs w:val="27"/>
        </w:rPr>
        <w:t>test stand</w:t>
      </w:r>
      <w:r w:rsidR="00804BFE">
        <w:rPr>
          <w:rFonts w:asciiTheme="minorHAnsi" w:hAnsiTheme="minorHAnsi"/>
          <w:color w:val="000000"/>
          <w:sz w:val="22"/>
          <w:szCs w:val="27"/>
        </w:rPr>
        <w:t xml:space="preserve"> from laser-cut and bent sheet metal</w:t>
      </w:r>
    </w:p>
    <w:p w:rsid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Designed circuitry that allows a Teensy 3.1 microcontroller to measure</w:t>
      </w:r>
      <w:r w:rsidR="00EC431E" w:rsidRPr="00EC431E">
        <w:rPr>
          <w:rFonts w:eastAsia="Times New Roman" w:cs="Times New Roman"/>
          <w:color w:val="000000"/>
          <w:szCs w:val="27"/>
        </w:rPr>
        <w:t xml:space="preserve"> instantaneous c</w:t>
      </w:r>
      <w:r w:rsidRPr="00EC431E">
        <w:rPr>
          <w:rFonts w:eastAsia="Times New Roman" w:cs="Times New Roman"/>
          <w:color w:val="000000"/>
          <w:szCs w:val="27"/>
        </w:rPr>
        <w:t>urrent</w:t>
      </w:r>
      <w:r w:rsidR="00EC431E" w:rsidRPr="00EC431E">
        <w:rPr>
          <w:rFonts w:eastAsia="Times New Roman" w:cs="Times New Roman"/>
          <w:color w:val="000000"/>
          <w:szCs w:val="27"/>
        </w:rPr>
        <w:t>, voltage, thrust, and motor speed.</w:t>
      </w:r>
    </w:p>
    <w:p w:rsidR="00FD1F80" w:rsidRPr="00EC431E" w:rsidRDefault="00FD1F80" w:rsidP="00347EB0">
      <w:pPr>
        <w:pStyle w:val="ListParagraph"/>
        <w:numPr>
          <w:ilvl w:val="0"/>
          <w:numId w:val="13"/>
        </w:numPr>
        <w:spacing w:before="100" w:beforeAutospacing="1" w:after="100" w:afterAutospacing="1" w:line="240" w:lineRule="auto"/>
        <w:rPr>
          <w:rFonts w:eastAsia="Times New Roman" w:cs="Times New Roman"/>
          <w:color w:val="000000"/>
          <w:szCs w:val="27"/>
        </w:rPr>
      </w:pPr>
      <w:r w:rsidRPr="00EC431E">
        <w:rPr>
          <w:rFonts w:eastAsia="Times New Roman" w:cs="Times New Roman"/>
          <w:color w:val="000000"/>
          <w:szCs w:val="27"/>
        </w:rPr>
        <w:t>Wrote program in Python to</w:t>
      </w:r>
    </w:p>
    <w:p w:rsidR="00FD1F80"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Initialize the test stand</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data acquisition commands</w:t>
      </w:r>
    </w:p>
    <w:p w:rsidR="00552AC4" w:rsidRDefault="00552AC4" w:rsidP="00FD1F80">
      <w:pPr>
        <w:pStyle w:val="ListParagraph"/>
        <w:numPr>
          <w:ilvl w:val="1"/>
          <w:numId w:val="13"/>
        </w:numPr>
        <w:spacing w:before="100" w:beforeAutospacing="1" w:after="100" w:afterAutospacing="1" w:line="240" w:lineRule="auto"/>
        <w:rPr>
          <w:rFonts w:eastAsia="Times New Roman" w:cs="Times New Roman"/>
          <w:color w:val="000000"/>
          <w:szCs w:val="27"/>
        </w:rPr>
      </w:pPr>
      <w:r>
        <w:rPr>
          <w:rFonts w:eastAsia="Times New Roman" w:cs="Times New Roman"/>
          <w:color w:val="000000"/>
          <w:szCs w:val="27"/>
        </w:rPr>
        <w:t>Send motor control commands based on scratch built PID controller</w:t>
      </w:r>
    </w:p>
    <w:p w:rsidR="00D477C1" w:rsidRDefault="00552AC4" w:rsidP="00C52D14">
      <w:pPr>
        <w:pStyle w:val="ListParagraph"/>
        <w:numPr>
          <w:ilvl w:val="1"/>
          <w:numId w:val="13"/>
        </w:numPr>
        <w:spacing w:before="100" w:beforeAutospacing="1" w:after="100" w:afterAutospacing="1" w:line="240" w:lineRule="auto"/>
      </w:pPr>
      <w:r w:rsidRPr="00804BFE">
        <w:rPr>
          <w:rFonts w:eastAsia="Times New Roman" w:cs="Times New Roman"/>
          <w:color w:val="000000"/>
          <w:szCs w:val="27"/>
        </w:rPr>
        <w:t>Scale, store, a</w:t>
      </w:r>
      <w:r w:rsidR="00804BFE" w:rsidRPr="00804BFE">
        <w:rPr>
          <w:rFonts w:eastAsia="Times New Roman" w:cs="Times New Roman"/>
          <w:color w:val="000000"/>
          <w:szCs w:val="27"/>
        </w:rPr>
        <w:t>nd display the results of a test</w:t>
      </w:r>
    </w:p>
    <w:p w:rsidR="00C06B8C" w:rsidRDefault="00172315" w:rsidP="001D0BC6">
      <w:pPr>
        <w:ind w:firstLine="360"/>
        <w:jc w:val="center"/>
      </w:pPr>
      <w:r>
        <w:rPr>
          <w:noProof/>
        </w:rPr>
        <mc:AlternateContent>
          <mc:Choice Requires="wpg">
            <w:drawing>
              <wp:anchor distT="0" distB="0" distL="114300" distR="114300" simplePos="0" relativeHeight="251689472" behindDoc="0" locked="0" layoutInCell="1" allowOverlap="1" wp14:anchorId="1E358934" wp14:editId="06DD42FF">
                <wp:simplePos x="0" y="0"/>
                <wp:positionH relativeFrom="margin">
                  <wp:align>center</wp:align>
                </wp:positionH>
                <wp:positionV relativeFrom="paragraph">
                  <wp:posOffset>76274</wp:posOffset>
                </wp:positionV>
                <wp:extent cx="6645748" cy="2189480"/>
                <wp:effectExtent l="76200" t="76200" r="136525" b="134620"/>
                <wp:wrapTopAndBottom/>
                <wp:docPr id="16" name="Group 16"/>
                <wp:cNvGraphicFramePr/>
                <a:graphic xmlns:a="http://schemas.openxmlformats.org/drawingml/2006/main">
                  <a:graphicData uri="http://schemas.microsoft.com/office/word/2010/wordprocessingGroup">
                    <wpg:wgp>
                      <wpg:cNvGrpSpPr/>
                      <wpg:grpSpPr>
                        <a:xfrm>
                          <a:off x="0" y="0"/>
                          <a:ext cx="6645748" cy="2189480"/>
                          <a:chOff x="0" y="0"/>
                          <a:chExt cx="6645748" cy="2189480"/>
                        </a:xfrm>
                      </wpg:grpSpPr>
                      <pic:pic xmlns:pic="http://schemas.openxmlformats.org/drawingml/2006/picture">
                        <pic:nvPicPr>
                          <pic:cNvPr id="20" name="Picture 20" descr="C:\Users\Andy\AppData\Local\Microsoft\Windows\INetCache\Content.Word\IMG_20150102_173558_522.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53833" y="0"/>
                            <a:ext cx="389191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 name="Picture 19" descr="C:\Users\Andy\AppData\Local\Microsoft\Windows\INetCache\Content.Word\IMG_20150102_173519_879.jpg"/>
                          <pic:cNvPicPr>
                            <a:picLocks noChangeAspect="1"/>
                          </pic:cNvPicPr>
                        </pic:nvPicPr>
                        <pic:blipFill rotWithShape="1">
                          <a:blip r:embed="rId40" cstate="print">
                            <a:extLst>
                              <a:ext uri="{28A0092B-C50C-407E-A947-70E740481C1C}">
                                <a14:useLocalDpi xmlns:a14="http://schemas.microsoft.com/office/drawing/2010/main" val="0"/>
                              </a:ext>
                            </a:extLst>
                          </a:blip>
                          <a:srcRect l="19078" r="18368"/>
                          <a:stretch/>
                        </pic:blipFill>
                        <pic:spPr bwMode="auto">
                          <a:xfrm>
                            <a:off x="0" y="0"/>
                            <a:ext cx="2435225" cy="21894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54F8C29" id="Group 16" o:spid="_x0000_s1026" style="position:absolute;margin-left:0;margin-top:6pt;width:523.3pt;height:172.4pt;z-index:251689472;mso-position-horizontal:center;mso-position-horizontal-relative:margin;mso-width-relative:margin" coordsize="66457,2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">
                <v:shape id="Picture 20" o:spid="_x0000_s1027" type="#_x0000_t75" style="position:absolute;left:27538;width:38919;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KPEa+AAAA2wAAAA8AAABkcnMvZG93bnJldi54bWxET8uKwjAU3Q/4D+EK7sbUygxSjSKCKDgb&#10;X/tLc02LzU1pEq1/bxYDLg/nvVj1thEP6nztWMFknIEgLp2u2Si4nLffMxA+IGtsHJOCF3lYLQdf&#10;Cyy0e/KRHqdgRAphX6CCKoS2kNKXFVn0Y9cSJ+7mOoshwc5I3eEzhdtG5ln2Ky3WnBoqbGlTUXk/&#10;RatgNo1xI83uL79SfckO93g2P1Gp0bBfz0EE6sNH/O/eawV5Wp++pB8gl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1KPEa+AAAA2wAAAA8AAAAAAAAAAAAAAAAAnwIAAGRy&#10;cy9kb3ducmV2LnhtbFBLBQYAAAAABAAEAPcAAACKAwAAAAA=&#10;" stroked="t" strokecolor="#0f6fc6 [3204]" strokeweight="3pt">
                  <v:stroke endcap="square"/>
                  <v:imagedata r:id="rId41" o:title="IMG_20150102_173558_522"/>
                  <v:shadow on="t" color="black" opacity="28180f" origin="-.5,-.5" offset=".74836mm,.74836mm"/>
                  <v:path arrowok="t"/>
                </v:shape>
                <v:shape id="Picture 19" o:spid="_x0000_s1028" type="#_x0000_t75" style="position:absolute;width:24352;height:21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nMbCAAAA2wAAAA8AAABkcnMvZG93bnJldi54bWxET01rwkAQvRf6H5Yp9FY3sbXU6BqKIAjx&#10;opbicciOSWx2NuyuSfz33ULB2zze5yzz0bSiJ+cbywrSSQKCuLS64UrB13Hz8gHCB2SNrWVScCMP&#10;+erxYYmZtgPvqT+ESsQQ9hkqqEPoMil9WZNBP7EdceTO1hkMEbpKaodDDDetnCbJuzTYcGyosaN1&#10;TeXP4WoUJNNx97rZ8ffsUrihSO3p7XI+KfX8NH4uQAQaw138797qOH8Of7/EA+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7pzGwgAAANsAAAAPAAAAAAAAAAAAAAAAAJ8C&#10;AABkcnMvZG93bnJldi54bWxQSwUGAAAAAAQABAD3AAAAjgMAAAAA&#10;" stroked="t" strokecolor="#0f6fc6 [3204]" strokeweight="3pt">
                  <v:stroke endcap="square"/>
                  <v:imagedata r:id="rId42" o:title="IMG_20150102_173519_879" cropleft="12503f" cropright="12038f"/>
                  <v:shadow on="t" color="black" opacity="28180f" origin="-.5,-.5" offset=".74836mm,.74836mm"/>
                  <v:path arrowok="t"/>
                </v:shape>
                <w10:wrap type="topAndBottom" anchorx="margin"/>
              </v:group>
            </w:pict>
          </mc:Fallback>
        </mc:AlternateContent>
      </w:r>
      <w:r w:rsidR="006E6716">
        <w:t>Shows the test stand (powder coated UW – Platteville colors) and the strain gauge used to measure thrust.</w:t>
      </w:r>
    </w:p>
    <w:p w:rsidR="00947361" w:rsidRDefault="007A6701" w:rsidP="00947361">
      <w:pPr>
        <w:jc w:val="center"/>
        <w:rPr>
          <w:b/>
          <w:color w:val="C00000"/>
          <w:u w:val="single"/>
        </w:rPr>
      </w:pPr>
      <w:r>
        <w:rPr>
          <w:noProof/>
        </w:rPr>
        <w:drawing>
          <wp:anchor distT="0" distB="0" distL="114300" distR="114300" simplePos="0" relativeHeight="251732480" behindDoc="0" locked="0" layoutInCell="1" allowOverlap="1" wp14:anchorId="331D6B6C" wp14:editId="0AAEEB99">
            <wp:simplePos x="0" y="0"/>
            <wp:positionH relativeFrom="column">
              <wp:posOffset>5200650</wp:posOffset>
            </wp:positionH>
            <wp:positionV relativeFrom="paragraph">
              <wp:posOffset>215265</wp:posOffset>
            </wp:positionV>
            <wp:extent cx="952500" cy="591185"/>
            <wp:effectExtent l="0" t="0" r="0" b="0"/>
            <wp:wrapSquare wrapText="bothSides"/>
            <wp:docPr id="456" name="Picture 456"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361">
        <w:rPr>
          <w:b/>
          <w:color w:val="C00000"/>
          <w:u w:val="single"/>
        </w:rPr>
        <w:t>See Appendix for an example of a plot that was generated by the test stand and bar graph summarizing the results of static and dynamic tests.</w:t>
      </w:r>
    </w:p>
    <w:p w:rsidR="00947361" w:rsidRDefault="00947361" w:rsidP="007A6701">
      <w:pPr>
        <w:jc w:val="center"/>
        <w:rPr>
          <w:rStyle w:val="Hyperlink"/>
        </w:rPr>
      </w:pPr>
      <w:r>
        <w:rPr>
          <w:b/>
          <w:color w:val="0F6FC6" w:themeColor="accent1"/>
          <w:u w:val="single"/>
        </w:rPr>
        <w:t xml:space="preserve">Early </w:t>
      </w:r>
      <w:r w:rsidRPr="00947361">
        <w:rPr>
          <w:b/>
          <w:color w:val="0F6FC6" w:themeColor="accent1"/>
          <w:u w:val="single"/>
        </w:rPr>
        <w:t xml:space="preserve">Test Stand </w:t>
      </w:r>
      <w:r>
        <w:rPr>
          <w:b/>
          <w:color w:val="0F6FC6" w:themeColor="accent1"/>
          <w:u w:val="single"/>
        </w:rPr>
        <w:t xml:space="preserve">Development </w:t>
      </w:r>
      <w:r w:rsidRPr="00947361">
        <w:rPr>
          <w:b/>
          <w:color w:val="0F6FC6" w:themeColor="accent1"/>
          <w:u w:val="single"/>
        </w:rPr>
        <w:t>Video:</w:t>
      </w:r>
      <w:r w:rsidRPr="00947361">
        <w:rPr>
          <w:color w:val="0F6FC6" w:themeColor="accent1"/>
        </w:rPr>
        <w:t xml:space="preserve"> </w:t>
      </w:r>
      <w:hyperlink r:id="rId44" w:history="1">
        <w:r w:rsidRPr="00947361">
          <w:rPr>
            <w:rStyle w:val="Hyperlink"/>
          </w:rPr>
          <w:t>https://www.youtube.com/watch?v=-mOnRbxfxIw</w:t>
        </w:r>
      </w:hyperlink>
    </w:p>
    <w:p w:rsidR="00032FCE" w:rsidRPr="007A6701" w:rsidRDefault="00032FCE" w:rsidP="007A6701">
      <w:pPr>
        <w:jc w:val="center"/>
        <w:rPr>
          <w:b/>
          <w:color w:val="0F6FC6" w:themeColor="accent1"/>
          <w:u w:val="single"/>
        </w:rPr>
      </w:pPr>
    </w:p>
    <w:p w:rsidR="001D0BC6" w:rsidRDefault="00032FCE" w:rsidP="00947361">
      <w:pPr>
        <w:pStyle w:val="Heading1"/>
      </w:pPr>
      <w:r>
        <w:rPr>
          <w:noProof/>
          <w:sz w:val="36"/>
        </w:rPr>
        <w:lastRenderedPageBreak/>
        <mc:AlternateContent>
          <mc:Choice Requires="wps">
            <w:drawing>
              <wp:anchor distT="0" distB="0" distL="114300" distR="114300" simplePos="0" relativeHeight="251731456" behindDoc="0" locked="0" layoutInCell="1" allowOverlap="1" wp14:anchorId="4368D2A5" wp14:editId="2765CE7F">
                <wp:simplePos x="0" y="0"/>
                <wp:positionH relativeFrom="margin">
                  <wp:posOffset>-428625</wp:posOffset>
                </wp:positionH>
                <wp:positionV relativeFrom="paragraph">
                  <wp:posOffset>-93345</wp:posOffset>
                </wp:positionV>
                <wp:extent cx="6315740" cy="0"/>
                <wp:effectExtent l="38100" t="38100" r="27940" b="95250"/>
                <wp:wrapNone/>
                <wp:docPr id="455" name="Straight Connector 455"/>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274FFB4" id="Straight Connector 455" o:spid="_x0000_s1026" style="position:absolute;z-index:251731456;visibility:visible;mso-wrap-style:square;mso-wrap-distance-left:9pt;mso-wrap-distance-top:0;mso-wrap-distance-right:9pt;mso-wrap-distance-bottom:0;mso-position-horizontal:absolute;mso-position-horizontal-relative:margin;mso-position-vertical:absolute;mso-position-vertical-relative:text" from="-33.75pt,-7.35pt" to="463.5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" strokecolor="#0f6fc6 [3204]" strokeweight="3pt">
                <v:stroke dashstyle="dash"/>
                <v:shadow on="t" color="black" opacity=".5" origin=",-.5" offset="0"/>
                <w10:wrap anchorx="margin"/>
              </v:line>
            </w:pict>
          </mc:Fallback>
        </mc:AlternateContent>
      </w:r>
      <w:r w:rsidR="00947361">
        <w:t>Flight Power</w:t>
      </w:r>
      <w:r w:rsidR="00B33240">
        <w:t xml:space="preserve"> System</w:t>
      </w:r>
      <w:r w:rsidR="00947361">
        <w:t xml:space="preserve"> Controller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2"/>
        <w:gridCol w:w="1458"/>
      </w:tblGrid>
      <w:tr w:rsidR="00947361" w:rsidRPr="00A32E05" w:rsidTr="00032FCE">
        <w:trPr>
          <w:trHeight w:val="317"/>
        </w:trPr>
        <w:tc>
          <w:tcPr>
            <w:tcW w:w="1992" w:type="dxa"/>
          </w:tcPr>
          <w:p w:rsidR="00947361" w:rsidRDefault="00947361" w:rsidP="00154202">
            <w:pPr>
              <w:pStyle w:val="NoSpacing"/>
              <w:rPr>
                <w:b/>
              </w:rPr>
            </w:pPr>
            <w:r w:rsidRPr="004B5E16">
              <w:rPr>
                <w:b/>
              </w:rPr>
              <w:t xml:space="preserve">Project Length: </w:t>
            </w:r>
          </w:p>
        </w:tc>
        <w:tc>
          <w:tcPr>
            <w:tcW w:w="1458" w:type="dxa"/>
          </w:tcPr>
          <w:p w:rsidR="00947361" w:rsidRPr="00A32E05" w:rsidRDefault="00947361" w:rsidP="00032FCE">
            <w:pPr>
              <w:pStyle w:val="NoSpacing"/>
              <w:jc w:val="right"/>
            </w:pPr>
            <w:r>
              <w:t>1 month</w:t>
            </w:r>
          </w:p>
        </w:tc>
      </w:tr>
      <w:tr w:rsidR="00032FCE" w:rsidRPr="00A32E05" w:rsidTr="00032FCE">
        <w:trPr>
          <w:trHeight w:val="317"/>
        </w:trPr>
        <w:tc>
          <w:tcPr>
            <w:tcW w:w="1992" w:type="dxa"/>
          </w:tcPr>
          <w:p w:rsidR="00032FCE" w:rsidRPr="004B5E16" w:rsidRDefault="00032FCE" w:rsidP="00154202">
            <w:pPr>
              <w:pStyle w:val="NoSpacing"/>
              <w:rPr>
                <w:b/>
              </w:rPr>
            </w:pPr>
            <w:r>
              <w:rPr>
                <w:b/>
              </w:rPr>
              <w:t xml:space="preserve">Period: </w:t>
            </w:r>
          </w:p>
        </w:tc>
        <w:tc>
          <w:tcPr>
            <w:tcW w:w="1458" w:type="dxa"/>
          </w:tcPr>
          <w:p w:rsidR="00032FCE" w:rsidRDefault="00032FCE" w:rsidP="00032FCE">
            <w:pPr>
              <w:pStyle w:val="NoSpacing"/>
              <w:jc w:val="right"/>
            </w:pPr>
            <w:r>
              <w:t>Spring 2015</w:t>
            </w:r>
          </w:p>
        </w:tc>
      </w:tr>
    </w:tbl>
    <w:p w:rsidR="00947361" w:rsidRPr="00947361" w:rsidRDefault="00947361" w:rsidP="00947361"/>
    <w:p w:rsidR="00032FCE" w:rsidRDefault="00032FCE" w:rsidP="00FD1F80">
      <w:pPr>
        <w:ind w:firstLine="360"/>
      </w:pPr>
    </w:p>
    <w:p w:rsidR="005144B0" w:rsidRDefault="00B33240" w:rsidP="004848AA">
      <w:pPr>
        <w:ind w:firstLine="360"/>
        <w:jc w:val="both"/>
      </w:pPr>
      <w:r>
        <w:rPr>
          <w:noProof/>
        </w:rPr>
        <w:drawing>
          <wp:anchor distT="0" distB="0" distL="114300" distR="114300" simplePos="0" relativeHeight="251733504" behindDoc="0" locked="0" layoutInCell="1" allowOverlap="1" wp14:anchorId="664642E6" wp14:editId="30815835">
            <wp:simplePos x="0" y="0"/>
            <wp:positionH relativeFrom="column">
              <wp:posOffset>3467100</wp:posOffset>
            </wp:positionH>
            <wp:positionV relativeFrom="paragraph">
              <wp:posOffset>847090</wp:posOffset>
            </wp:positionV>
            <wp:extent cx="2257425" cy="1895475"/>
            <wp:effectExtent l="76200" t="76200" r="142875" b="14287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7425" cy="189547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528" behindDoc="0" locked="0" layoutInCell="1" allowOverlap="1" wp14:anchorId="71065D20" wp14:editId="1C2F767C">
            <wp:simplePos x="0" y="0"/>
            <wp:positionH relativeFrom="column">
              <wp:posOffset>-428625</wp:posOffset>
            </wp:positionH>
            <wp:positionV relativeFrom="paragraph">
              <wp:posOffset>876935</wp:posOffset>
            </wp:positionV>
            <wp:extent cx="3552825" cy="1865630"/>
            <wp:effectExtent l="0" t="0" r="9525"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2825" cy="1865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FCE">
        <w:t xml:space="preserve">In order to ensure that our aircraft fully utilized its power system without exceeding the 1000 W competition mandated </w:t>
      </w:r>
      <w:r w:rsidR="005144B0">
        <w:t xml:space="preserve">power </w:t>
      </w:r>
      <w:r w:rsidR="00032FCE">
        <w:t xml:space="preserve">limit, </w:t>
      </w:r>
      <w:r w:rsidR="005144B0">
        <w:t xml:space="preserve">I developed a closed loop controller to manage the throttle.  The system consisted of a Teensy 3.1 microcontroller, power sensing circuitry, and a custom </w:t>
      </w:r>
      <w:r>
        <w:t>PCB</w:t>
      </w:r>
      <w:r w:rsidR="005144B0">
        <w:t>.</w:t>
      </w:r>
      <w:r>
        <w:t xml:space="preserve">  I was the sole developer of this system with the exception of some PBC layout.</w:t>
      </w:r>
    </w:p>
    <w:p w:rsidR="005144B0" w:rsidRDefault="005144B0" w:rsidP="005144B0">
      <w:pPr>
        <w:ind w:firstLine="360"/>
        <w:jc w:val="center"/>
      </w:pPr>
      <w:r>
        <w:t xml:space="preserve">Shows a block diagram of the complete flight hardware system including the </w:t>
      </w:r>
      <w:r w:rsidR="00B33240">
        <w:t>power system controller (left).  Custom PCB for the controller (right).</w:t>
      </w:r>
    </w:p>
    <w:bookmarkStart w:id="13" w:name="_Toc408056163"/>
    <w:p w:rsidR="003B7BC8" w:rsidRPr="005F782A" w:rsidRDefault="00B33240" w:rsidP="003B7BC8">
      <w:pPr>
        <w:pStyle w:val="Heading1"/>
        <w:rPr>
          <w:sz w:val="36"/>
        </w:rPr>
      </w:pPr>
      <w:r>
        <w:rPr>
          <w:noProof/>
          <w:sz w:val="36"/>
        </w:rPr>
        <mc:AlternateContent>
          <mc:Choice Requires="wps">
            <w:drawing>
              <wp:anchor distT="0" distB="0" distL="114300" distR="114300" simplePos="0" relativeHeight="251736576" behindDoc="0" locked="0" layoutInCell="1" allowOverlap="1" wp14:anchorId="6CA7FA1D" wp14:editId="033324F9">
                <wp:simplePos x="0" y="0"/>
                <wp:positionH relativeFrom="margin">
                  <wp:align>center</wp:align>
                </wp:positionH>
                <wp:positionV relativeFrom="paragraph">
                  <wp:posOffset>37465</wp:posOffset>
                </wp:positionV>
                <wp:extent cx="6315740" cy="0"/>
                <wp:effectExtent l="38100" t="38100" r="66040" b="95250"/>
                <wp:wrapNone/>
                <wp:docPr id="450" name="Straight Connector 450"/>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E46A239" id="Straight Connector 450" o:spid="_x0000_s1026" style="position:absolute;z-index:251736576;visibility:visible;mso-wrap-style:square;mso-wrap-distance-left:9pt;mso-wrap-distance-top:0;mso-wrap-distance-right:9pt;mso-wrap-distance-bottom:0;mso-position-horizontal:center;mso-position-horizontal-relative:margin;mso-position-vertical:absolute;mso-position-vertical-relative:text" from="0,2.95pt" to="497.3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" strokecolor="#0f6fc6 [3204]" strokeweight="3pt">
                <v:shadow on="t" color="black" opacity=".5" origin=",-.5" offset="0"/>
                <w10:wrap anchorx="margin"/>
              </v:line>
            </w:pict>
          </mc:Fallback>
        </mc:AlternateContent>
      </w:r>
      <w:r w:rsidR="001F092A">
        <w:rPr>
          <w:noProof/>
        </w:rPr>
        <w:drawing>
          <wp:anchor distT="0" distB="0" distL="114300" distR="114300" simplePos="0" relativeHeight="251713024" behindDoc="0" locked="0" layoutInCell="1" allowOverlap="1" wp14:anchorId="6BD5674C" wp14:editId="74E8CEA9">
            <wp:simplePos x="0" y="0"/>
            <wp:positionH relativeFrom="column">
              <wp:posOffset>3771900</wp:posOffset>
            </wp:positionH>
            <wp:positionV relativeFrom="paragraph">
              <wp:posOffset>315595</wp:posOffset>
            </wp:positionV>
            <wp:extent cx="2438400" cy="1989455"/>
            <wp:effectExtent l="76200" t="76200" r="133350" b="12509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8400" cy="198945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6"/>
        </w:rPr>
        <w:t>Undergraduate</w:t>
      </w:r>
      <w:r w:rsidR="003B7BC8">
        <w:rPr>
          <w:sz w:val="36"/>
        </w:rPr>
        <w:t xml:space="preserve"> Research in Microsystems &amp; Nanotechnology</w:t>
      </w:r>
      <w:bookmarkEnd w:id="13"/>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3B7BC8" w:rsidTr="00C8248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Duration:</w:t>
            </w:r>
          </w:p>
        </w:tc>
        <w:tc>
          <w:tcPr>
            <w:tcW w:w="3506" w:type="dxa"/>
          </w:tcPr>
          <w:p w:rsidR="003B7BC8" w:rsidRDefault="003B7BC8" w:rsidP="00C82485">
            <w:pPr>
              <w:jc w:val="right"/>
              <w:cnfStyle w:val="100000000000" w:firstRow="1" w:lastRow="0" w:firstColumn="0" w:lastColumn="0" w:oddVBand="0" w:evenVBand="0" w:oddHBand="0" w:evenHBand="0" w:firstRowFirstColumn="0" w:firstRowLastColumn="0" w:lastRowFirstColumn="0" w:lastRowLastColumn="0"/>
            </w:pPr>
            <w:r>
              <w:t>Spring 2014 - Present</w:t>
            </w:r>
          </w:p>
        </w:tc>
      </w:tr>
      <w:tr w:rsidR="003B7BC8" w:rsidTr="00C8248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Group Setting:</w:t>
            </w:r>
          </w:p>
        </w:tc>
        <w:tc>
          <w:tcPr>
            <w:tcW w:w="3506" w:type="dxa"/>
          </w:tcPr>
          <w:p w:rsidR="003B7BC8" w:rsidRDefault="003B7BC8" w:rsidP="004E3FC2">
            <w:pPr>
              <w:jc w:val="right"/>
              <w:cnfStyle w:val="000000100000" w:firstRow="0" w:lastRow="0" w:firstColumn="0" w:lastColumn="0" w:oddVBand="0" w:evenVBand="0" w:oddHBand="1" w:evenHBand="0" w:firstRowFirstColumn="0" w:firstRowLastColumn="0" w:lastRowFirstColumn="0" w:lastRowLastColumn="0"/>
            </w:pPr>
            <w:r>
              <w:t xml:space="preserve">Mostly independent with some </w:t>
            </w:r>
            <w:r w:rsidR="004E3FC2">
              <w:t>guidance</w:t>
            </w:r>
            <w:r>
              <w:t xml:space="preserve"> from faculty advisor and lab manager   </w:t>
            </w:r>
          </w:p>
        </w:tc>
      </w:tr>
      <w:tr w:rsidR="003B7BC8" w:rsidTr="00C82485">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3B7BC8" w:rsidRDefault="003B7BC8" w:rsidP="00C82485">
            <w:r>
              <w:t>Responsibilities:</w:t>
            </w:r>
          </w:p>
        </w:tc>
        <w:tc>
          <w:tcPr>
            <w:tcW w:w="3506" w:type="dxa"/>
          </w:tcPr>
          <w:p w:rsidR="003B7BC8" w:rsidRDefault="00D70BCB" w:rsidP="00D70BCB">
            <w:pPr>
              <w:jc w:val="right"/>
              <w:cnfStyle w:val="000000000000" w:firstRow="0" w:lastRow="0" w:firstColumn="0" w:lastColumn="0" w:oddVBand="0" w:evenVBand="0" w:oddHBand="0" w:evenHBand="0" w:firstRowFirstColumn="0" w:firstRowLastColumn="0" w:lastRowFirstColumn="0" w:lastRowLastColumn="0"/>
            </w:pPr>
            <w:r>
              <w:t>Designing, conducting, and analyzing tests on samples</w:t>
            </w:r>
          </w:p>
        </w:tc>
      </w:tr>
    </w:tbl>
    <w:p w:rsidR="003055CF" w:rsidRPr="00EC431E" w:rsidRDefault="003055CF" w:rsidP="004848AA">
      <w:pPr>
        <w:jc w:val="both"/>
        <w:rPr>
          <w:sz w:val="2"/>
        </w:rPr>
      </w:pPr>
    </w:p>
    <w:p w:rsidR="00D70BCB" w:rsidRDefault="00D70BCB" w:rsidP="004848AA">
      <w:pPr>
        <w:ind w:firstLine="360"/>
        <w:jc w:val="both"/>
      </w:pPr>
      <w:r>
        <w:t>My involvement in undergraduate research began when I approached one of my professors about partaking in such an opportunity.  She tasked me with refining a p</w:t>
      </w:r>
      <w:r w:rsidR="00953219">
        <w:t>rocedure</w:t>
      </w:r>
      <w:r>
        <w:t xml:space="preserve"> for creating nanostructures using a process called nanosphere lithography.  After working on this project for a year with </w:t>
      </w:r>
      <w:r w:rsidR="00CE3752">
        <w:t>encouraging</w:t>
      </w:r>
      <w:r>
        <w:t xml:space="preserve"> results</w:t>
      </w:r>
      <w:r w:rsidR="00EC431E">
        <w:t xml:space="preserve">, I changed the focus of my research to the fabrication of graphene </w:t>
      </w:r>
      <w:proofErr w:type="spellStart"/>
      <w:r w:rsidR="00EC431E">
        <w:t>nanotransistors</w:t>
      </w:r>
      <w:proofErr w:type="spellEnd"/>
      <w:r w:rsidR="00EC431E">
        <w:t xml:space="preserve"> using electron beam lithography.</w:t>
      </w:r>
    </w:p>
    <w:p w:rsidR="00D70BCB" w:rsidRPr="00EC431E" w:rsidRDefault="00D70BCB" w:rsidP="004848AA">
      <w:pPr>
        <w:ind w:firstLine="360"/>
        <w:jc w:val="both"/>
        <w:rPr>
          <w:b/>
          <w:color w:val="C00000"/>
          <w:sz w:val="20"/>
        </w:rPr>
      </w:pPr>
      <w:r w:rsidRPr="00EC431E">
        <w:rPr>
          <w:b/>
          <w:color w:val="C00000"/>
          <w:sz w:val="20"/>
        </w:rPr>
        <w:t>My research with nanosphere lithography was selected to represent the University of Wisconsin – Platteville at an event called “Posters in the Rotunda” in April of 2015</w:t>
      </w:r>
      <w:r w:rsidR="00590A8E" w:rsidRPr="00EC431E">
        <w:rPr>
          <w:b/>
          <w:color w:val="C00000"/>
          <w:sz w:val="20"/>
        </w:rPr>
        <w:t xml:space="preserve"> at the state capito</w:t>
      </w:r>
      <w:r w:rsidR="002D74C7" w:rsidRPr="00EC431E">
        <w:rPr>
          <w:b/>
          <w:color w:val="C00000"/>
          <w:sz w:val="20"/>
        </w:rPr>
        <w:t>l building</w:t>
      </w:r>
      <w:r w:rsidR="00B40523" w:rsidRPr="00EC431E">
        <w:rPr>
          <w:b/>
          <w:color w:val="C00000"/>
          <w:sz w:val="20"/>
        </w:rPr>
        <w:t xml:space="preserve"> in Madison, Wisconsin</w:t>
      </w:r>
      <w:r w:rsidRPr="00EC431E">
        <w:rPr>
          <w:b/>
          <w:color w:val="C00000"/>
          <w:sz w:val="20"/>
        </w:rPr>
        <w:t>.  At this event</w:t>
      </w:r>
      <w:r w:rsidR="00EC431E" w:rsidRPr="00EC431E">
        <w:rPr>
          <w:b/>
          <w:color w:val="C00000"/>
          <w:sz w:val="20"/>
        </w:rPr>
        <w:t xml:space="preserve"> (pictured above),</w:t>
      </w:r>
      <w:r w:rsidRPr="00EC431E">
        <w:rPr>
          <w:b/>
          <w:color w:val="C00000"/>
          <w:sz w:val="20"/>
        </w:rPr>
        <w:t xml:space="preserve"> I </w:t>
      </w:r>
      <w:r w:rsidR="00EC431E" w:rsidRPr="00EC431E">
        <w:rPr>
          <w:b/>
          <w:color w:val="C00000"/>
          <w:sz w:val="20"/>
        </w:rPr>
        <w:t>had</w:t>
      </w:r>
      <w:r w:rsidRPr="00EC431E">
        <w:rPr>
          <w:b/>
          <w:color w:val="C00000"/>
          <w:sz w:val="20"/>
        </w:rPr>
        <w:t xml:space="preserve"> the opportunity to show m</w:t>
      </w:r>
      <w:r w:rsidR="00EC431E" w:rsidRPr="00EC431E">
        <w:rPr>
          <w:b/>
          <w:color w:val="C00000"/>
          <w:sz w:val="20"/>
        </w:rPr>
        <w:t>y research to state legislators, University of Wisconsin System leaders, Students, and Alumni.</w:t>
      </w:r>
    </w:p>
    <w:bookmarkStart w:id="14" w:name="_Toc408056164"/>
    <w:p w:rsidR="00D70BCB" w:rsidRDefault="00D70BCB" w:rsidP="00D70BCB">
      <w:pPr>
        <w:pStyle w:val="Heading1"/>
      </w:pPr>
      <w:r>
        <w:rPr>
          <w:noProof/>
          <w:sz w:val="36"/>
        </w:rPr>
        <w:lastRenderedPageBreak/>
        <mc:AlternateContent>
          <mc:Choice Requires="wps">
            <w:drawing>
              <wp:anchor distT="0" distB="0" distL="114300" distR="114300" simplePos="0" relativeHeight="251692544" behindDoc="0" locked="0" layoutInCell="1" allowOverlap="1" wp14:anchorId="33835024" wp14:editId="4FA63FEE">
                <wp:simplePos x="0" y="0"/>
                <wp:positionH relativeFrom="margin">
                  <wp:posOffset>-428625</wp:posOffset>
                </wp:positionH>
                <wp:positionV relativeFrom="paragraph">
                  <wp:posOffset>-37465</wp:posOffset>
                </wp:positionV>
                <wp:extent cx="6315740" cy="0"/>
                <wp:effectExtent l="38100" t="38100" r="27940" b="95250"/>
                <wp:wrapNone/>
                <wp:docPr id="24" name="Straight Connector 24"/>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1A5805F" id="Straight Connector 24" o:spid="_x0000_s1026" style="position:absolute;z-index:251692544;visibility:visible;mso-wrap-style:square;mso-wrap-distance-left:9pt;mso-wrap-distance-top:0;mso-wrap-distance-right:9pt;mso-wrap-distance-bottom:0;mso-position-horizontal:absolute;mso-position-horizontal-relative:margin;mso-position-vertical:absolute;mso-position-vertical-relative:text" from="-33.75pt,-2.95pt" to="463.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" strokecolor="#0f6fc6 [3204]" strokeweight="3pt">
                <v:stroke dashstyle="dash"/>
                <v:shadow on="t" color="black" opacity=".5" origin=",-.5" offset="0"/>
                <w10:wrap anchorx="margin"/>
              </v:line>
            </w:pict>
          </mc:Fallback>
        </mc:AlternateContent>
      </w:r>
      <w:r>
        <w:t>Nanosphere Lithography</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D70BCB" w:rsidTr="00D70BCB">
        <w:trPr>
          <w:trHeight w:val="276"/>
        </w:trPr>
        <w:tc>
          <w:tcPr>
            <w:tcW w:w="2340" w:type="dxa"/>
          </w:tcPr>
          <w:p w:rsidR="00D70BCB" w:rsidRDefault="00D70BCB" w:rsidP="00C82485">
            <w:pPr>
              <w:pStyle w:val="NoSpacing"/>
              <w:rPr>
                <w:b/>
              </w:rPr>
            </w:pPr>
            <w:r w:rsidRPr="004B5E16">
              <w:rPr>
                <w:b/>
              </w:rPr>
              <w:t xml:space="preserve">Project Length: </w:t>
            </w:r>
          </w:p>
        </w:tc>
        <w:tc>
          <w:tcPr>
            <w:tcW w:w="1980" w:type="dxa"/>
          </w:tcPr>
          <w:p w:rsidR="00D70BCB" w:rsidRPr="00A32E05" w:rsidRDefault="00D70BCB" w:rsidP="00C82485">
            <w:pPr>
              <w:pStyle w:val="NoSpacing"/>
              <w:jc w:val="right"/>
            </w:pPr>
            <w:r>
              <w:t>1 Year</w:t>
            </w:r>
          </w:p>
        </w:tc>
      </w:tr>
      <w:tr w:rsidR="00D70BCB" w:rsidTr="00D70BCB">
        <w:trPr>
          <w:trHeight w:val="294"/>
        </w:trPr>
        <w:tc>
          <w:tcPr>
            <w:tcW w:w="2340" w:type="dxa"/>
          </w:tcPr>
          <w:p w:rsidR="00D70BCB" w:rsidRDefault="00D70BCB" w:rsidP="00C82485">
            <w:pPr>
              <w:pStyle w:val="NoSpacing"/>
              <w:rPr>
                <w:b/>
              </w:rPr>
            </w:pPr>
            <w:r>
              <w:rPr>
                <w:b/>
              </w:rPr>
              <w:t>Period:</w:t>
            </w:r>
          </w:p>
        </w:tc>
        <w:tc>
          <w:tcPr>
            <w:tcW w:w="1980" w:type="dxa"/>
          </w:tcPr>
          <w:p w:rsidR="00D70BCB" w:rsidRPr="00A32E05" w:rsidRDefault="00D70BCB" w:rsidP="00C82485">
            <w:pPr>
              <w:pStyle w:val="NoSpacing"/>
              <w:jc w:val="right"/>
            </w:pPr>
            <w:r>
              <w:t>Spring – Fall 2014</w:t>
            </w:r>
          </w:p>
        </w:tc>
      </w:tr>
      <w:tr w:rsidR="003055CF" w:rsidTr="00D70BCB">
        <w:trPr>
          <w:trHeight w:val="294"/>
        </w:trPr>
        <w:tc>
          <w:tcPr>
            <w:tcW w:w="2340" w:type="dxa"/>
          </w:tcPr>
          <w:p w:rsidR="003055CF" w:rsidRDefault="003055CF" w:rsidP="00C82485">
            <w:pPr>
              <w:pStyle w:val="NoSpacing"/>
              <w:rPr>
                <w:b/>
              </w:rPr>
            </w:pPr>
          </w:p>
        </w:tc>
        <w:tc>
          <w:tcPr>
            <w:tcW w:w="1980" w:type="dxa"/>
          </w:tcPr>
          <w:p w:rsidR="003055CF" w:rsidRDefault="003055CF" w:rsidP="00C82485">
            <w:pPr>
              <w:pStyle w:val="NoSpacing"/>
              <w:jc w:val="right"/>
            </w:pPr>
          </w:p>
        </w:tc>
      </w:tr>
    </w:tbl>
    <w:p w:rsidR="00D70BCB" w:rsidRDefault="00C82485" w:rsidP="00D70BCB">
      <w:r>
        <w:tab/>
      </w:r>
      <w:r w:rsidR="003055CF">
        <w:t>The basic steps for this type of lithography are as follows.</w:t>
      </w:r>
    </w:p>
    <w:p w:rsidR="003055CF" w:rsidRDefault="003055CF" w:rsidP="003055CF">
      <w:pPr>
        <w:pStyle w:val="ListParagraph"/>
        <w:numPr>
          <w:ilvl w:val="0"/>
          <w:numId w:val="17"/>
        </w:numPr>
      </w:pPr>
      <w:r>
        <w:t>Clean substrate</w:t>
      </w:r>
    </w:p>
    <w:p w:rsidR="003055CF" w:rsidRDefault="003055CF" w:rsidP="003055CF">
      <w:pPr>
        <w:pStyle w:val="ListParagraph"/>
        <w:numPr>
          <w:ilvl w:val="0"/>
          <w:numId w:val="17"/>
        </w:numPr>
      </w:pPr>
      <w:r>
        <w:t>Spin coat 1 µm (or smaller) spheres on surface of substrate</w:t>
      </w:r>
    </w:p>
    <w:p w:rsidR="003055CF" w:rsidRDefault="003055CF" w:rsidP="003055CF">
      <w:pPr>
        <w:pStyle w:val="ListParagraph"/>
        <w:numPr>
          <w:ilvl w:val="0"/>
          <w:numId w:val="17"/>
        </w:numPr>
      </w:pPr>
      <w:r>
        <w:t>Deposit metal over substrate using the spheres as a mask</w:t>
      </w:r>
    </w:p>
    <w:p w:rsidR="003055CF" w:rsidRDefault="008448DE" w:rsidP="003055CF">
      <w:pPr>
        <w:pStyle w:val="ListParagraph"/>
        <w:numPr>
          <w:ilvl w:val="0"/>
          <w:numId w:val="17"/>
        </w:numPr>
      </w:pPr>
      <w:r>
        <w:rPr>
          <w:noProof/>
        </w:rPr>
        <w:drawing>
          <wp:anchor distT="0" distB="0" distL="114300" distR="114300" simplePos="0" relativeHeight="251693568" behindDoc="0" locked="0" layoutInCell="1" allowOverlap="1" wp14:anchorId="03D86EFD" wp14:editId="2126921D">
            <wp:simplePos x="0" y="0"/>
            <wp:positionH relativeFrom="margin">
              <wp:align>center</wp:align>
            </wp:positionH>
            <wp:positionV relativeFrom="paragraph">
              <wp:posOffset>218440</wp:posOffset>
            </wp:positionV>
            <wp:extent cx="5000625" cy="151003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06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5CF">
        <w:t>Remove spheres from surface to expose nanostructures</w:t>
      </w:r>
    </w:p>
    <w:p w:rsidR="00D70BCB" w:rsidRDefault="00391ED9" w:rsidP="00AD49C1">
      <w:pPr>
        <w:jc w:val="center"/>
      </w:pPr>
      <w:r>
        <w:rPr>
          <w:noProof/>
        </w:rPr>
        <mc:AlternateContent>
          <mc:Choice Requires="wpg">
            <w:drawing>
              <wp:anchor distT="0" distB="0" distL="114300" distR="114300" simplePos="0" relativeHeight="251696640" behindDoc="0" locked="0" layoutInCell="1" allowOverlap="1">
                <wp:simplePos x="0" y="0"/>
                <wp:positionH relativeFrom="margin">
                  <wp:align>center</wp:align>
                </wp:positionH>
                <wp:positionV relativeFrom="paragraph">
                  <wp:posOffset>2119630</wp:posOffset>
                </wp:positionV>
                <wp:extent cx="7141210" cy="2543175"/>
                <wp:effectExtent l="76200" t="76200" r="2540" b="142875"/>
                <wp:wrapTopAndBottom/>
                <wp:docPr id="458" name="Group 458"/>
                <wp:cNvGraphicFramePr/>
                <a:graphic xmlns:a="http://schemas.openxmlformats.org/drawingml/2006/main">
                  <a:graphicData uri="http://schemas.microsoft.com/office/word/2010/wordprocessingGroup">
                    <wpg:wgp>
                      <wpg:cNvGrpSpPr/>
                      <wpg:grpSpPr>
                        <a:xfrm>
                          <a:off x="0" y="0"/>
                          <a:ext cx="7141210" cy="2543175"/>
                          <a:chOff x="0" y="0"/>
                          <a:chExt cx="7141210" cy="2543175"/>
                        </a:xfrm>
                      </wpg:grpSpPr>
                      <pic:pic xmlns:pic="http://schemas.openxmlformats.org/drawingml/2006/picture">
                        <pic:nvPicPr>
                          <pic:cNvPr id="21" name="Picture 21" descr="E:\#Andy\MSNT Research\Fall 2014\Random\3d2.tif"/>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 name="Picture 23" descr="https://lh6.googleusercontent.com/RF_bQt4CK2dY75VLTq7QZ1ferI5kRcZtAs8Nk_ndhrrb-HUICQziC-E7pKwGJlEtMCpdT530ACw_1-u51KyLxwK0FVQLcX7IGEax7ltkGBq1UV8B1_Im7vg5M5aSIG2leLe-"/>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552825" y="152400"/>
                            <a:ext cx="3588385" cy="2113280"/>
                          </a:xfrm>
                          <a:prstGeom prst="rect">
                            <a:avLst/>
                          </a:prstGeom>
                          <a:noFill/>
                          <a:ln>
                            <a:noFill/>
                          </a:ln>
                        </pic:spPr>
                      </pic:pic>
                    </wpg:wgp>
                  </a:graphicData>
                </a:graphic>
              </wp:anchor>
            </w:drawing>
          </mc:Choice>
          <mc:Fallback>
            <w:pict>
              <v:group w14:anchorId="50C6A37C" id="Group 458" o:spid="_x0000_s1026" style="position:absolute;margin-left:0;margin-top:166.9pt;width:562.3pt;height:200.25pt;z-index:251696640;mso-position-horizontal:center;mso-position-horizontal-relative:margin" coordsize="71412,2543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">
                <v:shape id="Picture 21" o:spid="_x0000_s1027" type="#_x0000_t75" style="position:absolute;width:33909;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tsPEAAAA2wAAAA8AAABkcnMvZG93bnJldi54bWxEj92KwjAUhO+FfYdwFvZGNG0vVqlGWdQF&#10;F/bGnwc4Nsem2+akNFHr25sFwcthZr5h5sveNuJKna8cK0jHCQjiwumKSwXHw/doCsIHZI2NY1Jw&#10;Jw/Lxdtgjrl2N97RdR9KESHsc1RgQmhzKX1hyKIfu5Y4emfXWQxRdqXUHd4i3DYyS5JPabHiuGCw&#10;pZWhot5frIKfy3r9p9thdk/NaTjZ1L87WxdKfbz3XzMQgfrwCj/bW60gS+H/S/wB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PtsPEAAAA2wAAAA8AAAAAAAAAAAAAAAAA&#10;nwIAAGRycy9kb3ducmV2LnhtbFBLBQYAAAAABAAEAPcAAACQAwAAAAA=&#10;" stroked="t" strokecolor="#0f6fc6 [3204]" strokeweight="3pt">
                  <v:stroke endcap="square"/>
                  <v:imagedata r:id="rId51" o:title="3d2"/>
                  <v:shadow on="t" color="black" opacity="28180f" origin="-.5,-.5" offset=".74836mm,.74836mm"/>
                  <v:path arrowok="t"/>
                </v:shape>
                <v:shape id="Picture 23" o:spid="_x0000_s1028" type="#_x0000_t75" alt="https://lh6.googleusercontent.com/RF_bQt4CK2dY75VLTq7QZ1ferI5kRcZtAs8Nk_ndhrrb-HUICQziC-E7pKwGJlEtMCpdT530ACw_1-u51KyLxwK0FVQLcX7IGEax7ltkGBq1UV8B1_Im7vg5M5aSIG2leLe-" style="position:absolute;left:35528;top:1524;width:35884;height:2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k4FrAAAAA2wAAAA8AAABkcnMvZG93bnJldi54bWxEj9GKwjAURN8X/IdwBd/WtAoqtamIsOiT&#10;rNUPuDbXttjclCZr69+bBcHHYWbOMOlmMI14UOdqywriaQSCuLC65lLB5fzzvQLhPLLGxjIpeJKD&#10;TTb6SjHRtucTPXJfigBhl6CCyvs2kdIVFRl0U9sSB+9mO4M+yK6UusM+wE0jZ1G0kAZrDgsVtrSr&#10;qLjnf0bB0v4ecu5lfMXt7XKU8d4MC1ZqMh62axCeBv8Jv9sHrWA2h/8v4QfI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TgWsAAAADbAAAADwAAAAAAAAAAAAAAAACfAgAA&#10;ZHJzL2Rvd25yZXYueG1sUEsFBgAAAAAEAAQA9wAAAIwDAAAAAA==&#10;">
                  <v:imagedata r:id="rId52" o:title="RF_bQt4CK2dY75VLTq7QZ1ferI5kRcZtAs8Nk_ndhrrb-HUICQziC-E7pKwGJlEtMCpdT530ACw_1-u51KyLxwK0FVQLcX7IGEax7ltkGBq1UV8B1_Im7vg5M5aSIG2leLe-"/>
                  <v:path arrowok="t"/>
                </v:shape>
                <w10:wrap type="topAndBottom" anchorx="margin"/>
              </v:group>
            </w:pict>
          </mc:Fallback>
        </mc:AlternateContent>
      </w:r>
      <w:r w:rsidR="003055CF">
        <w:t xml:space="preserve">Shows illustration of sphere arrays on surface, and the areas where the deposited metal </w:t>
      </w:r>
      <w:r w:rsidR="00953219">
        <w:t xml:space="preserve">(green) </w:t>
      </w:r>
      <w:r w:rsidR="003055CF">
        <w:t>adheres to the substrate (left)</w:t>
      </w:r>
      <w:r w:rsidR="00953219">
        <w:t>.  A</w:t>
      </w:r>
      <w:r w:rsidR="003055CF">
        <w:t xml:space="preserve"> cross-section view </w:t>
      </w:r>
      <w:r w:rsidR="008448DE">
        <w:t xml:space="preserve">of metal deposition </w:t>
      </w:r>
      <w:r w:rsidR="00953219">
        <w:t>is shown on the right</w:t>
      </w:r>
      <w:r w:rsidR="008448DE">
        <w:t>.</w:t>
      </w:r>
    </w:p>
    <w:p w:rsidR="00B930D4" w:rsidRDefault="00C50433" w:rsidP="004A0F22">
      <w:pPr>
        <w:jc w:val="center"/>
      </w:pPr>
      <w:r>
        <w:t>Shows a scanning electron microscope image of the boundary of where spheres were removed.  The nanostructures that are left are approximately 200 nm across</w:t>
      </w:r>
      <w:r w:rsidR="00391ED9">
        <w:t xml:space="preserve"> (left)</w:t>
      </w:r>
      <w:r>
        <w:t>.</w:t>
      </w:r>
      <w:r w:rsidR="00391ED9">
        <w:t xml:space="preserve">  </w:t>
      </w:r>
      <w:r>
        <w:t>Show</w:t>
      </w:r>
      <w:r w:rsidR="0032371D">
        <w:t>s</w:t>
      </w:r>
      <w:r>
        <w:t xml:space="preserve"> a</w:t>
      </w:r>
      <w:r w:rsidR="00391ED9">
        <w:t xml:space="preserve"> 3D</w:t>
      </w:r>
      <w:r>
        <w:t xml:space="preserve"> atomic force microscope </w:t>
      </w:r>
      <w:r w:rsidR="00391ED9">
        <w:t>image of several nanostructures (right).</w:t>
      </w:r>
    </w:p>
    <w:p w:rsidR="004A0F22" w:rsidRDefault="004A0F22" w:rsidP="004A0F22">
      <w:pPr>
        <w:jc w:val="center"/>
      </w:pPr>
    </w:p>
    <w:p w:rsidR="004A0F22" w:rsidRDefault="004A0F22" w:rsidP="00B930D4"/>
    <w:p w:rsidR="00D70BCB" w:rsidRDefault="00D70BCB" w:rsidP="005F7908"/>
    <w:bookmarkStart w:id="15" w:name="_Toc408056165"/>
    <w:p w:rsidR="004A0F22" w:rsidRPr="005F782A" w:rsidRDefault="00391ED9" w:rsidP="004A0F22">
      <w:pPr>
        <w:pStyle w:val="Heading1"/>
        <w:rPr>
          <w:sz w:val="36"/>
        </w:rPr>
      </w:pPr>
      <w:r>
        <w:rPr>
          <w:noProof/>
          <w:sz w:val="36"/>
        </w:rPr>
        <w:lastRenderedPageBreak/>
        <mc:AlternateContent>
          <mc:Choice Requires="wps">
            <w:drawing>
              <wp:anchor distT="0" distB="0" distL="114300" distR="114300" simplePos="0" relativeHeight="251698688" behindDoc="0" locked="0" layoutInCell="1" allowOverlap="1" wp14:anchorId="22C58314" wp14:editId="0E425E0D">
                <wp:simplePos x="0" y="0"/>
                <wp:positionH relativeFrom="margin">
                  <wp:posOffset>-428625</wp:posOffset>
                </wp:positionH>
                <wp:positionV relativeFrom="paragraph">
                  <wp:posOffset>-39370</wp:posOffset>
                </wp:positionV>
                <wp:extent cx="6315740" cy="0"/>
                <wp:effectExtent l="38100" t="38100" r="66040" b="95250"/>
                <wp:wrapNone/>
                <wp:docPr id="25" name="Straight Connector 25"/>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E0FF279" id="Straight Connector 25" o:spid="_x0000_s1026" style="position:absolute;z-index:251698688;visibility:visible;mso-wrap-style:square;mso-wrap-distance-left:9pt;mso-wrap-distance-top:0;mso-wrap-distance-right:9pt;mso-wrap-distance-bottom:0;mso-position-horizontal:absolute;mso-position-horizontal-relative:margin;mso-position-vertical:absolute;mso-position-vertical-relative:text" from="-33.75pt,-3.1pt" to="463.5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" strokecolor="#0f6fc6 [3204]" strokeweight="3pt">
                <v:shadow on="t" color="black" opacity=".5" origin=",-.5" offset="0"/>
                <w10:wrap anchorx="margin"/>
              </v:line>
            </w:pict>
          </mc:Fallback>
        </mc:AlternateContent>
      </w:r>
      <w:r w:rsidR="004A0F22">
        <w:rPr>
          <w:sz w:val="36"/>
        </w:rPr>
        <w:t>Boy Scouts of America</w:t>
      </w:r>
      <w:bookmarkEnd w:id="15"/>
    </w:p>
    <w:tbl>
      <w:tblPr>
        <w:tblStyle w:val="PlainTable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506"/>
      </w:tblGrid>
      <w:tr w:rsidR="004A0F22" w:rsidTr="00EC47C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Position</w:t>
            </w:r>
            <w:r w:rsidR="0030407C">
              <w:t>s</w:t>
            </w:r>
            <w:r>
              <w:t>:</w:t>
            </w:r>
          </w:p>
        </w:tc>
        <w:tc>
          <w:tcPr>
            <w:tcW w:w="3506" w:type="dxa"/>
          </w:tcPr>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 xml:space="preserve">Senior Patrol leader, </w:t>
            </w:r>
          </w:p>
          <w:p w:rsidR="004A0F22" w:rsidRDefault="004A0F2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Assistant Senior Patrol Leader,</w:t>
            </w:r>
          </w:p>
          <w:p w:rsidR="004A0F22" w:rsidRPr="00C431D0" w:rsidRDefault="004E3FC2" w:rsidP="00EC47C4">
            <w:pPr>
              <w:jc w:val="right"/>
              <w:cnfStyle w:val="100000000000" w:firstRow="1" w:lastRow="0" w:firstColumn="0" w:lastColumn="0" w:oddVBand="0" w:evenVBand="0" w:oddHBand="0" w:evenHBand="0" w:firstRowFirstColumn="0" w:firstRowLastColumn="0" w:lastRowFirstColumn="0" w:lastRowLastColumn="0"/>
              <w:rPr>
                <w:b w:val="0"/>
              </w:rPr>
            </w:pPr>
            <w:r>
              <w:rPr>
                <w:b w:val="0"/>
              </w:rPr>
              <w:t>Instructor</w:t>
            </w:r>
          </w:p>
        </w:tc>
      </w:tr>
      <w:tr w:rsidR="004A0F22" w:rsidTr="00EC47C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Duration:</w:t>
            </w:r>
          </w:p>
        </w:tc>
        <w:tc>
          <w:tcPr>
            <w:tcW w:w="3506" w:type="dxa"/>
          </w:tcPr>
          <w:p w:rsidR="004A0F22" w:rsidRDefault="004A0F22" w:rsidP="00EC47C4">
            <w:pPr>
              <w:jc w:val="right"/>
              <w:cnfStyle w:val="000000100000" w:firstRow="0" w:lastRow="0" w:firstColumn="0" w:lastColumn="0" w:oddVBand="0" w:evenVBand="0" w:oddHBand="1" w:evenHBand="0" w:firstRowFirstColumn="0" w:firstRowLastColumn="0" w:lastRowFirstColumn="0" w:lastRowLastColumn="0"/>
            </w:pPr>
            <w:r>
              <w:t>2001 - 2012</w:t>
            </w:r>
          </w:p>
        </w:tc>
      </w:tr>
      <w:tr w:rsidR="004A0F22" w:rsidTr="00EC47C4">
        <w:trPr>
          <w:trHeight w:val="293"/>
        </w:trPr>
        <w:tc>
          <w:tcPr>
            <w:cnfStyle w:val="001000000000" w:firstRow="0" w:lastRow="0" w:firstColumn="1" w:lastColumn="0" w:oddVBand="0" w:evenVBand="0" w:oddHBand="0" w:evenHBand="0" w:firstRowFirstColumn="0" w:firstRowLastColumn="0" w:lastRowFirstColumn="0" w:lastRowLastColumn="0"/>
            <w:tcW w:w="1800" w:type="dxa"/>
          </w:tcPr>
          <w:p w:rsidR="004A0F22" w:rsidRDefault="004A0F22" w:rsidP="00EC47C4">
            <w:r>
              <w:t>Group Setting:</w:t>
            </w:r>
          </w:p>
        </w:tc>
        <w:tc>
          <w:tcPr>
            <w:tcW w:w="3506" w:type="dxa"/>
          </w:tcPr>
          <w:p w:rsidR="004A0F22" w:rsidRDefault="004A0F22" w:rsidP="00EC47C4">
            <w:pPr>
              <w:jc w:val="right"/>
              <w:cnfStyle w:val="000000000000" w:firstRow="0" w:lastRow="0" w:firstColumn="0" w:lastColumn="0" w:oddVBand="0" w:evenVBand="0" w:oddHBand="0" w:evenHBand="0" w:firstRowFirstColumn="0" w:firstRowLastColumn="0" w:lastRowFirstColumn="0" w:lastRowLastColumn="0"/>
            </w:pPr>
            <w:r>
              <w:t xml:space="preserve">Mostly worked in teams and small groups </w:t>
            </w:r>
          </w:p>
        </w:tc>
      </w:tr>
    </w:tbl>
    <w:p w:rsidR="00D70BCB" w:rsidRDefault="00D70BCB" w:rsidP="005F7908"/>
    <w:p w:rsidR="00D70BCB" w:rsidRDefault="00D70BCB" w:rsidP="005F7908"/>
    <w:p w:rsidR="00D70BCB" w:rsidRDefault="00D70BCB" w:rsidP="005F7908"/>
    <w:p w:rsidR="00D70BCB" w:rsidRDefault="00391ED9" w:rsidP="005F7908">
      <w:r>
        <w:rPr>
          <w:noProof/>
          <w:sz w:val="36"/>
        </w:rPr>
        <mc:AlternateContent>
          <mc:Choice Requires="wps">
            <w:drawing>
              <wp:anchor distT="0" distB="0" distL="114300" distR="114300" simplePos="0" relativeHeight="251738624" behindDoc="0" locked="0" layoutInCell="1" allowOverlap="1" wp14:anchorId="2D50D7F2" wp14:editId="11793C34">
                <wp:simplePos x="0" y="0"/>
                <wp:positionH relativeFrom="margin">
                  <wp:posOffset>-419100</wp:posOffset>
                </wp:positionH>
                <wp:positionV relativeFrom="paragraph">
                  <wp:posOffset>372110</wp:posOffset>
                </wp:positionV>
                <wp:extent cx="6315740" cy="0"/>
                <wp:effectExtent l="38100" t="38100" r="27940" b="95250"/>
                <wp:wrapNone/>
                <wp:docPr id="464" name="Straight Connector 464"/>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2BF5D2B" id="Straight Connector 464" o:spid="_x0000_s1026" style="position:absolute;z-index:251738624;visibility:visible;mso-wrap-style:square;mso-wrap-distance-left:9pt;mso-wrap-distance-top:0;mso-wrap-distance-right:9pt;mso-wrap-distance-bottom:0;mso-position-horizontal:absolute;mso-position-horizontal-relative:margin;mso-position-vertical:absolute;mso-position-vertical-relative:text" from="-33pt,29.3pt" to="464.3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" strokecolor="#0f6fc6 [3204]" strokeweight="3pt">
                <v:stroke dashstyle="dash"/>
                <v:shadow on="t" color="black" opacity=".5" origin=",-.5" offset="0"/>
                <w10:wrap anchorx="margin"/>
              </v:line>
            </w:pict>
          </mc:Fallback>
        </mc:AlternateContent>
      </w:r>
    </w:p>
    <w:p w:rsidR="004A0F22" w:rsidRDefault="00670D96" w:rsidP="004A0F22">
      <w:pPr>
        <w:pStyle w:val="Heading1"/>
      </w:pPr>
      <w:bookmarkStart w:id="16" w:name="_Toc408056166"/>
      <w:r>
        <w:t>Eagle Scout Service Project</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1980"/>
      </w:tblGrid>
      <w:tr w:rsidR="004A0F22" w:rsidTr="00EC47C4">
        <w:trPr>
          <w:trHeight w:val="276"/>
        </w:trPr>
        <w:tc>
          <w:tcPr>
            <w:tcW w:w="2340" w:type="dxa"/>
          </w:tcPr>
          <w:p w:rsidR="004A0F22" w:rsidRDefault="004A0F22" w:rsidP="00EC47C4">
            <w:pPr>
              <w:pStyle w:val="NoSpacing"/>
              <w:rPr>
                <w:b/>
              </w:rPr>
            </w:pPr>
            <w:r w:rsidRPr="004B5E16">
              <w:rPr>
                <w:b/>
              </w:rPr>
              <w:t xml:space="preserve">Project Length: </w:t>
            </w:r>
          </w:p>
        </w:tc>
        <w:tc>
          <w:tcPr>
            <w:tcW w:w="1980" w:type="dxa"/>
          </w:tcPr>
          <w:p w:rsidR="004A0F22" w:rsidRPr="00A32E05" w:rsidRDefault="004A0F22" w:rsidP="004A0F22">
            <w:pPr>
              <w:pStyle w:val="NoSpacing"/>
              <w:jc w:val="right"/>
            </w:pPr>
            <w:r>
              <w:t>5 Months</w:t>
            </w:r>
          </w:p>
        </w:tc>
      </w:tr>
      <w:tr w:rsidR="004A0F22" w:rsidTr="00EC47C4">
        <w:trPr>
          <w:trHeight w:val="294"/>
        </w:trPr>
        <w:tc>
          <w:tcPr>
            <w:tcW w:w="2340" w:type="dxa"/>
          </w:tcPr>
          <w:p w:rsidR="004A0F22" w:rsidRDefault="004A0F22" w:rsidP="00EC47C4">
            <w:pPr>
              <w:pStyle w:val="NoSpacing"/>
              <w:rPr>
                <w:b/>
              </w:rPr>
            </w:pPr>
            <w:r>
              <w:rPr>
                <w:b/>
              </w:rPr>
              <w:t>Period:</w:t>
            </w:r>
          </w:p>
        </w:tc>
        <w:tc>
          <w:tcPr>
            <w:tcW w:w="1980" w:type="dxa"/>
          </w:tcPr>
          <w:p w:rsidR="004A0F22" w:rsidRPr="00A32E05" w:rsidRDefault="004A0F22" w:rsidP="00EC47C4">
            <w:pPr>
              <w:pStyle w:val="NoSpacing"/>
              <w:jc w:val="right"/>
            </w:pPr>
            <w:r>
              <w:t>Spring 2010</w:t>
            </w:r>
          </w:p>
        </w:tc>
      </w:tr>
    </w:tbl>
    <w:p w:rsidR="007E119A" w:rsidRDefault="007E119A" w:rsidP="005F7908"/>
    <w:p w:rsidR="00D70BCB" w:rsidRDefault="00670D96" w:rsidP="007E119A">
      <w:pPr>
        <w:jc w:val="both"/>
      </w:pPr>
      <w:r>
        <w:tab/>
        <w:t xml:space="preserve">For my Eagle Scout project, a group of volunteers </w:t>
      </w:r>
      <w:r w:rsidR="0032371D">
        <w:t xml:space="preserve">and I </w:t>
      </w:r>
      <w:r>
        <w:t>built a 3</w:t>
      </w:r>
      <w:r w:rsidR="0032371D">
        <w:t>3</w:t>
      </w:r>
      <w:r>
        <w:t xml:space="preserve"> </w:t>
      </w:r>
      <w:proofErr w:type="spellStart"/>
      <w:r>
        <w:t>ft</w:t>
      </w:r>
      <w:proofErr w:type="spellEnd"/>
      <w:r>
        <w:t xml:space="preserve"> long ladder bridge over a small ravine at my local mountain biking trails.  I designed the bridge in SolidWorks, raised the needed capitol, and then lead a team to construct and install the bridge at the site.  </w:t>
      </w:r>
      <w:r w:rsidR="0032371D">
        <w:t xml:space="preserve">Two bridge sections of approximately </w:t>
      </w:r>
      <w:r>
        <w:t xml:space="preserve">15 </w:t>
      </w:r>
      <w:proofErr w:type="spellStart"/>
      <w:r>
        <w:t>ft</w:t>
      </w:r>
      <w:proofErr w:type="spellEnd"/>
      <w:r>
        <w:t xml:space="preserve"> </w:t>
      </w:r>
      <w:r w:rsidR="0032371D">
        <w:t>each</w:t>
      </w:r>
      <w:r>
        <w:t xml:space="preserve"> and were </w:t>
      </w:r>
      <w:r w:rsidR="0032371D">
        <w:t>mounted on top of cast concrete footings weighing approximately 1200 lbs</w:t>
      </w:r>
      <w:r w:rsidR="00006B56">
        <w:t>.  In total, the project took 148 man-hours of effort from volunteers and myself.</w:t>
      </w:r>
    </w:p>
    <w:p w:rsidR="00D70BCB" w:rsidRDefault="005612F6" w:rsidP="005F7908">
      <w:r>
        <w:rPr>
          <w:noProof/>
        </w:rPr>
        <mc:AlternateContent>
          <mc:Choice Requires="wpg">
            <w:drawing>
              <wp:anchor distT="0" distB="0" distL="114300" distR="114300" simplePos="0" relativeHeight="251701760" behindDoc="0" locked="0" layoutInCell="1" allowOverlap="1">
                <wp:simplePos x="0" y="0"/>
                <wp:positionH relativeFrom="margin">
                  <wp:align>center</wp:align>
                </wp:positionH>
                <wp:positionV relativeFrom="paragraph">
                  <wp:posOffset>343535</wp:posOffset>
                </wp:positionV>
                <wp:extent cx="6528435" cy="2247900"/>
                <wp:effectExtent l="76200" t="76200" r="139065" b="133350"/>
                <wp:wrapTopAndBottom/>
                <wp:docPr id="30" name="Group 30"/>
                <wp:cNvGraphicFramePr/>
                <a:graphic xmlns:a="http://schemas.openxmlformats.org/drawingml/2006/main">
                  <a:graphicData uri="http://schemas.microsoft.com/office/word/2010/wordprocessingGroup">
                    <wpg:wgp>
                      <wpg:cNvGrpSpPr/>
                      <wpg:grpSpPr>
                        <a:xfrm>
                          <a:off x="0" y="0"/>
                          <a:ext cx="6528435" cy="2247900"/>
                          <a:chOff x="0" y="0"/>
                          <a:chExt cx="6528435" cy="2247900"/>
                        </a:xfrm>
                      </wpg:grpSpPr>
                      <pic:pic xmlns:pic="http://schemas.openxmlformats.org/drawingml/2006/picture">
                        <pic:nvPicPr>
                          <pic:cNvPr id="27" name="Picture 27" descr="E:\100_1779.JP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9" name="Picture 29" descr="E:\100_1757.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533775" y="0"/>
                            <a:ext cx="2994660" cy="22479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4C3A1480" id="Group 30" o:spid="_x0000_s1026" style="position:absolute;margin-left:0;margin-top:27.05pt;width:514.05pt;height:177pt;z-index:251701760;mso-position-horizontal:center;mso-position-horizontal-relative:margin" coordsize="65284,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">
                <v:shape id="Picture 27" o:spid="_x0000_s1027" type="#_x0000_t75" style="position:absolute;width:2995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wVfEAAAA2wAAAA8AAABkcnMvZG93bnJldi54bWxEj0FrwkAUhO8F/8PyhN7qRg9NSF1DIwiC&#10;7UFtocdH9pnEZt+G7Bq3/74rCB6HmfmGWRbBdGKkwbWWFcxnCQjiyuqWawVfx81LBsJ5ZI2dZVLw&#10;Rw6K1eRpibm2V97TePC1iBB2OSpovO9zKV3VkEE3sz1x9E52MOijHGqpB7xGuOnkIklepcGW40KD&#10;Pa0bqn4PF6NgnZXpTxmyj+1Zh03nLunn97hT6nka3t9AeAr+Eb63t1rBIoXbl/g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wVfEAAAA2wAAAA8AAAAAAAAAAAAAAAAA&#10;nwIAAGRycy9kb3ducmV2LnhtbFBLBQYAAAAABAAEAPcAAACQAwAAAAA=&#10;" stroked="t" strokecolor="#0f6fc6 [3204]" strokeweight="3pt">
                  <v:stroke endcap="square"/>
                  <v:imagedata r:id="rId55" o:title="100_1779"/>
                  <v:shadow on="t" color="black" opacity="28180f" origin="-.5,-.5" offset=".74836mm,.74836mm"/>
                  <v:path arrowok="t"/>
                </v:shape>
                <v:shape id="Picture 29" o:spid="_x0000_s1028" type="#_x0000_t75" style="position:absolute;left:35337;width:29947;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nFAAAA2wAAAA8AAABkcnMvZG93bnJldi54bWxEj0FrwkAUhO9C/8PyCr2IbhpUmtRNkFIh&#10;4EGaFs+P7GsSmn0bstsY/fVuoeBxmJlvmG0+mU6MNLjWsoLnZQSCuLK65VrB1+d+8QLCeWSNnWVS&#10;cCEHefYw22Kq7Zk/aCx9LQKEXYoKGu/7VEpXNWTQLW1PHLxvOxj0QQ611AOeA9x0Mo6ijTTYclho&#10;sKe3hqqf8tcomK/fTeGP10MxYpzskk3Mq/qk1NPjtHsF4Wny9/B/u9AK4gT+voQfI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v85xQAAANsAAAAPAAAAAAAAAAAAAAAA&#10;AJ8CAABkcnMvZG93bnJldi54bWxQSwUGAAAAAAQABAD3AAAAkQMAAAAA&#10;" stroked="t" strokecolor="#0f6fc6 [3204]" strokeweight="3pt">
                  <v:stroke endcap="square"/>
                  <v:imagedata r:id="rId56" o:title="100_1757"/>
                  <v:shadow on="t" color="black" opacity="28180f" origin="-.5,-.5" offset=".74836mm,.74836mm"/>
                  <v:path arrowok="t"/>
                </v:shape>
                <w10:wrap type="topAndBottom" anchorx="margin"/>
              </v:group>
            </w:pict>
          </mc:Fallback>
        </mc:AlternateContent>
      </w:r>
    </w:p>
    <w:p w:rsidR="00006B56" w:rsidRDefault="005612F6" w:rsidP="005612F6">
      <w:pPr>
        <w:jc w:val="center"/>
      </w:pPr>
      <w:r>
        <w:t>Show</w:t>
      </w:r>
      <w:r w:rsidR="006B2C02">
        <w:t>s</w:t>
      </w:r>
      <w:r>
        <w:t xml:space="preserve"> images of the bridge and the team the helped me complete the project.</w:t>
      </w:r>
    </w:p>
    <w:p w:rsidR="00006B56" w:rsidRDefault="00006B56" w:rsidP="005F7908"/>
    <w:p w:rsidR="00006B56" w:rsidRDefault="00006B56" w:rsidP="005F7908"/>
    <w:p w:rsidR="001D0BC6" w:rsidRDefault="001D0BC6" w:rsidP="005F7908"/>
    <w:p w:rsidR="00391ED9" w:rsidRDefault="00391ED9" w:rsidP="005F7908"/>
    <w:p w:rsidR="00391ED9" w:rsidRPr="005F782A" w:rsidRDefault="00391ED9" w:rsidP="00391ED9">
      <w:pPr>
        <w:pStyle w:val="Heading1"/>
        <w:rPr>
          <w:sz w:val="36"/>
        </w:rPr>
      </w:pPr>
      <w:r>
        <w:rPr>
          <w:noProof/>
          <w:sz w:val="36"/>
        </w:rPr>
        <w:lastRenderedPageBreak/>
        <mc:AlternateContent>
          <mc:Choice Requires="wps">
            <w:drawing>
              <wp:anchor distT="0" distB="0" distL="114300" distR="114300" simplePos="0" relativeHeight="251742720" behindDoc="0" locked="0" layoutInCell="1" allowOverlap="1" wp14:anchorId="0602DE32" wp14:editId="3712DC96">
                <wp:simplePos x="0" y="0"/>
                <wp:positionH relativeFrom="margin">
                  <wp:posOffset>-428625</wp:posOffset>
                </wp:positionH>
                <wp:positionV relativeFrom="paragraph">
                  <wp:posOffset>-39370</wp:posOffset>
                </wp:positionV>
                <wp:extent cx="6315740" cy="0"/>
                <wp:effectExtent l="38100" t="38100" r="66040" b="95250"/>
                <wp:wrapNone/>
                <wp:docPr id="466" name="Straight Connector 466"/>
                <wp:cNvGraphicFramePr/>
                <a:graphic xmlns:a="http://schemas.openxmlformats.org/drawingml/2006/main">
                  <a:graphicData uri="http://schemas.microsoft.com/office/word/2010/wordprocessingShape">
                    <wps:wsp>
                      <wps:cNvCnPr/>
                      <wps:spPr>
                        <a:xfrm>
                          <a:off x="0" y="0"/>
                          <a:ext cx="6315740"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1367D1F" id="Straight Connector 466" o:spid="_x0000_s1026" style="position:absolute;z-index:251742720;visibility:visible;mso-wrap-style:square;mso-wrap-distance-left:9pt;mso-wrap-distance-top:0;mso-wrap-distance-right:9pt;mso-wrap-distance-bottom:0;mso-position-horizontal:absolute;mso-position-horizontal-relative:margin;mso-position-vertical:absolute;mso-position-vertical-relative:text" from="-33.75pt,-3.1pt" to="463.5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" strokecolor="#0f6fc6 [3204]" strokeweight="3pt">
                <v:shadow on="t" color="black" opacity=".5" origin=",-.5" offset="0"/>
                <w10:wrap anchorx="margin"/>
              </v:line>
            </w:pict>
          </mc:Fallback>
        </mc:AlternateContent>
      </w:r>
      <w:r>
        <w:rPr>
          <w:sz w:val="36"/>
        </w:rPr>
        <w:t>School and Personal Projects</w:t>
      </w:r>
    </w:p>
    <w:p w:rsidR="00391ED9" w:rsidRDefault="00391ED9" w:rsidP="00391ED9">
      <w:pPr>
        <w:pStyle w:val="Heading1"/>
      </w:pPr>
      <w:r>
        <w:t>N-Body Physics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391ED9" w:rsidTr="00391ED9">
        <w:trPr>
          <w:trHeight w:val="356"/>
        </w:trPr>
        <w:tc>
          <w:tcPr>
            <w:tcW w:w="1655" w:type="dxa"/>
          </w:tcPr>
          <w:p w:rsidR="00391ED9" w:rsidRDefault="00391ED9" w:rsidP="00391ED9">
            <w:pPr>
              <w:pStyle w:val="NoSpacing"/>
              <w:rPr>
                <w:b/>
              </w:rPr>
            </w:pPr>
            <w:r w:rsidRPr="004B5E16">
              <w:rPr>
                <w:b/>
              </w:rPr>
              <w:t xml:space="preserve">Project </w:t>
            </w:r>
            <w:r>
              <w:rPr>
                <w:b/>
              </w:rPr>
              <w:t>Type</w:t>
            </w:r>
            <w:r w:rsidRPr="004B5E16">
              <w:rPr>
                <w:b/>
              </w:rPr>
              <w:t xml:space="preserve">: </w:t>
            </w:r>
          </w:p>
        </w:tc>
        <w:tc>
          <w:tcPr>
            <w:tcW w:w="1400" w:type="dxa"/>
          </w:tcPr>
          <w:p w:rsidR="00391ED9" w:rsidRPr="00A32E05" w:rsidRDefault="00391ED9" w:rsidP="00391ED9">
            <w:pPr>
              <w:pStyle w:val="NoSpacing"/>
              <w:jc w:val="right"/>
            </w:pPr>
            <w:r>
              <w:t>Personal</w:t>
            </w:r>
          </w:p>
        </w:tc>
      </w:tr>
    </w:tbl>
    <w:p w:rsidR="00BE25E4" w:rsidRDefault="005F6FA2" w:rsidP="007E119A">
      <w:pPr>
        <w:ind w:firstLine="360"/>
        <w:jc w:val="both"/>
      </w:pPr>
      <w:r>
        <w:t>As an</w:t>
      </w:r>
      <w:r w:rsidR="00391ED9">
        <w:t xml:space="preserve"> interesting </w:t>
      </w:r>
      <w:r w:rsidR="00440407">
        <w:t xml:space="preserve">project </w:t>
      </w:r>
      <w:r w:rsidR="005D1493">
        <w:t>and a cool challenge</w:t>
      </w:r>
      <w:r>
        <w:t>, I created</w:t>
      </w:r>
      <w:r w:rsidR="005E68C3">
        <w:t xml:space="preserve"> a computer program that could si</w:t>
      </w:r>
      <w:r w:rsidR="005D1493">
        <w:t xml:space="preserve">mulate the interactions of planetary bodies exclusively under the force of their mutual </w:t>
      </w:r>
      <w:r w:rsidR="005E68C3">
        <w:t xml:space="preserve">gravitation attraction.  </w:t>
      </w:r>
      <w:r>
        <w:t xml:space="preserve">The simulation begins by spawning a number of particles (I have used as many as 100) with random masses, positions, and velocities.  It then uses basic Newtonian mechanics in order to calculate each time step. </w:t>
      </w:r>
      <w:r w:rsidR="00BE25E4">
        <w:t xml:space="preserve"> </w:t>
      </w:r>
      <w:r>
        <w:t xml:space="preserve"> I began by creating the simulation in 2D and have since expanded it to 3D.  </w:t>
      </w:r>
      <w:r w:rsidR="00BE25E4">
        <w:t>The simulation consists of C++ code that carries out all of the calculations, and a Python script to do all of the post processing.</w:t>
      </w:r>
    </w:p>
    <w:p w:rsidR="005F6FA2" w:rsidRPr="00BE25E4" w:rsidRDefault="00BE25E4" w:rsidP="005F7908">
      <w:pPr>
        <w:rPr>
          <w:u w:val="single"/>
        </w:rPr>
      </w:pPr>
      <w:r w:rsidRPr="00BE25E4">
        <w:rPr>
          <w:u w:val="single"/>
        </w:rPr>
        <w:t>Challenges:</w:t>
      </w:r>
    </w:p>
    <w:p w:rsidR="00BE25E4" w:rsidRDefault="00BE25E4" w:rsidP="00BE25E4">
      <w:pPr>
        <w:pStyle w:val="ListParagraph"/>
        <w:numPr>
          <w:ilvl w:val="0"/>
          <w:numId w:val="24"/>
        </w:numPr>
      </w:pPr>
      <w:r>
        <w:t>Properly handling collisions.  Forces tend towards infinity when the particles get very close.</w:t>
      </w:r>
    </w:p>
    <w:p w:rsidR="00BE25E4" w:rsidRDefault="00BE25E4" w:rsidP="00BE25E4">
      <w:pPr>
        <w:pStyle w:val="ListParagraph"/>
        <w:numPr>
          <w:ilvl w:val="0"/>
          <w:numId w:val="24"/>
        </w:numPr>
      </w:pPr>
      <w:r>
        <w:t>Keeping meaningful interactions in the frame while excluding particles that are being ejected from the main group</w:t>
      </w:r>
    </w:p>
    <w:p w:rsidR="00BE25E4" w:rsidRDefault="00BE25E4" w:rsidP="00BE25E4">
      <w:pPr>
        <w:pStyle w:val="ListParagraph"/>
        <w:numPr>
          <w:ilvl w:val="0"/>
          <w:numId w:val="24"/>
        </w:numPr>
      </w:pPr>
      <w:r>
        <w:t>Adequate</w:t>
      </w:r>
      <w:r w:rsidR="000F6BDF">
        <w:t xml:space="preserve">ly representing the </w:t>
      </w:r>
      <w:r>
        <w:t>position of particles in 3D simulations.</w:t>
      </w:r>
      <w:r w:rsidR="000F6BDF">
        <w:t xml:space="preserve">  It can look like a bit of a mess with too many particles.</w:t>
      </w:r>
    </w:p>
    <w:p w:rsidR="005F6FA2" w:rsidRDefault="00BE25E4" w:rsidP="00BE25E4">
      <w:r>
        <w:rPr>
          <w:noProof/>
        </w:rPr>
        <w:drawing>
          <wp:anchor distT="0" distB="0" distL="114300" distR="114300" simplePos="0" relativeHeight="251744768" behindDoc="0" locked="0" layoutInCell="1" allowOverlap="1" wp14:anchorId="53162E5B" wp14:editId="14FD42B6">
            <wp:simplePos x="0" y="0"/>
            <wp:positionH relativeFrom="column">
              <wp:posOffset>2970530</wp:posOffset>
            </wp:positionH>
            <wp:positionV relativeFrom="paragraph">
              <wp:posOffset>186055</wp:posOffset>
            </wp:positionV>
            <wp:extent cx="2743835" cy="2066925"/>
            <wp:effectExtent l="38100" t="38100" r="94615" b="104775"/>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835" cy="2066925"/>
                    </a:xfrm>
                    <a:prstGeom prst="rect">
                      <a:avLst/>
                    </a:prstGeom>
                    <a:noFill/>
                    <a:ln w="38100">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744" behindDoc="0" locked="0" layoutInCell="1" allowOverlap="1" wp14:anchorId="3653118B" wp14:editId="2BD4D74A">
            <wp:simplePos x="0" y="0"/>
            <wp:positionH relativeFrom="column">
              <wp:posOffset>-209550</wp:posOffset>
            </wp:positionH>
            <wp:positionV relativeFrom="paragraph">
              <wp:posOffset>187325</wp:posOffset>
            </wp:positionV>
            <wp:extent cx="2695989" cy="2066925"/>
            <wp:effectExtent l="76200" t="76200" r="142875" b="1238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5989" cy="2066925"/>
                    </a:xfrm>
                    <a:prstGeom prst="rect">
                      <a:avLst/>
                    </a:prstGeom>
                    <a:noFill/>
                    <a:ln w="38100">
                      <a:solidFill>
                        <a:schemeClr val="accent1"/>
                      </a:solidFill>
                    </a:ln>
                    <a:effectLst>
                      <a:outerShdw blurRad="50800" dist="38100" dir="2700000" algn="tl" rotWithShape="0">
                        <a:prstClr val="black">
                          <a:alpha val="40000"/>
                        </a:prstClr>
                      </a:outerShdw>
                    </a:effectLst>
                  </pic:spPr>
                </pic:pic>
              </a:graphicData>
            </a:graphic>
          </wp:anchor>
        </w:drawing>
      </w:r>
    </w:p>
    <w:p w:rsidR="00BE25E4" w:rsidRDefault="00BE25E4" w:rsidP="00BE25E4"/>
    <w:p w:rsidR="00391ED9" w:rsidRDefault="00835CA9" w:rsidP="005F7908">
      <w:r>
        <w:rPr>
          <w:noProof/>
        </w:rPr>
        <w:drawing>
          <wp:anchor distT="0" distB="0" distL="114300" distR="114300" simplePos="0" relativeHeight="251746816" behindDoc="0" locked="0" layoutInCell="1" allowOverlap="1" wp14:anchorId="4ADF235D" wp14:editId="6D5C7FA6">
            <wp:simplePos x="0" y="0"/>
            <wp:positionH relativeFrom="column">
              <wp:posOffset>4934585</wp:posOffset>
            </wp:positionH>
            <wp:positionV relativeFrom="paragraph">
              <wp:posOffset>304800</wp:posOffset>
            </wp:positionV>
            <wp:extent cx="952500" cy="591185"/>
            <wp:effectExtent l="0" t="0" r="0" b="0"/>
            <wp:wrapSquare wrapText="bothSides"/>
            <wp:docPr id="424" name="Picture 424"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1ED9" w:rsidRDefault="00440407" w:rsidP="005F7908">
      <w:r w:rsidRPr="00440407">
        <w:rPr>
          <w:color w:val="0F6FC6" w:themeColor="accent1"/>
          <w:u w:val="single"/>
        </w:rPr>
        <w:t>Playlist of several simulations</w:t>
      </w:r>
      <w:r w:rsidR="000F6BDF">
        <w:rPr>
          <w:color w:val="0F6FC6" w:themeColor="accent1"/>
          <w:u w:val="single"/>
        </w:rPr>
        <w:t xml:space="preserve"> in various stages of development</w:t>
      </w:r>
      <w:r w:rsidRPr="00440407">
        <w:rPr>
          <w:color w:val="0F6FC6" w:themeColor="accent1"/>
          <w:u w:val="single"/>
        </w:rPr>
        <w:t xml:space="preserve">: </w:t>
      </w:r>
      <w:hyperlink r:id="rId59" w:history="1">
        <w:r w:rsidRPr="00440407">
          <w:rPr>
            <w:rStyle w:val="Hyperlink"/>
          </w:rPr>
          <w:t>https://www.youtube.com/playlist?list=PLZQMk6hP4uXKo1d4sAOJXfnoL6wv1Wzs1</w:t>
        </w:r>
      </w:hyperlink>
    </w:p>
    <w:p w:rsidR="00391ED9" w:rsidRDefault="00391ED9" w:rsidP="005F7908"/>
    <w:p w:rsidR="00B37C32" w:rsidRDefault="009616BB" w:rsidP="00B37C32">
      <w:pPr>
        <w:pStyle w:val="Heading1"/>
      </w:pPr>
      <w:r>
        <w:rPr>
          <w:noProof/>
          <w:sz w:val="36"/>
        </w:rPr>
        <w:lastRenderedPageBreak/>
        <mc:AlternateContent>
          <mc:Choice Requires="wps">
            <w:drawing>
              <wp:anchor distT="0" distB="0" distL="114300" distR="114300" simplePos="0" relativeHeight="251748864" behindDoc="0" locked="0" layoutInCell="1" allowOverlap="1" wp14:anchorId="7BFB2163" wp14:editId="6C3CDA5C">
                <wp:simplePos x="0" y="0"/>
                <wp:positionH relativeFrom="margin">
                  <wp:align>center</wp:align>
                </wp:positionH>
                <wp:positionV relativeFrom="paragraph">
                  <wp:posOffset>-39535</wp:posOffset>
                </wp:positionV>
                <wp:extent cx="6315740" cy="0"/>
                <wp:effectExtent l="38100" t="38100" r="27940" b="95250"/>
                <wp:wrapNone/>
                <wp:docPr id="467" name="Straight Connector 467"/>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18D1764" id="Straight Connector 467" o:spid="_x0000_s1026" style="position:absolute;z-index:251748864;visibility:visible;mso-wrap-style:square;mso-wrap-distance-left:9pt;mso-wrap-distance-top:0;mso-wrap-distance-right:9pt;mso-wrap-distance-bottom:0;mso-position-horizontal:center;mso-position-horizontal-relative:margin;mso-position-vertical:absolute;mso-position-vertical-relative:text" from="0,-3.1pt" to="497.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" strokecolor="#0f6fc6 [3204]" strokeweight="3pt">
                <v:stroke dashstyle="dash"/>
                <v:shadow on="t" color="black" opacity=".5" origin=",-.5" offset="0"/>
                <w10:wrap anchorx="margin"/>
              </v:line>
            </w:pict>
          </mc:Fallback>
        </mc:AlternateContent>
      </w:r>
      <w:r w:rsidR="00B37C32">
        <w:t>Line Recognition Software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9616BB" w:rsidTr="009616BB">
        <w:trPr>
          <w:trHeight w:val="356"/>
        </w:trPr>
        <w:tc>
          <w:tcPr>
            <w:tcW w:w="1655" w:type="dxa"/>
          </w:tcPr>
          <w:p w:rsidR="009616BB" w:rsidRDefault="009616BB" w:rsidP="00F05DD0">
            <w:pPr>
              <w:pStyle w:val="NoSpacing"/>
              <w:rPr>
                <w:b/>
              </w:rPr>
            </w:pPr>
            <w:r w:rsidRPr="004B5E16">
              <w:rPr>
                <w:b/>
              </w:rPr>
              <w:t xml:space="preserve">Project </w:t>
            </w:r>
            <w:r>
              <w:rPr>
                <w:b/>
              </w:rPr>
              <w:t>Type</w:t>
            </w:r>
            <w:r w:rsidRPr="004B5E16">
              <w:rPr>
                <w:b/>
              </w:rPr>
              <w:t xml:space="preserve">: </w:t>
            </w:r>
          </w:p>
        </w:tc>
        <w:tc>
          <w:tcPr>
            <w:tcW w:w="1400" w:type="dxa"/>
          </w:tcPr>
          <w:p w:rsidR="009616BB" w:rsidRPr="00A32E05" w:rsidRDefault="009616BB" w:rsidP="00F05DD0">
            <w:pPr>
              <w:pStyle w:val="NoSpacing"/>
              <w:jc w:val="right"/>
            </w:pPr>
            <w:r>
              <w:t>Personal</w:t>
            </w:r>
          </w:p>
        </w:tc>
      </w:tr>
    </w:tbl>
    <w:p w:rsidR="00391ED9" w:rsidRDefault="009616BB" w:rsidP="007E119A">
      <w:pPr>
        <w:ind w:firstLine="360"/>
        <w:jc w:val="both"/>
      </w:pPr>
      <w:r>
        <w:rPr>
          <w:noProof/>
        </w:rPr>
        <mc:AlternateContent>
          <mc:Choice Requires="wpg">
            <w:drawing>
              <wp:anchor distT="0" distB="0" distL="114300" distR="114300" simplePos="0" relativeHeight="251751936" behindDoc="0" locked="0" layoutInCell="1" allowOverlap="1" wp14:anchorId="105DD998" wp14:editId="7B7158E8">
                <wp:simplePos x="0" y="0"/>
                <wp:positionH relativeFrom="margin">
                  <wp:posOffset>-114300</wp:posOffset>
                </wp:positionH>
                <wp:positionV relativeFrom="paragraph">
                  <wp:posOffset>2041277</wp:posOffset>
                </wp:positionV>
                <wp:extent cx="5651942" cy="2152650"/>
                <wp:effectExtent l="76200" t="76200" r="139700" b="133350"/>
                <wp:wrapSquare wrapText="bothSides"/>
                <wp:docPr id="427" name="Group 427"/>
                <wp:cNvGraphicFramePr/>
                <a:graphic xmlns:a="http://schemas.openxmlformats.org/drawingml/2006/main">
                  <a:graphicData uri="http://schemas.microsoft.com/office/word/2010/wordprocessingGroup">
                    <wpg:wgp>
                      <wpg:cNvGrpSpPr/>
                      <wpg:grpSpPr>
                        <a:xfrm>
                          <a:off x="0" y="0"/>
                          <a:ext cx="5651942" cy="2152650"/>
                          <a:chOff x="0" y="0"/>
                          <a:chExt cx="5651942" cy="2152650"/>
                        </a:xfrm>
                      </wpg:grpSpPr>
                      <pic:pic xmlns:pic="http://schemas.openxmlformats.org/drawingml/2006/picture">
                        <pic:nvPicPr>
                          <pic:cNvPr id="425" name="Picture 425" descr="C:\Users\Andy\Kitchen.png"/>
                          <pic:cNvPicPr>
                            <a:picLocks noChangeAspect="1"/>
                          </pic:cNvPicPr>
                        </pic:nvPicPr>
                        <pic:blipFill rotWithShape="1">
                          <a:blip r:embed="rId60" cstate="print">
                            <a:extLst>
                              <a:ext uri="{28A0092B-C50C-407E-A947-70E740481C1C}">
                                <a14:useLocalDpi xmlns:a14="http://schemas.microsoft.com/office/drawing/2010/main" val="0"/>
                              </a:ext>
                            </a:extLst>
                          </a:blip>
                          <a:srcRect l="21007" t="28573" r="18403" b="22420"/>
                          <a:stretch/>
                        </pic:blipFill>
                        <pic:spPr bwMode="auto">
                          <a:xfrm>
                            <a:off x="2997642" y="0"/>
                            <a:ext cx="2654300" cy="215265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26" name="Picture 426" descr="C:\Users\Andy\Edge.png"/>
                          <pic:cNvPicPr>
                            <a:picLocks noChangeAspect="1"/>
                          </pic:cNvPicPr>
                        </pic:nvPicPr>
                        <pic:blipFill rotWithShape="1">
                          <a:blip r:embed="rId61" cstate="print">
                            <a:extLst>
                              <a:ext uri="{28A0092B-C50C-407E-A947-70E740481C1C}">
                                <a14:useLocalDpi xmlns:a14="http://schemas.microsoft.com/office/drawing/2010/main" val="0"/>
                              </a:ext>
                            </a:extLst>
                          </a:blip>
                          <a:srcRect l="8986" t="17932" r="8971" b="15400"/>
                          <a:stretch/>
                        </pic:blipFill>
                        <pic:spPr bwMode="auto">
                          <a:xfrm>
                            <a:off x="0" y="95416"/>
                            <a:ext cx="2469515" cy="2011680"/>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anchor>
            </w:drawing>
          </mc:Choice>
          <mc:Fallback>
            <w:pict>
              <v:group w14:anchorId="504770D2" id="Group 427" o:spid="_x0000_s1026" style="position:absolute;margin-left:-9pt;margin-top:160.75pt;width:445.05pt;height:169.5pt;z-index:251751936;mso-position-horizontal-relative:margin" coordsize="565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">
                <v:shape id="Picture 425" o:spid="_x0000_s1027" type="#_x0000_t75" style="position:absolute;left:29976;width:26543;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3WBrGAAAA3AAAAA8AAABkcnMvZG93bnJldi54bWxEj0FrAjEUhO+C/yE8oTfNdlEpW6MUsUVQ&#10;irVF6O2xed0s3bwsSaqrv74RBI/DzHzDzBadbcSRfKgdK3gcZSCIS6drrhR8fb4On0CEiKyxcUwK&#10;zhRgMe/3Zlhod+IPOu5jJRKEQ4EKTIxtIWUoDVkMI9cSJ+/HeYsxSV9J7fGU4LaReZZNpcWa04LB&#10;lpaGyt/9n1WQH8byffu24+1lsqlW/tts1gej1MOge3kGEamL9/CtvdYKxvkErmfSEZD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dYGsYAAADcAAAADwAAAAAAAAAAAAAA&#10;AACfAgAAZHJzL2Rvd25yZXYueG1sUEsFBgAAAAAEAAQA9wAAAJIDAAAAAA==&#10;" stroked="t" strokecolor="#0f6fc6 [3204]" strokeweight="3pt">
                  <v:imagedata r:id="rId62" o:title="Kitchen" croptop="18726f" cropbottom="14693f" cropleft="13767f" cropright="12061f"/>
                  <v:shadow on="t" color="black" opacity="26214f" origin="-.5,-.5" offset=".74836mm,.74836mm"/>
                  <v:path arrowok="t"/>
                </v:shape>
                <v:shape id="Picture 426" o:spid="_x0000_s1028" type="#_x0000_t75" style="position:absolute;top:954;width:24695;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7VfEAAAA3AAAAA8AAABkcnMvZG93bnJldi54bWxEj8FuwjAQRO+V+g/WVuJWHCiNUIiDKlAR&#10;txbKB2ztJYmI12lsSPj7GgmJ42hm3mjy5WAbcaHO144VTMYJCGLtTM2lgsPP5+schA/IBhvHpOBK&#10;HpbF81OOmXE97+iyD6WIEPYZKqhCaDMpva7Ioh+7ljh6R9dZDFF2pTQd9hFuGzlNklRarDkuVNjS&#10;qiJ92p+tgvXvKu3122b+vXvXdTv7Sg9Mf0qNXoaPBYhAQ3iE7+2tUTCbpnA7E4+AL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z7VfEAAAA3AAAAA8AAAAAAAAAAAAAAAAA&#10;nwIAAGRycy9kb3ducmV2LnhtbFBLBQYAAAAABAAEAPcAAACQAwAAAAA=&#10;" stroked="t" strokecolor="#0f6fc6 [3204]" strokeweight="3pt">
                  <v:imagedata r:id="rId63" o:title="Edge" croptop="11752f" cropbottom="10093f" cropleft="5889f" cropright="5879f"/>
                  <v:shadow on="t" color="black" opacity="26214f" origin="-.5,-.5" offset=".74836mm,.74836mm"/>
                  <v:path arrowok="t"/>
                </v:shape>
                <w10:wrap type="square" anchorx="margin"/>
              </v:group>
            </w:pict>
          </mc:Fallback>
        </mc:AlternateContent>
      </w:r>
      <w:r w:rsidR="00F91142">
        <w:t xml:space="preserve">I began working on this project after coming up the idea that an autonomous vehicle could possibly determine its position in space based on its distance from unchanging, and easily recognizable features that it has seen before.  I thought a good place to start was to create some software that could take an image and process it in order to find many straight lines within an image. </w:t>
      </w:r>
      <w:r>
        <w:t xml:space="preserve"> To do this, I take a picture using </w:t>
      </w:r>
      <w:r w:rsidR="00F91142">
        <w:t>a USB</w:t>
      </w:r>
      <w:r>
        <w:t xml:space="preserve"> webcam connected to a</w:t>
      </w:r>
      <w:r w:rsidR="00F91142">
        <w:t xml:space="preserve"> </w:t>
      </w:r>
      <w:proofErr w:type="spellStart"/>
      <w:r>
        <w:t>BeagleBone</w:t>
      </w:r>
      <w:proofErr w:type="spellEnd"/>
      <w:r>
        <w:t xml:space="preserve"> Black (a single board Linux computer).  The image is then run though a Canny Edge detection algorithm using the python </w:t>
      </w:r>
      <w:proofErr w:type="spellStart"/>
      <w:r>
        <w:t>openCV</w:t>
      </w:r>
      <w:proofErr w:type="spellEnd"/>
      <w:r>
        <w:t xml:space="preserve"> library to produce an image like the one on the left below.  Then I wrote a python script to go through the image and pick out the edges that are associated with straight lines. While it is far from perfect, when the settings are correctly chosen, the results are quite good.</w:t>
      </w:r>
    </w:p>
    <w:p w:rsidR="007E119A" w:rsidRDefault="007E119A" w:rsidP="007E119A">
      <w:pPr>
        <w:pStyle w:val="Heading1"/>
      </w:pPr>
      <w:r>
        <w:rPr>
          <w:noProof/>
          <w:sz w:val="36"/>
        </w:rPr>
        <mc:AlternateContent>
          <mc:Choice Requires="wps">
            <w:drawing>
              <wp:anchor distT="0" distB="0" distL="114300" distR="114300" simplePos="0" relativeHeight="251756032" behindDoc="0" locked="0" layoutInCell="1" allowOverlap="1" wp14:anchorId="630A42E3" wp14:editId="1BB4E14C">
                <wp:simplePos x="0" y="0"/>
                <wp:positionH relativeFrom="margin">
                  <wp:posOffset>-409575</wp:posOffset>
                </wp:positionH>
                <wp:positionV relativeFrom="paragraph">
                  <wp:posOffset>2453593</wp:posOffset>
                </wp:positionV>
                <wp:extent cx="6315740" cy="0"/>
                <wp:effectExtent l="38100" t="38100" r="27940" b="95250"/>
                <wp:wrapNone/>
                <wp:docPr id="429" name="Straight Connector 429"/>
                <wp:cNvGraphicFramePr/>
                <a:graphic xmlns:a="http://schemas.openxmlformats.org/drawingml/2006/main">
                  <a:graphicData uri="http://schemas.microsoft.com/office/word/2010/wordprocessingShape">
                    <wps:wsp>
                      <wps:cNvCnPr/>
                      <wps:spPr>
                        <a:xfrm>
                          <a:off x="0" y="0"/>
                          <a:ext cx="6315740" cy="0"/>
                        </a:xfrm>
                        <a:prstGeom prst="line">
                          <a:avLst/>
                        </a:prstGeom>
                        <a:ln>
                          <a:prstDash val="dash"/>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3E2B55B" id="Straight Connector 429" o:spid="_x0000_s1026" style="position:absolute;z-index:251756032;visibility:visible;mso-wrap-style:square;mso-wrap-distance-left:9pt;mso-wrap-distance-top:0;mso-wrap-distance-right:9pt;mso-wrap-distance-bottom:0;mso-position-horizontal:absolute;mso-position-horizontal-relative:margin;mso-position-vertical:absolute;mso-position-vertical-relative:text" from="-32.25pt,193.2pt" to="465.05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" strokecolor="#0f6fc6 [3204]" strokeweight="3pt">
                <v:stroke dashstyle="dash"/>
                <v:shadow on="t" color="black" opacity=".5" origin=",-.5" offset="0"/>
                <w10:wrap anchorx="margin"/>
              </v:line>
            </w:pict>
          </mc:Fallback>
        </mc:AlternateContent>
      </w:r>
      <w:r>
        <w:t>FPGA Stepper Motor Driver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1400"/>
      </w:tblGrid>
      <w:tr w:rsidR="007E119A" w:rsidTr="00354E7E">
        <w:trPr>
          <w:trHeight w:val="356"/>
        </w:trPr>
        <w:tc>
          <w:tcPr>
            <w:tcW w:w="1655" w:type="dxa"/>
          </w:tcPr>
          <w:p w:rsidR="007E119A" w:rsidRDefault="007E119A" w:rsidP="00354E7E">
            <w:pPr>
              <w:pStyle w:val="NoSpacing"/>
              <w:rPr>
                <w:b/>
              </w:rPr>
            </w:pPr>
            <w:r w:rsidRPr="004B5E16">
              <w:rPr>
                <w:b/>
              </w:rPr>
              <w:t xml:space="preserve">Project </w:t>
            </w:r>
            <w:r>
              <w:rPr>
                <w:b/>
              </w:rPr>
              <w:t>Type</w:t>
            </w:r>
            <w:r w:rsidRPr="004B5E16">
              <w:rPr>
                <w:b/>
              </w:rPr>
              <w:t xml:space="preserve">: </w:t>
            </w:r>
          </w:p>
        </w:tc>
        <w:tc>
          <w:tcPr>
            <w:tcW w:w="1400" w:type="dxa"/>
          </w:tcPr>
          <w:p w:rsidR="007E119A" w:rsidRPr="00A32E05" w:rsidRDefault="007E119A" w:rsidP="00354E7E">
            <w:pPr>
              <w:pStyle w:val="NoSpacing"/>
              <w:jc w:val="right"/>
            </w:pPr>
            <w:r>
              <w:t>School</w:t>
            </w:r>
          </w:p>
        </w:tc>
      </w:tr>
    </w:tbl>
    <w:p w:rsidR="00391ED9" w:rsidRDefault="007B42DE" w:rsidP="007E119A">
      <w:pPr>
        <w:ind w:firstLine="360"/>
        <w:jc w:val="both"/>
      </w:pPr>
      <w:r w:rsidRPr="007B42DE">
        <w:rPr>
          <w:noProof/>
        </w:rPr>
        <w:drawing>
          <wp:anchor distT="0" distB="0" distL="114300" distR="114300" simplePos="0" relativeHeight="251757056" behindDoc="0" locked="0" layoutInCell="1" allowOverlap="1" wp14:anchorId="27027C5C" wp14:editId="25699689">
            <wp:simplePos x="0" y="0"/>
            <wp:positionH relativeFrom="column">
              <wp:posOffset>3318510</wp:posOffset>
            </wp:positionH>
            <wp:positionV relativeFrom="paragraph">
              <wp:posOffset>644630</wp:posOffset>
            </wp:positionV>
            <wp:extent cx="2592070" cy="2239645"/>
            <wp:effectExtent l="76200" t="76200" r="132080" b="141605"/>
            <wp:wrapSquare wrapText="bothSides"/>
            <wp:docPr id="430" name="Picture 430" descr="C:\Users\Andy\Desktop\20150505_155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Desktop\20150505_155352.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156" r="16770"/>
                    <a:stretch/>
                  </pic:blipFill>
                  <pic:spPr bwMode="auto">
                    <a:xfrm>
                      <a:off x="0" y="0"/>
                      <a:ext cx="2592070" cy="2239645"/>
                    </a:xfrm>
                    <a:prstGeom prst="rect">
                      <a:avLst/>
                    </a:prstGeom>
                    <a:noFill/>
                    <a:ln w="38100">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7E119A">
        <w:t>The final project for a digital electronics course that I took in spring of 2015 was to create something using an Altera FPGA development board.  I chose to make a stepper motor driver because of the challenge that it would present and the satisfaction I would get from seeing the motor spin.  The main challenge from the project came from my lack of experience creating any of the components that were required.  I had never used Verilog, built the necessary drive circuitry (2 H-Bridges), or worke</w:t>
      </w:r>
      <w:r>
        <w:t>d with bipolar stepper motors.  In the end, the project was very successful and educational.</w:t>
      </w:r>
    </w:p>
    <w:p w:rsidR="007B42DE" w:rsidRPr="001C3AB9" w:rsidRDefault="007B42DE" w:rsidP="007E119A">
      <w:pPr>
        <w:ind w:firstLine="360"/>
        <w:jc w:val="both"/>
        <w:rPr>
          <w:color w:val="0F6FC6" w:themeColor="accent1"/>
          <w:u w:val="single"/>
        </w:rPr>
      </w:pPr>
      <w:r w:rsidRPr="001C3AB9">
        <w:rPr>
          <w:color w:val="0F6FC6" w:themeColor="accent1"/>
          <w:u w:val="single"/>
        </w:rPr>
        <w:t>Video (Warning: I sound super bland in this video):</w:t>
      </w:r>
    </w:p>
    <w:p w:rsidR="007B42DE" w:rsidRDefault="001C3AB9" w:rsidP="007E119A">
      <w:pPr>
        <w:ind w:firstLine="360"/>
        <w:jc w:val="both"/>
      </w:pPr>
      <w:r>
        <w:rPr>
          <w:noProof/>
        </w:rPr>
        <w:drawing>
          <wp:anchor distT="0" distB="0" distL="114300" distR="114300" simplePos="0" relativeHeight="251759104" behindDoc="0" locked="0" layoutInCell="1" allowOverlap="1" wp14:anchorId="648E184D" wp14:editId="3A4731C4">
            <wp:simplePos x="0" y="0"/>
            <wp:positionH relativeFrom="column">
              <wp:posOffset>1528549</wp:posOffset>
            </wp:positionH>
            <wp:positionV relativeFrom="paragraph">
              <wp:posOffset>250825</wp:posOffset>
            </wp:positionV>
            <wp:extent cx="952500" cy="591185"/>
            <wp:effectExtent l="0" t="0" r="0" b="0"/>
            <wp:wrapSquare wrapText="bothSides"/>
            <wp:docPr id="431" name="Picture 431" descr="http://www.youtube.com/yt/brand/media/image/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youtube.com/yt/brand/media/image/YouTube-logo-full_col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5" w:history="1">
        <w:r w:rsidR="007B42DE" w:rsidRPr="001C3AB9">
          <w:rPr>
            <w:rStyle w:val="Hyperlink"/>
          </w:rPr>
          <w:t>https://www.youtube.com/watch?v=1Pugp-vHnKc</w:t>
        </w:r>
      </w:hyperlink>
    </w:p>
    <w:p w:rsidR="00391ED9" w:rsidRDefault="00391ED9" w:rsidP="005F7908"/>
    <w:p w:rsidR="00391ED9" w:rsidRDefault="00391ED9" w:rsidP="005F7908"/>
    <w:p w:rsidR="001D0BC6" w:rsidRDefault="001D0BC6" w:rsidP="001D0BC6">
      <w:pPr>
        <w:pStyle w:val="Heading1"/>
        <w:rPr>
          <w:sz w:val="36"/>
        </w:rPr>
      </w:pPr>
      <w:r>
        <w:rPr>
          <w:sz w:val="36"/>
        </w:rPr>
        <w:lastRenderedPageBreak/>
        <w:t>Appendix</w:t>
      </w:r>
    </w:p>
    <w:p w:rsidR="001D0BC6" w:rsidRPr="001D0BC6" w:rsidRDefault="001D0BC6" w:rsidP="001D0BC6">
      <w:r>
        <w:rPr>
          <w:noProof/>
        </w:rPr>
        <w:drawing>
          <wp:anchor distT="0" distB="0" distL="114300" distR="114300" simplePos="0" relativeHeight="251702784" behindDoc="0" locked="0" layoutInCell="1" allowOverlap="1" wp14:anchorId="505ADC75" wp14:editId="48C84E91">
            <wp:simplePos x="0" y="0"/>
            <wp:positionH relativeFrom="margin">
              <wp:align>center</wp:align>
            </wp:positionH>
            <wp:positionV relativeFrom="paragraph">
              <wp:posOffset>365125</wp:posOffset>
            </wp:positionV>
            <wp:extent cx="7233285" cy="4339590"/>
            <wp:effectExtent l="0" t="0" r="5715" b="381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33285"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0BC6" w:rsidRDefault="001D0BC6" w:rsidP="001D0BC6">
      <w:pPr>
        <w:jc w:val="center"/>
      </w:pPr>
      <w:r>
        <w:t>Image of the</w:t>
      </w:r>
      <w:r w:rsidR="0030407C">
        <w:t xml:space="preserve"> plots</w:t>
      </w:r>
      <w:r>
        <w:t xml:space="preserve"> that are generated by the SAE test stand.</w:t>
      </w:r>
    </w:p>
    <w:p w:rsidR="004A38EF" w:rsidRDefault="00F66276" w:rsidP="001D0BC6">
      <w:pPr>
        <w:jc w:val="center"/>
      </w:pPr>
      <w:r>
        <w:rPr>
          <w:noProof/>
        </w:rPr>
        <w:drawing>
          <wp:anchor distT="0" distB="0" distL="114300" distR="114300" simplePos="0" relativeHeight="251715072" behindDoc="0" locked="0" layoutInCell="1" allowOverlap="1" wp14:anchorId="6A346A06" wp14:editId="77D45918">
            <wp:simplePos x="0" y="0"/>
            <wp:positionH relativeFrom="margin">
              <wp:posOffset>368300</wp:posOffset>
            </wp:positionH>
            <wp:positionV relativeFrom="paragraph">
              <wp:posOffset>183766</wp:posOffset>
            </wp:positionV>
            <wp:extent cx="4749800" cy="2678430"/>
            <wp:effectExtent l="0" t="0" r="0" b="762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9800" cy="2678430"/>
                    </a:xfrm>
                    <a:prstGeom prst="rect">
                      <a:avLst/>
                    </a:prstGeom>
                    <a:noFill/>
                    <a:ln>
                      <a:noFill/>
                    </a:ln>
                  </pic:spPr>
                </pic:pic>
              </a:graphicData>
            </a:graphic>
          </wp:anchor>
        </w:drawing>
      </w: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4A38EF" w:rsidRDefault="004A38EF" w:rsidP="001D0BC6">
      <w:pPr>
        <w:jc w:val="center"/>
      </w:pPr>
    </w:p>
    <w:p w:rsidR="001D0BC6" w:rsidRDefault="00F66276" w:rsidP="004A38EF">
      <w:pPr>
        <w:jc w:val="center"/>
      </w:pPr>
      <w:r>
        <w:t>Bar graph showing average thrust for different props/motors at 1000W and different airspeeds.</w:t>
      </w:r>
    </w:p>
    <w:sectPr w:rsidR="001D0BC6" w:rsidSect="00194E91">
      <w:headerReference w:type="even" r:id="rId68"/>
      <w:headerReference w:type="default" r:id="rId69"/>
      <w:footerReference w:type="even" r:id="rId70"/>
      <w:footerReference w:type="default" r:id="rId71"/>
      <w:type w:val="continuous"/>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440F" w:rsidRDefault="00EA440F">
      <w:r>
        <w:separator/>
      </w:r>
    </w:p>
  </w:endnote>
  <w:endnote w:type="continuationSeparator" w:id="0">
    <w:p w:rsidR="00EA440F" w:rsidRDefault="00EA4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EA440F">
    <w:pPr>
      <w:pStyle w:val="Footer"/>
    </w:pPr>
    <w:sdt>
      <w:sdtPr>
        <w:rPr>
          <w:rFonts w:asciiTheme="majorHAnsi" w:eastAsiaTheme="majorEastAsia" w:hAnsiTheme="majorHAnsi" w:cstheme="majorBidi"/>
        </w:rPr>
        <w:id w:val="306900621"/>
        <w:temporary/>
        <w:showingPlcHdr/>
      </w:sdtPr>
      <w:sdtEndPr/>
      <w:sdtContent>
        <w:r w:rsidR="00C82485">
          <w:rPr>
            <w:rFonts w:asciiTheme="majorHAnsi" w:eastAsiaTheme="majorEastAsia" w:hAnsiTheme="majorHAnsi" w:cstheme="majorBidi"/>
          </w:rPr>
          <w:t>[Type text]</w:t>
        </w:r>
      </w:sdtContent>
    </w:sdt>
    <w:r w:rsidR="00C82485">
      <w:rPr>
        <w:rFonts w:asciiTheme="majorHAnsi" w:eastAsiaTheme="majorEastAsia" w:hAnsiTheme="majorHAnsi" w:cstheme="majorBidi"/>
      </w:rPr>
      <w:ptab w:relativeTo="margin" w:alignment="right" w:leader="none"/>
    </w:r>
    <w:r w:rsidR="00C82485">
      <w:rPr>
        <w:rFonts w:asciiTheme="majorHAnsi" w:eastAsiaTheme="majorEastAsia" w:hAnsiTheme="majorHAnsi" w:cstheme="majorBidi"/>
      </w:rPr>
      <w:t xml:space="preserve">Page </w:t>
    </w:r>
    <w:r w:rsidR="00C82485">
      <w:fldChar w:fldCharType="begin"/>
    </w:r>
    <w:r w:rsidR="00C82485">
      <w:instrText xml:space="preserve"> PAGE   \* MERGEFORMAT </w:instrText>
    </w:r>
    <w:r w:rsidR="00C82485">
      <w:fldChar w:fldCharType="separate"/>
    </w:r>
    <w:r w:rsidR="00C82485" w:rsidRPr="005C0F56">
      <w:rPr>
        <w:rFonts w:asciiTheme="majorHAnsi" w:eastAsiaTheme="majorEastAsia" w:hAnsiTheme="majorHAnsi" w:cstheme="majorBidi"/>
        <w:noProof/>
      </w:rPr>
      <w:t>4</w:t>
    </w:r>
    <w:r w:rsidR="00C82485">
      <w:rPr>
        <w:rFonts w:asciiTheme="majorHAnsi" w:eastAsiaTheme="majorEastAsia" w:hAnsiTheme="majorHAnsi" w:cstheme="majorBidi"/>
        <w:noProof/>
      </w:rPr>
      <w:fldChar w:fldCharType="end"/>
    </w:r>
    <w:r w:rsidR="00C82485">
      <w:rPr>
        <w:noProof/>
      </w:rPr>
      <mc:AlternateContent>
        <mc:Choice Requires="wpg">
          <w:drawing>
            <wp:anchor distT="0" distB="0" distL="114300" distR="114300" simplePos="0" relativeHeight="251659264" behindDoc="0" locked="0" layoutInCell="0" allowOverlap="1" wp14:anchorId="04487A0E" wp14:editId="6B7F0F46">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w14:anchorId="252C6DE6"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C82485">
      <w:rPr>
        <w:noProof/>
      </w:rPr>
      <mc:AlternateContent>
        <mc:Choice Requires="wps">
          <w:drawing>
            <wp:anchor distT="0" distB="0" distL="114300" distR="114300" simplePos="0" relativeHeight="251661312" behindDoc="0" locked="0" layoutInCell="1" allowOverlap="1" wp14:anchorId="0479E65F" wp14:editId="53877A3D">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1526A9A8"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r w:rsidR="00C82485">
      <w:rPr>
        <w:noProof/>
      </w:rPr>
      <mc:AlternateContent>
        <mc:Choice Requires="wps">
          <w:drawing>
            <wp:anchor distT="0" distB="0" distL="114300" distR="114300" simplePos="0" relativeHeight="251660288" behindDoc="0" locked="0" layoutInCell="1" allowOverlap="1" wp14:anchorId="0F696B0D" wp14:editId="5A3C92FC">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w14:anchorId="353960B7"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7cca62 [3208]" strokecolor="#0f6fc6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Footer"/>
    </w:pPr>
    <w:r>
      <w:rPr>
        <w:noProof/>
      </w:rPr>
      <mc:AlternateContent>
        <mc:Choice Requires="wps">
          <w:drawing>
            <wp:anchor distT="0" distB="0" distL="114300" distR="114300" simplePos="0" relativeHeight="251671552" behindDoc="0" locked="0" layoutInCell="1" allowOverlap="1" wp14:anchorId="3771A6A3" wp14:editId="1E12834C">
              <wp:simplePos x="0" y="0"/>
              <wp:positionH relativeFrom="margin">
                <wp:align>center</wp:align>
              </wp:positionH>
              <wp:positionV relativeFrom="page">
                <wp:align>bottom</wp:align>
              </wp:positionV>
              <wp:extent cx="5939155" cy="740410"/>
              <wp:effectExtent l="0" t="0" r="4445" b="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4A38EF">
                          <w:pPr>
                            <w:jc w:val="right"/>
                          </w:pPr>
                          <w:r>
                            <w:t>9/23</w:t>
                          </w:r>
                          <w:r w:rsidR="006B624C">
                            <w:t>/2015</w:t>
                          </w: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3771A6A3" id="Rectangle 459" o:spid="_x0000_s1031" style="position:absolute;margin-left:0;margin-top:0;width:467.65pt;height:58.3pt;z-index:25167155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dw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NIRJ3CxAgAAnwUAAA4AAAAAAAAA&#10;AAAAAAAALgIAAGRycy9lMm9Eb2MueG1sUEsBAi0AFAAGAAgAAAAhAAOnAH7YAAAABQEAAA8AAAAA&#10;AAAAAAAAAAAACwUAAGRycy9kb3ducmV2LnhtbFBLBQYAAAAABAAEAPMAAAAQBgAAAAA=&#10;" filled="f" stroked="f">
              <v:textbox inset=",0">
                <w:txbxContent>
                  <w:p w:rsidR="00C82485" w:rsidRDefault="004A38EF">
                    <w:pPr>
                      <w:jc w:val="right"/>
                    </w:pPr>
                    <w:r>
                      <w:t>9/23</w:t>
                    </w:r>
                    <w:r w:rsidR="006B624C">
                      <w:t>/2015</w:t>
                    </w:r>
                  </w:p>
                </w:txbxContent>
              </v:textbox>
              <w10:wrap anchorx="margin" anchory="page"/>
            </v:rect>
          </w:pict>
        </mc:Fallback>
      </mc:AlternateContent>
    </w:r>
    <w:r>
      <w:rPr>
        <w:noProof/>
      </w:rPr>
      <mc:AlternateContent>
        <mc:Choice Requires="wpg">
          <w:drawing>
            <wp:anchor distT="0" distB="0" distL="114300" distR="114300" simplePos="0" relativeHeight="251670528" behindDoc="0" locked="0" layoutInCell="1" allowOverlap="1" wp14:anchorId="4743CA68" wp14:editId="0EB8E2C8">
              <wp:simplePos x="0" y="0"/>
              <wp:positionH relativeFrom="rightMargin">
                <wp:align>left</wp:align>
              </wp:positionH>
              <wp:positionV relativeFrom="page">
                <wp:align>bottom</wp:align>
              </wp:positionV>
              <wp:extent cx="76200" cy="838200"/>
              <wp:effectExtent l="9525" t="9525" r="9525" b="9525"/>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61" name="AutoShape 2"/>
                      <wps:cNvCnPr>
                        <a:cxnSpLocks noChangeShapeType="1"/>
                      </wps:cNvCnPr>
                      <wps:spPr bwMode="auto">
                        <a:xfrm>
                          <a:off x="282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2" name="AutoShape 3"/>
                      <wps:cNvCnPr>
                        <a:cxnSpLocks noChangeShapeType="1"/>
                      </wps:cNvCnPr>
                      <wps:spPr bwMode="auto">
                        <a:xfrm>
                          <a:off x="288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s:wsp>
                      <wps:cNvPr id="463" name="AutoShape 4"/>
                      <wps:cNvCnPr>
                        <a:cxnSpLocks noChangeShapeType="1"/>
                      </wps:cNvCnPr>
                      <wps:spPr bwMode="auto">
                        <a:xfrm>
                          <a:off x="2940" y="4935"/>
                          <a:ext cx="0" cy="1320"/>
                        </a:xfrm>
                        <a:prstGeom prst="straightConnector1">
                          <a:avLst/>
                        </a:prstGeom>
                        <a:noFill/>
                        <a:ln w="9525">
                          <a:solidFill>
                            <a:srgbClr val="4F81BD"/>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70A060E0" id="Group 460" o:spid="_x0000_s1026" style="position:absolute;margin-left:0;margin-top:0;width:6pt;height:66pt;z-index:251670528;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440F" w:rsidRDefault="00EA440F">
      <w:r>
        <w:separator/>
      </w:r>
    </w:p>
  </w:footnote>
  <w:footnote w:type="continuationSeparator" w:id="0">
    <w:p w:rsidR="00EA440F" w:rsidRDefault="00EA440F">
      <w:r>
        <w:separator/>
      </w:r>
    </w:p>
  </w:footnote>
  <w:footnote w:type="continuationNotice" w:id="1">
    <w:p w:rsidR="00EA440F" w:rsidRDefault="00EA440F">
      <w:pPr>
        <w:rPr>
          <w:i/>
          <w:sz w:val="18"/>
        </w:rPr>
      </w:pPr>
      <w:r>
        <w:rPr>
          <w:i/>
          <w:sz w:val="18"/>
        </w:rPr>
        <w:t>(</w:t>
      </w:r>
      <w:proofErr w:type="gramStart"/>
      <w:r>
        <w:rPr>
          <w:i/>
          <w:sz w:val="18"/>
        </w:rPr>
        <w:t>footnote</w:t>
      </w:r>
      <w:proofErr w:type="gramEnd"/>
      <w:r>
        <w:rPr>
          <w:i/>
          <w:sz w:val="18"/>
        </w:rPr>
        <w:t xml:space="preserv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rPr>
        <w:rFonts w:asciiTheme="majorHAnsi" w:eastAsiaTheme="majorEastAsia" w:hAnsiTheme="majorHAnsi" w:cstheme="majorBidi"/>
      </w:rPr>
    </w:pPr>
    <w:r>
      <w:rPr>
        <w:rFonts w:asciiTheme="majorHAnsi" w:eastAsiaTheme="majorEastAsia" w:hAnsiTheme="majorHAnsi" w:cstheme="majorBidi"/>
      </w:rPr>
      <w:t>Adventure Works Marketing Plan</w:t>
    </w:r>
  </w:p>
  <w:p w:rsidR="00C82485" w:rsidRDefault="00C82485">
    <w:pPr>
      <w:pStyle w:val="Header"/>
    </w:pPr>
    <w:r>
      <w:rPr>
        <w:rFonts w:asciiTheme="majorHAnsi" w:eastAsiaTheme="majorEastAsia" w:hAnsiTheme="majorHAnsi" w:cstheme="majorBidi"/>
        <w:noProof/>
      </w:rPr>
      <mc:AlternateContent>
        <mc:Choice Requires="wpg">
          <w:drawing>
            <wp:anchor distT="0" distB="0" distL="114300" distR="114300" simplePos="0" relativeHeight="251665408" behindDoc="0" locked="0" layoutInCell="1" allowOverlap="1" wp14:anchorId="0F8DA10B" wp14:editId="4767DBDE">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514D76B0"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4384" behindDoc="0" locked="0" layoutInCell="1" allowOverlap="1" wp14:anchorId="766AA850" wp14:editId="74C80F01">
              <wp:simplePos x="0" y="0"/>
              <wp:positionH relativeFrom="rightMargin">
                <wp:align>center</wp:align>
              </wp:positionH>
              <wp:positionV relativeFrom="page">
                <wp:align>top</wp:align>
              </wp:positionV>
              <wp:extent cx="90805" cy="822960"/>
              <wp:effectExtent l="0" t="0" r="23495" b="1524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B0DBA5"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7cca62 [3208]" strokecolor="#0f6fc6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39F482A3" wp14:editId="744488FE">
              <wp:simplePos x="0" y="0"/>
              <wp:positionH relativeFrom="leftMargin">
                <wp:align>center</wp:align>
              </wp:positionH>
              <wp:positionV relativeFrom="page">
                <wp:align>top</wp:align>
              </wp:positionV>
              <wp:extent cx="90805" cy="822960"/>
              <wp:effectExtent l="0" t="0" r="23495" b="152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A2F838D"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7cca62 [3208]" strokecolor="#0f6fc6 [3204]">
              <w10:wrap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2485" w:rsidRDefault="00C82485">
    <w:pPr>
      <w:pStyle w:val="Header"/>
    </w:pP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8480" behindDoc="0" locked="0" layoutInCell="0" allowOverlap="1" wp14:editId="649323FF">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485" w:rsidRDefault="00C82485">
                          <w:pPr>
                            <w:spacing w:after="0" w:line="240" w:lineRule="auto"/>
                            <w:jc w:val="right"/>
                          </w:pPr>
                          <w:r>
                            <w:t>Engineering Design Portfolio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9" type="#_x0000_t202" style="position:absolute;margin-left:0;margin-top:0;width:468pt;height:13.45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C82485" w:rsidRDefault="00C82485">
                    <w:pPr>
                      <w:spacing w:after="0" w:line="240" w:lineRule="auto"/>
                      <w:jc w:val="right"/>
                    </w:pPr>
                    <w:r>
                      <w:t>Engineering Design Portfolio</w:t>
                    </w:r>
                  </w:p>
                </w:txbxContent>
              </v:textbox>
              <w10:wrap anchorx="margin" anchory="margin"/>
            </v:shape>
          </w:pict>
        </mc:Fallback>
      </mc:AlternateContent>
    </w:r>
    <w:r w:rsidRPr="0037530E">
      <w:rPr>
        <w:rFonts w:asciiTheme="majorHAnsi" w:eastAsiaTheme="majorEastAsia" w:hAnsiTheme="majorHAnsi" w:cstheme="majorBidi"/>
        <w:noProof/>
        <w:sz w:val="36"/>
        <w:szCs w:val="36"/>
      </w:rPr>
      <mc:AlternateContent>
        <mc:Choice Requires="wps">
          <w:drawing>
            <wp:anchor distT="0" distB="0" distL="114300" distR="114300" simplePos="0" relativeHeight="251667456" behindDoc="0" locked="0" layoutInCell="0" allowOverlap="1" wp14:editId="27807FA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78414C" w:rsidRPr="0078414C">
                            <w:rPr>
                              <w:noProof/>
                              <w:color w:val="FFFFFF" w:themeColor="background1"/>
                              <w14:numForm w14:val="lining"/>
                            </w:rPr>
                            <w:t>13</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0"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0f6fc6 [3204]" stroked="f">
              <v:textbox style="mso-fit-shape-to-text:t" inset=",0,,0">
                <w:txbxContent>
                  <w:p w:rsidR="00C82485" w:rsidRDefault="00C82485">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78414C" w:rsidRPr="0078414C">
                      <w:rPr>
                        <w:noProof/>
                        <w:color w:val="FFFFFF" w:themeColor="background1"/>
                        <w14:numForm w14:val="lining"/>
                      </w:rPr>
                      <w:t>13</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F817A5A"/>
    <w:multiLevelType w:val="hybridMultilevel"/>
    <w:tmpl w:val="5D06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3"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395757"/>
    <w:multiLevelType w:val="hybridMultilevel"/>
    <w:tmpl w:val="BD24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2E34EC"/>
    <w:multiLevelType w:val="hybridMultilevel"/>
    <w:tmpl w:val="082C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6694E9C"/>
    <w:multiLevelType w:val="hybridMultilevel"/>
    <w:tmpl w:val="DB86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C4037"/>
    <w:multiLevelType w:val="hybridMultilevel"/>
    <w:tmpl w:val="60E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95A73"/>
    <w:multiLevelType w:val="hybridMultilevel"/>
    <w:tmpl w:val="50B6B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6C28E7"/>
    <w:multiLevelType w:val="hybridMultilevel"/>
    <w:tmpl w:val="BE58C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55EFD"/>
    <w:multiLevelType w:val="hybridMultilevel"/>
    <w:tmpl w:val="94D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2609D"/>
    <w:multiLevelType w:val="hybridMultilevel"/>
    <w:tmpl w:val="54AEE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0746B"/>
    <w:multiLevelType w:val="hybridMultilevel"/>
    <w:tmpl w:val="D8F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52B78"/>
    <w:multiLevelType w:val="hybridMultilevel"/>
    <w:tmpl w:val="B844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18" w15:restartNumberingAfterBreak="0">
    <w:nsid w:val="61BF2070"/>
    <w:multiLevelType w:val="hybridMultilevel"/>
    <w:tmpl w:val="3E7A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B33CC"/>
    <w:multiLevelType w:val="hybridMultilevel"/>
    <w:tmpl w:val="A41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17"/>
  </w:num>
  <w:num w:numId="4">
    <w:abstractNumId w:val="20"/>
  </w:num>
  <w:num w:numId="5">
    <w:abstractNumId w:val="3"/>
  </w:num>
  <w:num w:numId="6">
    <w:abstractNumId w:val="3"/>
    <w:lvlOverride w:ilvl="0">
      <w:startOverride w:val="1"/>
    </w:lvlOverride>
  </w:num>
  <w:num w:numId="7">
    <w:abstractNumId w:val="9"/>
  </w:num>
  <w:num w:numId="8">
    <w:abstractNumId w:val="22"/>
  </w:num>
  <w:num w:numId="9">
    <w:abstractNumId w:val="21"/>
  </w:num>
  <w:num w:numId="10">
    <w:abstractNumId w:val="7"/>
  </w:num>
  <w:num w:numId="11">
    <w:abstractNumId w:val="6"/>
  </w:num>
  <w:num w:numId="12">
    <w:abstractNumId w:val="10"/>
  </w:num>
  <w:num w:numId="13">
    <w:abstractNumId w:val="11"/>
  </w:num>
  <w:num w:numId="14">
    <w:abstractNumId w:val="16"/>
  </w:num>
  <w:num w:numId="15">
    <w:abstractNumId w:val="4"/>
  </w:num>
  <w:num w:numId="16">
    <w:abstractNumId w:val="12"/>
  </w:num>
  <w:num w:numId="17">
    <w:abstractNumId w:val="8"/>
  </w:num>
  <w:num w:numId="18">
    <w:abstractNumId w:val="13"/>
  </w:num>
  <w:num w:numId="19">
    <w:abstractNumId w:val="15"/>
  </w:num>
  <w:num w:numId="20">
    <w:abstractNumId w:val="14"/>
  </w:num>
  <w:num w:numId="21">
    <w:abstractNumId w:val="19"/>
  </w:num>
  <w:num w:numId="22">
    <w:abstractNumId w:val="1"/>
  </w:num>
  <w:num w:numId="23">
    <w:abstractNumId w:val="1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9F"/>
    <w:rsid w:val="00006B56"/>
    <w:rsid w:val="00010E4E"/>
    <w:rsid w:val="000114ED"/>
    <w:rsid w:val="000221C3"/>
    <w:rsid w:val="00030266"/>
    <w:rsid w:val="00032FCE"/>
    <w:rsid w:val="00033F9B"/>
    <w:rsid w:val="00037518"/>
    <w:rsid w:val="000725FB"/>
    <w:rsid w:val="0007352D"/>
    <w:rsid w:val="00092630"/>
    <w:rsid w:val="000B4DA0"/>
    <w:rsid w:val="000B5830"/>
    <w:rsid w:val="000D6C1B"/>
    <w:rsid w:val="000E1F82"/>
    <w:rsid w:val="000E6397"/>
    <w:rsid w:val="000F34D4"/>
    <w:rsid w:val="000F6BDF"/>
    <w:rsid w:val="0010043F"/>
    <w:rsid w:val="0011263B"/>
    <w:rsid w:val="001160E0"/>
    <w:rsid w:val="00125087"/>
    <w:rsid w:val="00146678"/>
    <w:rsid w:val="00146DFC"/>
    <w:rsid w:val="00150680"/>
    <w:rsid w:val="00172315"/>
    <w:rsid w:val="0017488E"/>
    <w:rsid w:val="0017501D"/>
    <w:rsid w:val="00194E91"/>
    <w:rsid w:val="001B540A"/>
    <w:rsid w:val="001C3AB9"/>
    <w:rsid w:val="001C538A"/>
    <w:rsid w:val="001C66BB"/>
    <w:rsid w:val="001D0BC6"/>
    <w:rsid w:val="001D5D10"/>
    <w:rsid w:val="001D78F1"/>
    <w:rsid w:val="001E0899"/>
    <w:rsid w:val="001F092A"/>
    <w:rsid w:val="00205F3A"/>
    <w:rsid w:val="00221621"/>
    <w:rsid w:val="00237BCD"/>
    <w:rsid w:val="00267F18"/>
    <w:rsid w:val="00284E51"/>
    <w:rsid w:val="00292CE8"/>
    <w:rsid w:val="002A07CB"/>
    <w:rsid w:val="002A26D8"/>
    <w:rsid w:val="002C5511"/>
    <w:rsid w:val="002D74C7"/>
    <w:rsid w:val="002E1DA3"/>
    <w:rsid w:val="002F0672"/>
    <w:rsid w:val="002F116B"/>
    <w:rsid w:val="0030407C"/>
    <w:rsid w:val="003055CF"/>
    <w:rsid w:val="0032371D"/>
    <w:rsid w:val="00357489"/>
    <w:rsid w:val="0036070A"/>
    <w:rsid w:val="0037167B"/>
    <w:rsid w:val="0037530E"/>
    <w:rsid w:val="00383A3E"/>
    <w:rsid w:val="00391ED9"/>
    <w:rsid w:val="003A2CAB"/>
    <w:rsid w:val="003A746B"/>
    <w:rsid w:val="003B620C"/>
    <w:rsid w:val="003B7BC8"/>
    <w:rsid w:val="003C158A"/>
    <w:rsid w:val="003C6960"/>
    <w:rsid w:val="003C6F82"/>
    <w:rsid w:val="003F54D1"/>
    <w:rsid w:val="00413E8B"/>
    <w:rsid w:val="00422AC5"/>
    <w:rsid w:val="00440407"/>
    <w:rsid w:val="00441F8B"/>
    <w:rsid w:val="004443A8"/>
    <w:rsid w:val="0047443E"/>
    <w:rsid w:val="004848AA"/>
    <w:rsid w:val="004864FA"/>
    <w:rsid w:val="004A0F22"/>
    <w:rsid w:val="004A38EF"/>
    <w:rsid w:val="004A51BD"/>
    <w:rsid w:val="004B5E16"/>
    <w:rsid w:val="004C6F35"/>
    <w:rsid w:val="004D6BEC"/>
    <w:rsid w:val="004E3045"/>
    <w:rsid w:val="004E3FC2"/>
    <w:rsid w:val="004E798E"/>
    <w:rsid w:val="005010C1"/>
    <w:rsid w:val="00512242"/>
    <w:rsid w:val="005140FB"/>
    <w:rsid w:val="005144B0"/>
    <w:rsid w:val="00515EC0"/>
    <w:rsid w:val="00521FF5"/>
    <w:rsid w:val="005346C4"/>
    <w:rsid w:val="0053759F"/>
    <w:rsid w:val="0054794E"/>
    <w:rsid w:val="005524CD"/>
    <w:rsid w:val="00552AC4"/>
    <w:rsid w:val="005612F6"/>
    <w:rsid w:val="00570E86"/>
    <w:rsid w:val="00576707"/>
    <w:rsid w:val="00590A8E"/>
    <w:rsid w:val="005A3D96"/>
    <w:rsid w:val="005A7659"/>
    <w:rsid w:val="005C0F56"/>
    <w:rsid w:val="005D1493"/>
    <w:rsid w:val="005E68C3"/>
    <w:rsid w:val="005E6AF1"/>
    <w:rsid w:val="005F3B8D"/>
    <w:rsid w:val="005F6FA2"/>
    <w:rsid w:val="005F782A"/>
    <w:rsid w:val="005F7908"/>
    <w:rsid w:val="0060655D"/>
    <w:rsid w:val="00660929"/>
    <w:rsid w:val="00660DF0"/>
    <w:rsid w:val="00667555"/>
    <w:rsid w:val="00670D96"/>
    <w:rsid w:val="00683EEA"/>
    <w:rsid w:val="00697ACE"/>
    <w:rsid w:val="006B2C02"/>
    <w:rsid w:val="006B624C"/>
    <w:rsid w:val="006B7F76"/>
    <w:rsid w:val="006E6716"/>
    <w:rsid w:val="006E6EA6"/>
    <w:rsid w:val="006F3BB1"/>
    <w:rsid w:val="00721855"/>
    <w:rsid w:val="00726A16"/>
    <w:rsid w:val="00776DE3"/>
    <w:rsid w:val="0078414C"/>
    <w:rsid w:val="00785966"/>
    <w:rsid w:val="007A114C"/>
    <w:rsid w:val="007A50F0"/>
    <w:rsid w:val="007A6701"/>
    <w:rsid w:val="007B42DE"/>
    <w:rsid w:val="007D4B7A"/>
    <w:rsid w:val="007D7972"/>
    <w:rsid w:val="007E119A"/>
    <w:rsid w:val="00804BFE"/>
    <w:rsid w:val="008106A2"/>
    <w:rsid w:val="00816CE9"/>
    <w:rsid w:val="00830F2A"/>
    <w:rsid w:val="00835CA9"/>
    <w:rsid w:val="0083726A"/>
    <w:rsid w:val="008422EA"/>
    <w:rsid w:val="008448DE"/>
    <w:rsid w:val="0085615B"/>
    <w:rsid w:val="00863BF5"/>
    <w:rsid w:val="0086654F"/>
    <w:rsid w:val="008A4763"/>
    <w:rsid w:val="008B3901"/>
    <w:rsid w:val="008B3C5E"/>
    <w:rsid w:val="008F002B"/>
    <w:rsid w:val="008F786E"/>
    <w:rsid w:val="009213D9"/>
    <w:rsid w:val="00946006"/>
    <w:rsid w:val="00947361"/>
    <w:rsid w:val="00953219"/>
    <w:rsid w:val="009616BB"/>
    <w:rsid w:val="00982798"/>
    <w:rsid w:val="00992D2A"/>
    <w:rsid w:val="009A119B"/>
    <w:rsid w:val="009A5FD6"/>
    <w:rsid w:val="009B24DE"/>
    <w:rsid w:val="009C18F9"/>
    <w:rsid w:val="009D32B2"/>
    <w:rsid w:val="009F69CB"/>
    <w:rsid w:val="00A10AC3"/>
    <w:rsid w:val="00A11FED"/>
    <w:rsid w:val="00A232BB"/>
    <w:rsid w:val="00A32E05"/>
    <w:rsid w:val="00A65BA0"/>
    <w:rsid w:val="00A735BF"/>
    <w:rsid w:val="00A7380B"/>
    <w:rsid w:val="00A76246"/>
    <w:rsid w:val="00A839DE"/>
    <w:rsid w:val="00AA79C8"/>
    <w:rsid w:val="00AB0642"/>
    <w:rsid w:val="00AB5A59"/>
    <w:rsid w:val="00AD13DC"/>
    <w:rsid w:val="00AD49C1"/>
    <w:rsid w:val="00AD5346"/>
    <w:rsid w:val="00AE2566"/>
    <w:rsid w:val="00AF3B41"/>
    <w:rsid w:val="00B22C35"/>
    <w:rsid w:val="00B26926"/>
    <w:rsid w:val="00B33240"/>
    <w:rsid w:val="00B37C32"/>
    <w:rsid w:val="00B40523"/>
    <w:rsid w:val="00B64864"/>
    <w:rsid w:val="00B72078"/>
    <w:rsid w:val="00B930D4"/>
    <w:rsid w:val="00BC1CC4"/>
    <w:rsid w:val="00BE25E4"/>
    <w:rsid w:val="00C0059E"/>
    <w:rsid w:val="00C06B8C"/>
    <w:rsid w:val="00C260C9"/>
    <w:rsid w:val="00C368AF"/>
    <w:rsid w:val="00C41631"/>
    <w:rsid w:val="00C431D0"/>
    <w:rsid w:val="00C50433"/>
    <w:rsid w:val="00C55553"/>
    <w:rsid w:val="00C60519"/>
    <w:rsid w:val="00C63EEB"/>
    <w:rsid w:val="00C74123"/>
    <w:rsid w:val="00C82485"/>
    <w:rsid w:val="00CB11F0"/>
    <w:rsid w:val="00CC6E03"/>
    <w:rsid w:val="00CC749A"/>
    <w:rsid w:val="00CD12EE"/>
    <w:rsid w:val="00CE3752"/>
    <w:rsid w:val="00D13740"/>
    <w:rsid w:val="00D23FBB"/>
    <w:rsid w:val="00D2451E"/>
    <w:rsid w:val="00D477C1"/>
    <w:rsid w:val="00D70BCB"/>
    <w:rsid w:val="00D768CC"/>
    <w:rsid w:val="00DD43DA"/>
    <w:rsid w:val="00DF33FC"/>
    <w:rsid w:val="00DF690B"/>
    <w:rsid w:val="00E1253E"/>
    <w:rsid w:val="00E40017"/>
    <w:rsid w:val="00E52A9C"/>
    <w:rsid w:val="00E54EF8"/>
    <w:rsid w:val="00E557CF"/>
    <w:rsid w:val="00E64298"/>
    <w:rsid w:val="00E70710"/>
    <w:rsid w:val="00E85454"/>
    <w:rsid w:val="00E91A9C"/>
    <w:rsid w:val="00E920A6"/>
    <w:rsid w:val="00EA31F8"/>
    <w:rsid w:val="00EA440F"/>
    <w:rsid w:val="00EC39DF"/>
    <w:rsid w:val="00EC431E"/>
    <w:rsid w:val="00ED7B7F"/>
    <w:rsid w:val="00EE113D"/>
    <w:rsid w:val="00EE1A5A"/>
    <w:rsid w:val="00EE2471"/>
    <w:rsid w:val="00F00DD6"/>
    <w:rsid w:val="00F01721"/>
    <w:rsid w:val="00F17A87"/>
    <w:rsid w:val="00F24647"/>
    <w:rsid w:val="00F36644"/>
    <w:rsid w:val="00F37233"/>
    <w:rsid w:val="00F61C9E"/>
    <w:rsid w:val="00F65732"/>
    <w:rsid w:val="00F66276"/>
    <w:rsid w:val="00F67691"/>
    <w:rsid w:val="00F67986"/>
    <w:rsid w:val="00F73288"/>
    <w:rsid w:val="00F75EA4"/>
    <w:rsid w:val="00F82C06"/>
    <w:rsid w:val="00F91142"/>
    <w:rsid w:val="00FA2390"/>
    <w:rsid w:val="00FD1F80"/>
    <w:rsid w:val="00FD58A6"/>
    <w:rsid w:val="00FD7B2F"/>
    <w:rsid w:val="00FE795F"/>
    <w:rsid w:val="00FF034B"/>
    <w:rsid w:val="00FF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A8"/>
  </w:style>
  <w:style w:type="paragraph" w:styleId="Heading1">
    <w:name w:val="heading 1"/>
    <w:basedOn w:val="Normal"/>
    <w:next w:val="Normal"/>
    <w:link w:val="Heading1Char"/>
    <w:uiPriority w:val="9"/>
    <w:qFormat/>
    <w:rsid w:val="0017501D"/>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17501D"/>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17501D"/>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17501D"/>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unhideWhenUsed/>
    <w:qFormat/>
    <w:rsid w:val="0017501D"/>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unhideWhenUsed/>
    <w:qFormat/>
    <w:rsid w:val="0017501D"/>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unhideWhenUsed/>
    <w:qFormat/>
    <w:rsid w:val="0017501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17501D"/>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unhideWhenUsed/>
    <w:qFormat/>
    <w:rsid w:val="001750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basedOn w:val="DefaultParagraphFont"/>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DefaultParagraphFont"/>
    <w:link w:val="BlockQuotation"/>
    <w:rsid w:val="00D2451E"/>
    <w:rPr>
      <w:rFonts w:ascii="Garamond" w:hAnsi="Garamond"/>
      <w:i/>
      <w:sz w:val="22"/>
      <w:lang w:val="en-US" w:eastAsia="en-US" w:bidi="ar-SA"/>
    </w:rPr>
  </w:style>
  <w:style w:type="paragraph" w:styleId="Caption">
    <w:name w:val="caption"/>
    <w:basedOn w:val="Normal"/>
    <w:next w:val="Normal"/>
    <w:uiPriority w:val="35"/>
    <w:unhideWhenUsed/>
    <w:qFormat/>
    <w:rsid w:val="0017501D"/>
    <w:pPr>
      <w:spacing w:line="240" w:lineRule="auto"/>
    </w:pPr>
    <w:rPr>
      <w:b/>
      <w:bCs/>
      <w:color w:val="0F6FC6" w:themeColor="accent1"/>
      <w:sz w:val="18"/>
      <w:szCs w:val="18"/>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tabs>
        <w:tab w:val="right" w:leader="dot" w:pos="5040"/>
      </w:tabs>
    </w:pPr>
  </w:style>
  <w:style w:type="paragraph" w:styleId="TOC2">
    <w:name w:val="toc 2"/>
    <w:basedOn w:val="Normal"/>
    <w:uiPriority w:val="39"/>
    <w:rsid w:val="00AD13DC"/>
    <w:pPr>
      <w:tabs>
        <w:tab w:val="right" w:leader="dot" w:pos="5040"/>
      </w:tabs>
    </w:pPr>
  </w:style>
  <w:style w:type="paragraph" w:styleId="TOC3">
    <w:name w:val="toc 3"/>
    <w:basedOn w:val="Normal"/>
    <w:uiPriority w:val="39"/>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Normal"/>
    <w:next w:val="Normal"/>
    <w:link w:val="SubtitleChar"/>
    <w:uiPriority w:val="11"/>
    <w:qFormat/>
    <w:rsid w:val="0017501D"/>
    <w:pPr>
      <w:numPr>
        <w:ilvl w:val="1"/>
      </w:numPr>
    </w:pPr>
    <w:rPr>
      <w:rFonts w:asciiTheme="majorHAnsi" w:eastAsiaTheme="majorEastAsia" w:hAnsiTheme="majorHAnsi" w:cstheme="majorBidi"/>
      <w:i/>
      <w:iCs/>
      <w:color w:val="0F6FC6" w:themeColor="accent1"/>
      <w:spacing w:val="15"/>
      <w:sz w:val="24"/>
      <w:szCs w:val="24"/>
    </w:rPr>
  </w:style>
  <w:style w:type="paragraph" w:styleId="Title">
    <w:name w:val="Title"/>
    <w:basedOn w:val="Normal"/>
    <w:next w:val="Normal"/>
    <w:link w:val="TitleChar"/>
    <w:uiPriority w:val="10"/>
    <w:qFormat/>
    <w:rsid w:val="0017501D"/>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kern w:val="28"/>
      <w:sz w:val="52"/>
      <w:szCs w:val="52"/>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basedOn w:val="DefaultParagraphFon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NoSpacing">
    <w:name w:val="No Spacing"/>
    <w:link w:val="NoSpacingChar"/>
    <w:uiPriority w:val="1"/>
    <w:qFormat/>
    <w:rsid w:val="0017501D"/>
    <w:pPr>
      <w:spacing w:after="0" w:line="240" w:lineRule="auto"/>
    </w:pPr>
  </w:style>
  <w:style w:type="character" w:customStyle="1" w:styleId="NoSpacingChar">
    <w:name w:val="No Spacing Char"/>
    <w:basedOn w:val="DefaultParagraphFont"/>
    <w:link w:val="NoSpacing"/>
    <w:uiPriority w:val="1"/>
    <w:rsid w:val="00AF3B41"/>
  </w:style>
  <w:style w:type="paragraph" w:styleId="BalloonText">
    <w:name w:val="Balloon Text"/>
    <w:basedOn w:val="Normal"/>
    <w:link w:val="BalloonTextChar"/>
    <w:rsid w:val="00AF3B41"/>
    <w:rPr>
      <w:rFonts w:ascii="Tahoma" w:hAnsi="Tahoma" w:cs="Tahoma"/>
      <w:sz w:val="16"/>
      <w:szCs w:val="16"/>
    </w:rPr>
  </w:style>
  <w:style w:type="character" w:customStyle="1" w:styleId="BalloonTextChar">
    <w:name w:val="Balloon Text Char"/>
    <w:basedOn w:val="DefaultParagraphFont"/>
    <w:link w:val="BalloonText"/>
    <w:rsid w:val="00AF3B41"/>
    <w:rPr>
      <w:rFonts w:ascii="Tahoma" w:hAnsi="Tahoma" w:cs="Tahoma"/>
      <w:sz w:val="16"/>
      <w:szCs w:val="16"/>
    </w:rPr>
  </w:style>
  <w:style w:type="character" w:customStyle="1" w:styleId="Heading1Char">
    <w:name w:val="Heading 1 Char"/>
    <w:basedOn w:val="DefaultParagraphFont"/>
    <w:link w:val="Heading1"/>
    <w:uiPriority w:val="9"/>
    <w:rsid w:val="0017501D"/>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17501D"/>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17501D"/>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17501D"/>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rsid w:val="0017501D"/>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rsid w:val="0017501D"/>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rsid w:val="0017501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17501D"/>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rsid w:val="0017501D"/>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17501D"/>
    <w:rPr>
      <w:rFonts w:asciiTheme="majorHAnsi" w:eastAsiaTheme="majorEastAsia" w:hAnsiTheme="majorHAnsi" w:cstheme="majorBidi"/>
      <w:color w:val="112F51" w:themeColor="text2" w:themeShade="BF"/>
      <w:spacing w:val="5"/>
      <w:kern w:val="28"/>
      <w:sz w:val="52"/>
      <w:szCs w:val="52"/>
    </w:rPr>
  </w:style>
  <w:style w:type="character" w:customStyle="1" w:styleId="SubtitleChar">
    <w:name w:val="Subtitle Char"/>
    <w:basedOn w:val="DefaultParagraphFont"/>
    <w:link w:val="Subtitle"/>
    <w:uiPriority w:val="11"/>
    <w:rsid w:val="0017501D"/>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17501D"/>
    <w:rPr>
      <w:b/>
      <w:bCs/>
    </w:rPr>
  </w:style>
  <w:style w:type="character" w:styleId="Emphasis">
    <w:name w:val="Emphasis"/>
    <w:basedOn w:val="DefaultParagraphFont"/>
    <w:uiPriority w:val="20"/>
    <w:qFormat/>
    <w:rsid w:val="0017501D"/>
    <w:rPr>
      <w:i/>
      <w:iCs/>
    </w:rPr>
  </w:style>
  <w:style w:type="paragraph" w:styleId="ListParagraph">
    <w:name w:val="List Paragraph"/>
    <w:basedOn w:val="Normal"/>
    <w:uiPriority w:val="34"/>
    <w:qFormat/>
    <w:rsid w:val="0017501D"/>
    <w:pPr>
      <w:ind w:left="720"/>
      <w:contextualSpacing/>
    </w:pPr>
  </w:style>
  <w:style w:type="paragraph" w:styleId="Quote">
    <w:name w:val="Quote"/>
    <w:basedOn w:val="Normal"/>
    <w:next w:val="Normal"/>
    <w:link w:val="QuoteChar"/>
    <w:uiPriority w:val="29"/>
    <w:qFormat/>
    <w:rsid w:val="0017501D"/>
    <w:rPr>
      <w:i/>
      <w:iCs/>
      <w:color w:val="000000" w:themeColor="text1"/>
    </w:rPr>
  </w:style>
  <w:style w:type="character" w:customStyle="1" w:styleId="QuoteChar">
    <w:name w:val="Quote Char"/>
    <w:basedOn w:val="DefaultParagraphFont"/>
    <w:link w:val="Quote"/>
    <w:uiPriority w:val="29"/>
    <w:rsid w:val="0017501D"/>
    <w:rPr>
      <w:i/>
      <w:iCs/>
      <w:color w:val="000000" w:themeColor="text1"/>
    </w:rPr>
  </w:style>
  <w:style w:type="paragraph" w:styleId="IntenseQuote">
    <w:name w:val="Intense Quote"/>
    <w:basedOn w:val="Normal"/>
    <w:next w:val="Normal"/>
    <w:link w:val="IntenseQuoteChar"/>
    <w:uiPriority w:val="30"/>
    <w:qFormat/>
    <w:rsid w:val="0017501D"/>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17501D"/>
    <w:rPr>
      <w:b/>
      <w:bCs/>
      <w:i/>
      <w:iCs/>
      <w:color w:val="0F6FC6" w:themeColor="accent1"/>
    </w:rPr>
  </w:style>
  <w:style w:type="character" w:styleId="SubtleEmphasis">
    <w:name w:val="Subtle Emphasis"/>
    <w:basedOn w:val="DefaultParagraphFont"/>
    <w:uiPriority w:val="19"/>
    <w:qFormat/>
    <w:rsid w:val="0017501D"/>
    <w:rPr>
      <w:i/>
      <w:iCs/>
      <w:color w:val="808080" w:themeColor="text1" w:themeTint="7F"/>
    </w:rPr>
  </w:style>
  <w:style w:type="character" w:styleId="IntenseEmphasis">
    <w:name w:val="Intense Emphasis"/>
    <w:basedOn w:val="DefaultParagraphFont"/>
    <w:uiPriority w:val="21"/>
    <w:qFormat/>
    <w:rsid w:val="0017501D"/>
    <w:rPr>
      <w:b/>
      <w:bCs/>
      <w:i/>
      <w:iCs/>
      <w:color w:val="0F6FC6" w:themeColor="accent1"/>
    </w:rPr>
  </w:style>
  <w:style w:type="character" w:styleId="SubtleReference">
    <w:name w:val="Subtle Reference"/>
    <w:basedOn w:val="DefaultParagraphFont"/>
    <w:uiPriority w:val="31"/>
    <w:qFormat/>
    <w:rsid w:val="0017501D"/>
    <w:rPr>
      <w:smallCaps/>
      <w:color w:val="009DD9" w:themeColor="accent2"/>
      <w:u w:val="single"/>
    </w:rPr>
  </w:style>
  <w:style w:type="character" w:styleId="IntenseReference">
    <w:name w:val="Intense Reference"/>
    <w:basedOn w:val="DefaultParagraphFont"/>
    <w:uiPriority w:val="32"/>
    <w:qFormat/>
    <w:rsid w:val="0017501D"/>
    <w:rPr>
      <w:b/>
      <w:bCs/>
      <w:smallCaps/>
      <w:color w:val="009DD9" w:themeColor="accent2"/>
      <w:spacing w:val="5"/>
      <w:u w:val="single"/>
    </w:rPr>
  </w:style>
  <w:style w:type="character" w:styleId="BookTitle">
    <w:name w:val="Book Title"/>
    <w:basedOn w:val="DefaultParagraphFont"/>
    <w:uiPriority w:val="33"/>
    <w:qFormat/>
    <w:rsid w:val="0017501D"/>
    <w:rPr>
      <w:b/>
      <w:bCs/>
      <w:smallCaps/>
      <w:spacing w:val="5"/>
    </w:rPr>
  </w:style>
  <w:style w:type="paragraph" w:styleId="TOCHeading">
    <w:name w:val="TOC Heading"/>
    <w:basedOn w:val="Heading1"/>
    <w:next w:val="Normal"/>
    <w:uiPriority w:val="39"/>
    <w:unhideWhenUsed/>
    <w:qFormat/>
    <w:rsid w:val="0017501D"/>
    <w:pPr>
      <w:outlineLvl w:val="9"/>
    </w:pPr>
  </w:style>
  <w:style w:type="character" w:styleId="Hyperlink">
    <w:name w:val="Hyperlink"/>
    <w:basedOn w:val="DefaultParagraphFont"/>
    <w:uiPriority w:val="99"/>
    <w:unhideWhenUsed/>
    <w:rsid w:val="005C0F56"/>
    <w:rPr>
      <w:color w:val="F49100" w:themeColor="hyperlink"/>
      <w:u w:val="single"/>
    </w:rPr>
  </w:style>
  <w:style w:type="paragraph" w:styleId="Footer">
    <w:name w:val="footer"/>
    <w:basedOn w:val="Normal"/>
    <w:link w:val="FooterChar"/>
    <w:uiPriority w:val="99"/>
    <w:rsid w:val="005C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56"/>
  </w:style>
  <w:style w:type="paragraph" w:styleId="Header">
    <w:name w:val="header"/>
    <w:basedOn w:val="Normal"/>
    <w:link w:val="HeaderChar"/>
    <w:uiPriority w:val="99"/>
    <w:rsid w:val="005C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56"/>
  </w:style>
  <w:style w:type="paragraph" w:customStyle="1" w:styleId="05BC2C2812214721B0E643442EA253EB">
    <w:name w:val="05BC2C2812214721B0E643442EA253EB"/>
    <w:rsid w:val="005C0F56"/>
    <w:rPr>
      <w:lang w:eastAsia="ja-JP"/>
    </w:rPr>
  </w:style>
  <w:style w:type="paragraph" w:styleId="CommentSubject">
    <w:name w:val="annotation subject"/>
    <w:basedOn w:val="CommentText"/>
    <w:next w:val="CommentText"/>
    <w:link w:val="CommentSubjectChar"/>
    <w:rsid w:val="005E6AF1"/>
    <w:pPr>
      <w:spacing w:line="240" w:lineRule="auto"/>
    </w:pPr>
    <w:rPr>
      <w:b/>
      <w:bCs/>
      <w:sz w:val="20"/>
      <w:szCs w:val="20"/>
    </w:rPr>
  </w:style>
  <w:style w:type="character" w:customStyle="1" w:styleId="CommentTextChar">
    <w:name w:val="Comment Text Char"/>
    <w:basedOn w:val="DefaultParagraphFont"/>
    <w:link w:val="CommentText"/>
    <w:semiHidden/>
    <w:rsid w:val="005E6AF1"/>
  </w:style>
  <w:style w:type="character" w:customStyle="1" w:styleId="CommentSubjectChar">
    <w:name w:val="Comment Subject Char"/>
    <w:basedOn w:val="CommentTextChar"/>
    <w:link w:val="CommentSubject"/>
    <w:rsid w:val="005E6AF1"/>
  </w:style>
  <w:style w:type="table" w:styleId="TableGrid">
    <w:name w:val="Table Grid"/>
    <w:basedOn w:val="TableNormal"/>
    <w:rsid w:val="00146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431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2162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semiHidden/>
    <w:unhideWhenUsed/>
    <w:rsid w:val="007A6701"/>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280558">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87636982">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 w:id="202802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5.jpeg"/><Relationship Id="rId63" Type="http://schemas.openxmlformats.org/officeDocument/2006/relationships/image" Target="media/image47.png"/><Relationship Id="rId6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0.jpeg"/><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49.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tiff"/><Relationship Id="rId57" Type="http://schemas.openxmlformats.org/officeDocument/2006/relationships/image" Target="media/image40.png"/><Relationship Id="rId61" Type="http://schemas.openxmlformats.org/officeDocument/2006/relationships/image" Target="media/image45.png"/><Relationship Id="rId10" Type="http://schemas.openxmlformats.org/officeDocument/2006/relationships/image" Target="media/image1.jpeg"/><Relationship Id="rId19" Type="http://schemas.openxmlformats.org/officeDocument/2006/relationships/image" Target="media/image10.gif"/><Relationship Id="rId31" Type="http://schemas.openxmlformats.org/officeDocument/2006/relationships/image" Target="media/image22.png"/><Relationship Id="rId44" Type="http://schemas.openxmlformats.org/officeDocument/2006/relationships/hyperlink" Target="https://www.youtube.com/watch?v=-mOnRbxfxIw" TargetMode="External"/><Relationship Id="rId52" Type="http://schemas.openxmlformats.org/officeDocument/2006/relationships/image" Target="media/image42.png"/><Relationship Id="rId60" Type="http://schemas.openxmlformats.org/officeDocument/2006/relationships/image" Target="media/image44.png"/><Relationship Id="rId65" Type="http://schemas.openxmlformats.org/officeDocument/2006/relationships/hyperlink" Target="https://www.youtube.com/watch?v=1Pugp-vHnKc" TargetMode="External"/><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6.jpeg"/><Relationship Id="rId64" Type="http://schemas.openxmlformats.org/officeDocument/2006/relationships/image" Target="media/image48.jpeg"/><Relationship Id="rId69"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www.youtube.com/playlist?list=PLZQMk6hP4uXKo1d4sAOJXfnoL6wv1Wzs1" TargetMode="External"/><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39.jpeg"/><Relationship Id="rId62" Type="http://schemas.openxmlformats.org/officeDocument/2006/relationships/image" Target="media/image46.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Business%20report%20(graphic%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Equity">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0FCB664E-6C8D-4FC5-82CF-8027B318A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Pages>
  <Words>2182</Words>
  <Characters>12443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2014-12-23T23:46:00Z</dcterms:created>
  <dcterms:modified xsi:type="dcterms:W3CDTF">2015-10-08T01:28:00Z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